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AE8F" w14:textId="77777777" w:rsidR="00435FBC" w:rsidRDefault="006A4C36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E597B">
        <w:t>&lt;Project Name&gt;</w:t>
      </w:r>
      <w:r>
        <w:fldChar w:fldCharType="end"/>
      </w:r>
    </w:p>
    <w:p w14:paraId="66117ACA" w14:textId="77777777" w:rsidR="00435FBC" w:rsidRDefault="007A1DF3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47A0853A" w14:textId="77777777" w:rsidR="00435FBC" w:rsidRDefault="00435FBC"/>
    <w:p w14:paraId="7423E6D9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5BF870" w14:textId="77777777" w:rsidR="00435FBC" w:rsidRDefault="00435FBC">
      <w:pPr>
        <w:pStyle w:val="Title"/>
        <w:rPr>
          <w:sz w:val="28"/>
        </w:rPr>
      </w:pPr>
    </w:p>
    <w:p w14:paraId="03569FDB" w14:textId="77777777" w:rsidR="00435FBC" w:rsidRDefault="00435FBC">
      <w:pPr>
        <w:jc w:val="right"/>
      </w:pPr>
    </w:p>
    <w:p w14:paraId="2D3F4CC2" w14:textId="77777777" w:rsidR="00435FBC" w:rsidRDefault="00435FBC">
      <w:pPr>
        <w:pStyle w:val="InfoBlue"/>
      </w:pPr>
      <w:r>
        <w:t xml:space="preserve"> </w:t>
      </w:r>
    </w:p>
    <w:p w14:paraId="70706ACB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5B76B4E" w14:textId="77777777">
        <w:tc>
          <w:tcPr>
            <w:tcW w:w="2304" w:type="dxa"/>
            <w:shd w:val="pct5" w:color="auto" w:fill="auto"/>
          </w:tcPr>
          <w:p w14:paraId="43E3688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50AADA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32A7D30E" w14:textId="77777777">
        <w:trPr>
          <w:cantSplit/>
        </w:trPr>
        <w:tc>
          <w:tcPr>
            <w:tcW w:w="2304" w:type="dxa"/>
          </w:tcPr>
          <w:p w14:paraId="689C3758" w14:textId="77777777" w:rsidR="00435FBC" w:rsidRDefault="00435FBC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4C042B05" w14:textId="77777777" w:rsidR="00435FBC" w:rsidRDefault="00435FBC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56F348EA" w14:textId="77777777" w:rsidR="00435FBC" w:rsidRDefault="00435FB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4E411AA4" w14:textId="77777777" w:rsidR="00435FBC" w:rsidRDefault="00435FBC">
            <w:pPr>
              <w:pStyle w:val="Tabletext"/>
            </w:pPr>
            <w:r>
              <w:t>&lt;name&gt;</w:t>
            </w:r>
          </w:p>
        </w:tc>
      </w:tr>
      <w:tr w:rsidR="00435FBC" w14:paraId="66A93F80" w14:textId="77777777">
        <w:trPr>
          <w:cantSplit/>
        </w:trPr>
        <w:tc>
          <w:tcPr>
            <w:tcW w:w="2304" w:type="dxa"/>
          </w:tcPr>
          <w:p w14:paraId="6B5892E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007B6ED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017F3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AF22B" w14:textId="77777777" w:rsidR="00435FBC" w:rsidRDefault="00435FBC">
            <w:pPr>
              <w:pStyle w:val="Tabletext"/>
            </w:pPr>
          </w:p>
        </w:tc>
      </w:tr>
      <w:tr w:rsidR="00435FBC" w14:paraId="4FE266FE" w14:textId="77777777">
        <w:trPr>
          <w:cantSplit/>
        </w:trPr>
        <w:tc>
          <w:tcPr>
            <w:tcW w:w="2304" w:type="dxa"/>
          </w:tcPr>
          <w:p w14:paraId="05F60737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A7F8A2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19E46E83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057BA" w14:textId="77777777" w:rsidR="00435FBC" w:rsidRDefault="00435FBC">
            <w:pPr>
              <w:pStyle w:val="Tabletext"/>
            </w:pPr>
          </w:p>
        </w:tc>
      </w:tr>
      <w:tr w:rsidR="00435FBC" w14:paraId="39F0F562" w14:textId="77777777">
        <w:trPr>
          <w:cantSplit/>
        </w:trPr>
        <w:tc>
          <w:tcPr>
            <w:tcW w:w="2304" w:type="dxa"/>
          </w:tcPr>
          <w:p w14:paraId="3B95F1D2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26ACD1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64A05D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70CE6B22" w14:textId="77777777" w:rsidR="00435FBC" w:rsidRDefault="00435FBC">
            <w:pPr>
              <w:pStyle w:val="Tabletext"/>
            </w:pPr>
          </w:p>
        </w:tc>
      </w:tr>
    </w:tbl>
    <w:p w14:paraId="6C027828" w14:textId="77777777" w:rsidR="00435FBC" w:rsidRDefault="00435FBC"/>
    <w:p w14:paraId="35C88247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683ABF6C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30CE8613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A59B2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4FF6DB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DE654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3A1C40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AA74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D03B70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852010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BE0A0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295539A9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06482480" w14:textId="332528EB" w:rsidR="00D62349" w:rsidRDefault="00FB6463" w:rsidP="00D62349">
      <w:pPr>
        <w:pStyle w:val="InfoBlue"/>
      </w:pPr>
      <w:r>
        <w:t xml:space="preserve"> </w:t>
      </w:r>
      <w:r w:rsidR="00D62349">
        <w:t>[Provide an overview of the test plan document here. You may answer the following questions when writing this section</w:t>
      </w:r>
    </w:p>
    <w:p w14:paraId="18AD06D6" w14:textId="77777777" w:rsidR="00435FBC" w:rsidRDefault="00D62349">
      <w:pPr>
        <w:pStyle w:val="InfoBlue"/>
      </w:pPr>
      <w:r>
        <w:t>* what are objectives of this document?</w:t>
      </w:r>
      <w:r>
        <w:br/>
        <w:t>* what is this document about?</w:t>
      </w:r>
      <w:r>
        <w:br/>
        <w:t>* who should use it?</w:t>
      </w:r>
      <w:r>
        <w:br/>
        <w:t>* what are the key features of this document?]</w:t>
      </w:r>
    </w:p>
    <w:p w14:paraId="40EC0C65" w14:textId="77777777" w:rsidR="00435FBC" w:rsidRDefault="00435FBC">
      <w:pPr>
        <w:pStyle w:val="Heading1"/>
      </w:pPr>
      <w:bookmarkStart w:id="2" w:name="_Ref524432434"/>
      <w:bookmarkStart w:id="3" w:name="_Toc420879981"/>
      <w:r>
        <w:t>Target Test Items</w:t>
      </w:r>
      <w:bookmarkEnd w:id="2"/>
      <w:bookmarkEnd w:id="3"/>
    </w:p>
    <w:p w14:paraId="3AA45190" w14:textId="77777777" w:rsidR="00435FBC" w:rsidRDefault="00644C52">
      <w:pPr>
        <w:pStyle w:val="InfoBlue"/>
      </w:pPr>
      <w:r>
        <w:t>[</w:t>
      </w:r>
      <w:r w:rsidR="00D62349">
        <w:t xml:space="preserve">List software </w:t>
      </w:r>
      <w:r w:rsidR="00336656">
        <w:t xml:space="preserve">items </w:t>
      </w:r>
      <w:r>
        <w:t>for</w:t>
      </w:r>
      <w:r w:rsidR="00336656">
        <w:t xml:space="preserve"> test</w:t>
      </w:r>
      <w:r>
        <w:t>ing</w:t>
      </w:r>
      <w:r w:rsidR="00336656">
        <w:t xml:space="preserve">. Software items include </w:t>
      </w:r>
      <w:r>
        <w:t>features and areas to test such as performance, usability, and security.</w:t>
      </w:r>
      <w:r w:rsidR="00435FBC">
        <w:t>]</w:t>
      </w:r>
    </w:p>
    <w:p w14:paraId="4CD9D71B" w14:textId="77777777" w:rsidR="00435FBC" w:rsidRDefault="00435FBC">
      <w:pPr>
        <w:pStyle w:val="Heading1"/>
      </w:pPr>
      <w:bookmarkStart w:id="4" w:name="_Toc420879982"/>
      <w:bookmarkStart w:id="5" w:name="_Toc314978545"/>
      <w:bookmarkStart w:id="6" w:name="_Toc324843648"/>
      <w:bookmarkStart w:id="7" w:name="_Toc324851955"/>
      <w:bookmarkStart w:id="8" w:name="_Toc324915538"/>
      <w:bookmarkStart w:id="9" w:name="_Toc433104459"/>
      <w:r>
        <w:t>Environmental Needs</w:t>
      </w:r>
      <w:bookmarkEnd w:id="4"/>
    </w:p>
    <w:p w14:paraId="5C1DFFD2" w14:textId="77777777" w:rsidR="00435FBC" w:rsidRDefault="00435FBC">
      <w:pPr>
        <w:pStyle w:val="InfoBlue"/>
      </w:pPr>
      <w:r>
        <w:t xml:space="preserve">[This section presents the non-human resources required for the </w:t>
      </w:r>
      <w:r>
        <w:rPr>
          <w:b/>
          <w:bCs/>
        </w:rPr>
        <w:t>Test Plan</w:t>
      </w:r>
      <w:r>
        <w:t>.]</w:t>
      </w:r>
    </w:p>
    <w:p w14:paraId="05EC1367" w14:textId="77777777" w:rsidR="00435FBC" w:rsidRDefault="00435FBC">
      <w:pPr>
        <w:pStyle w:val="Heading2"/>
        <w:keepNext w:val="0"/>
      </w:pPr>
      <w:bookmarkStart w:id="10" w:name="_Toc420879983"/>
      <w:bookmarkEnd w:id="5"/>
      <w:bookmarkEnd w:id="6"/>
      <w:bookmarkEnd w:id="7"/>
      <w:bookmarkEnd w:id="8"/>
      <w:bookmarkEnd w:id="9"/>
      <w:r>
        <w:t>Hardware</w:t>
      </w:r>
      <w:r w:rsidR="004D68EC">
        <w:t xml:space="preserve"> Requirements</w:t>
      </w:r>
      <w:bookmarkEnd w:id="10"/>
    </w:p>
    <w:p w14:paraId="4CB11069" w14:textId="77777777" w:rsidR="00435FBC" w:rsidRDefault="004D68EC">
      <w:pPr>
        <w:pStyle w:val="InfoBlue"/>
      </w:pPr>
      <w:r>
        <w:t xml:space="preserve"> </w:t>
      </w:r>
      <w:r w:rsidR="00435FBC">
        <w:t>[</w:t>
      </w:r>
      <w:r>
        <w:t xml:space="preserve">Identify </w:t>
      </w:r>
      <w:r w:rsidR="00466C6B">
        <w:t>hardware requirements used to run and test the application</w:t>
      </w:r>
      <w:r w:rsidR="00435FBC">
        <w:t>]</w:t>
      </w:r>
    </w:p>
    <w:p w14:paraId="3FCF7C9D" w14:textId="77777777" w:rsidR="00435FBC" w:rsidRDefault="00435FBC">
      <w:pPr>
        <w:pStyle w:val="Heading2"/>
      </w:pPr>
      <w:bookmarkStart w:id="11" w:name="_Toc420879984"/>
      <w:bookmarkStart w:id="12" w:name="_Toc324915535"/>
      <w:bookmarkStart w:id="13" w:name="_Toc433104456"/>
      <w:bookmarkStart w:id="14" w:name="_Toc314978546"/>
      <w:r>
        <w:t>Software in the Test Environment</w:t>
      </w:r>
      <w:bookmarkEnd w:id="11"/>
    </w:p>
    <w:p w14:paraId="15EC5F2A" w14:textId="77777777" w:rsidR="00435FBC" w:rsidRDefault="00435FBC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p w14:paraId="280B96B7" w14:textId="77777777" w:rsidR="00435FBC" w:rsidRDefault="00435FBC">
      <w:pPr>
        <w:pStyle w:val="InfoBlue"/>
      </w:pPr>
      <w:r>
        <w:t>[Note:  Add or delete items as appropriate.]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CEA4DED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FA1B6C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ED06DE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52D5D0B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8576C80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504931F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C7EB9" w14:textId="77777777" w:rsidR="00010CF5" w:rsidRDefault="00010CF5">
            <w:pPr>
              <w:pStyle w:val="BodyText1"/>
            </w:pPr>
            <w:r>
              <w:t>Firefox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1566257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5A0762FE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9DBC" w14:textId="77777777" w:rsidR="00010CF5" w:rsidRDefault="00010CF5">
            <w:pPr>
              <w:pStyle w:val="BodyText1"/>
            </w:pPr>
            <w:r>
              <w:t>Internet Browser</w:t>
            </w:r>
          </w:p>
        </w:tc>
      </w:tr>
      <w:tr w:rsidR="00010CF5" w14:paraId="06A633E8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0F2741" w14:textId="77777777" w:rsidR="00010CF5" w:rsidRDefault="00010CF5" w:rsidP="00010CF5">
            <w:pPr>
              <w:pStyle w:val="BodyText1"/>
            </w:pPr>
            <w:r>
              <w:t>Windows 7, 32bit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7619D84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6E48D93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7F1DB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5A05650C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1FA7D" w14:textId="77777777" w:rsidR="00010CF5" w:rsidRDefault="00010CF5">
            <w:pPr>
              <w:pStyle w:val="BodyText1"/>
            </w:pPr>
            <w:r>
              <w:t>Windows 7, 64 bit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7F935184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51AB396D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6E9D5" w14:textId="77777777" w:rsidR="00010CF5" w:rsidRDefault="00010CF5">
            <w:pPr>
              <w:pStyle w:val="BodyText1"/>
            </w:pPr>
            <w:r>
              <w:t>Operating System</w:t>
            </w:r>
          </w:p>
        </w:tc>
      </w:tr>
      <w:tr w:rsidR="00010CF5" w14:paraId="14E0624F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0260F1" w14:textId="77777777" w:rsidR="00010CF5" w:rsidRDefault="00010CF5" w:rsidP="00010CF5">
            <w:pPr>
              <w:pStyle w:val="BodyText1"/>
            </w:pPr>
            <w:r>
              <w:t>Mac OS X 10.10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224DC064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BDA70B5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281F5" w14:textId="77777777" w:rsidR="00010CF5" w:rsidRDefault="00010CF5" w:rsidP="00010CF5">
            <w:pPr>
              <w:pStyle w:val="BodyText1"/>
            </w:pPr>
            <w:r>
              <w:t>Operating System</w:t>
            </w:r>
          </w:p>
        </w:tc>
      </w:tr>
      <w:tr w:rsidR="00010CF5" w14:paraId="635E704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81D0E" w14:textId="77777777" w:rsidR="00010CF5" w:rsidRDefault="00010CF5">
            <w:pPr>
              <w:pStyle w:val="BodyText1"/>
            </w:pPr>
            <w:r>
              <w:t>MS Outlook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0EF904E" w14:textId="77777777" w:rsidR="00010CF5" w:rsidRDefault="00010CF5" w:rsidP="00010CF5">
            <w:pPr>
              <w:pStyle w:val="BodyText1"/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17FE1AB" w14:textId="77777777" w:rsidR="00010CF5" w:rsidRDefault="00010CF5" w:rsidP="00010CF5">
            <w:pPr>
              <w:pStyle w:val="BodyText1"/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13516" w14:textId="77777777" w:rsidR="00010CF5" w:rsidRDefault="00010CF5">
            <w:pPr>
              <w:pStyle w:val="BodyText1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</w:tbl>
    <w:p w14:paraId="3905FAC2" w14:textId="77777777" w:rsidR="00435FBC" w:rsidRDefault="00435FBC">
      <w:pPr>
        <w:pStyle w:val="BodyText"/>
      </w:pPr>
    </w:p>
    <w:p w14:paraId="3571A956" w14:textId="77777777" w:rsidR="00435FBC" w:rsidRDefault="00435FBC">
      <w:pPr>
        <w:pStyle w:val="Heading2"/>
      </w:pPr>
      <w:bookmarkStart w:id="15" w:name="_Toc420879985"/>
      <w:r>
        <w:t>Productivity and Support Tools</w:t>
      </w:r>
      <w:bookmarkEnd w:id="12"/>
      <w:bookmarkEnd w:id="13"/>
      <w:bookmarkEnd w:id="15"/>
    </w:p>
    <w:p w14:paraId="647A1F4F" w14:textId="77777777" w:rsidR="00435FBC" w:rsidRDefault="00435FBC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p w14:paraId="3C0FF616" w14:textId="77777777" w:rsidR="00435FBC" w:rsidRDefault="00435FBC">
      <w:pPr>
        <w:pStyle w:val="InfoBlue"/>
      </w:pPr>
      <w:r>
        <w:t xml:space="preserve">[Note:  Add </w:t>
      </w:r>
      <w:r w:rsidR="00010CF5">
        <w:t xml:space="preserve">more </w:t>
      </w:r>
      <w:r>
        <w:t>items as appropriate.]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5E5AA694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B608268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77B68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BA1743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BF342E9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181BFE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B575F9" w14:textId="077957AF" w:rsidR="00435FBC" w:rsidRDefault="00435FBC">
            <w:pPr>
              <w:pStyle w:val="BodyText1"/>
            </w:pPr>
            <w:r>
              <w:t>Defect Tracking</w:t>
            </w:r>
            <w:r w:rsidR="00FB6463">
              <w:t xml:space="preserve"> 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0A7BB51E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6DFE357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1573A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</w:tbl>
    <w:p w14:paraId="0504F116" w14:textId="77777777" w:rsidR="00435FBC" w:rsidRDefault="00435FBC">
      <w:pPr>
        <w:pStyle w:val="Heading1"/>
      </w:pPr>
      <w:bookmarkStart w:id="16" w:name="_Toc314978543"/>
      <w:bookmarkStart w:id="17" w:name="_Toc324843646"/>
      <w:bookmarkStart w:id="18" w:name="_Toc324851953"/>
      <w:bookmarkStart w:id="19" w:name="_Toc324915536"/>
      <w:bookmarkStart w:id="20" w:name="_Toc433104457"/>
      <w:bookmarkStart w:id="21" w:name="_Ref524433573"/>
      <w:bookmarkStart w:id="22" w:name="_Ref524434117"/>
      <w:bookmarkStart w:id="23" w:name="_Toc420879986"/>
      <w:r>
        <w:t>Responsibilities, Staffing, and Training Needs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9A1971C" w14:textId="77777777" w:rsidR="00435FBC" w:rsidRDefault="00435FBC">
      <w:pPr>
        <w:pStyle w:val="Heading2"/>
      </w:pPr>
      <w:bookmarkStart w:id="24" w:name="_Toc417790805"/>
      <w:bookmarkStart w:id="25" w:name="_Toc433104458"/>
      <w:bookmarkStart w:id="26" w:name="_Toc420879987"/>
      <w:r>
        <w:t>People and Roles</w:t>
      </w:r>
      <w:bookmarkEnd w:id="24"/>
      <w:bookmarkEnd w:id="25"/>
      <w:bookmarkEnd w:id="26"/>
    </w:p>
    <w:p w14:paraId="372ED6E7" w14:textId="77777777" w:rsidR="00435FBC" w:rsidRDefault="00435FBC">
      <w:pPr>
        <w:pStyle w:val="BodyText"/>
        <w:ind w:left="0" w:firstLine="450"/>
      </w:pPr>
      <w:r>
        <w:t>This table shows the staffing assumptions for the test effort.</w:t>
      </w:r>
      <w:bookmarkStart w:id="27" w:name="_GoBack"/>
      <w:bookmarkEnd w:id="27"/>
    </w:p>
    <w:p w14:paraId="1AF72B92" w14:textId="77777777" w:rsidR="00435FBC" w:rsidRDefault="00435FBC" w:rsidP="004D68EC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4F3BB10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74F36B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6C7A96C7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55C3CD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E95D5E5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3BA655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C68D32F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67EDFD93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E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3D2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104C1523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1D38A4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3B6C7FD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4C72125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4F371B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102413C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53181B80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5EE3E5A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12634D9F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25DC4D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3F07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CD33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0DC1FAF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7B81D5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0D4994B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5ADB82EA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323A3D5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14:paraId="7F4EF03D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0ABD94E5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77777777" w:rsidR="00435FBC" w:rsidRDefault="00435FBC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10E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3B3E329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C28AD0A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1F834A14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2605CE70" w14:textId="77777777" w:rsidR="00435FBC" w:rsidRDefault="00435FBC">
      <w:pPr>
        <w:pStyle w:val="BodyText"/>
      </w:pPr>
    </w:p>
    <w:bookmarkEnd w:id="14"/>
    <w:p w14:paraId="47CD6FD6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50E32" w14:textId="77777777" w:rsidR="00BA6F91" w:rsidRDefault="00BA6F91">
      <w:pPr>
        <w:spacing w:line="240" w:lineRule="auto"/>
      </w:pPr>
      <w:r>
        <w:separator/>
      </w:r>
    </w:p>
  </w:endnote>
  <w:endnote w:type="continuationSeparator" w:id="0">
    <w:p w14:paraId="25454F84" w14:textId="77777777" w:rsidR="00BA6F91" w:rsidRDefault="00BA6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77777777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646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E1091" w14:textId="77777777" w:rsidR="00BA6F91" w:rsidRDefault="00BA6F91">
      <w:pPr>
        <w:spacing w:line="240" w:lineRule="auto"/>
      </w:pPr>
      <w:r>
        <w:separator/>
      </w:r>
    </w:p>
  </w:footnote>
  <w:footnote w:type="continuationSeparator" w:id="0">
    <w:p w14:paraId="1A55C759" w14:textId="77777777" w:rsidR="00BA6F91" w:rsidRDefault="00BA6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40D1FBE1" w14:textId="77777777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52B8CAD7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77777777" w:rsidR="006A4C36" w:rsidRDefault="007A1DF3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14:paraId="4FE93003" w14:textId="7777777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A4C36" w14:paraId="2FEB2935" w14:textId="77777777">
      <w:tc>
        <w:tcPr>
          <w:tcW w:w="6379" w:type="dxa"/>
        </w:tcPr>
        <w:p w14:paraId="1EA8AA13" w14:textId="77777777" w:rsidR="006A4C36" w:rsidRDefault="007A1DF3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47916562" w14:textId="77777777" w:rsidR="006A4C36" w:rsidRDefault="006A4C3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A4C36" w14:paraId="5BB6B9BE" w14:textId="77777777">
      <w:tc>
        <w:tcPr>
          <w:tcW w:w="9558" w:type="dxa"/>
          <w:gridSpan w:val="2"/>
        </w:tcPr>
        <w:p w14:paraId="6B98B077" w14:textId="77777777" w:rsidR="006A4C36" w:rsidRDefault="006A4C36">
          <w:r>
            <w:t>&lt;document identifier&gt;</w:t>
          </w:r>
        </w:p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3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7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0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27"/>
  </w:num>
  <w:num w:numId="9">
    <w:abstractNumId w:val="23"/>
  </w:num>
  <w:num w:numId="10">
    <w:abstractNumId w:val="5"/>
  </w:num>
  <w:num w:numId="11">
    <w:abstractNumId w:val="10"/>
  </w:num>
  <w:num w:numId="12">
    <w:abstractNumId w:val="26"/>
  </w:num>
  <w:num w:numId="13">
    <w:abstractNumId w:val="12"/>
  </w:num>
  <w:num w:numId="14">
    <w:abstractNumId w:val="17"/>
  </w:num>
  <w:num w:numId="15">
    <w:abstractNumId w:val="21"/>
  </w:num>
  <w:num w:numId="16">
    <w:abstractNumId w:val="2"/>
  </w:num>
  <w:num w:numId="17">
    <w:abstractNumId w:val="19"/>
  </w:num>
  <w:num w:numId="18">
    <w:abstractNumId w:val="22"/>
  </w:num>
  <w:num w:numId="19">
    <w:abstractNumId w:val="13"/>
  </w:num>
  <w:num w:numId="20">
    <w:abstractNumId w:val="24"/>
  </w:num>
  <w:num w:numId="21">
    <w:abstractNumId w:val="8"/>
  </w:num>
  <w:num w:numId="22">
    <w:abstractNumId w:val="18"/>
  </w:num>
  <w:num w:numId="23">
    <w:abstractNumId w:val="14"/>
  </w:num>
  <w:num w:numId="24">
    <w:abstractNumId w:val="7"/>
  </w:num>
  <w:num w:numId="25">
    <w:abstractNumId w:val="16"/>
  </w:num>
  <w:num w:numId="26">
    <w:abstractNumId w:val="25"/>
  </w:num>
  <w:num w:numId="27">
    <w:abstractNumId w:val="11"/>
  </w:num>
  <w:num w:numId="28">
    <w:abstractNumId w:val="20"/>
  </w:num>
  <w:num w:numId="29">
    <w:abstractNumId w:val="1"/>
  </w:num>
  <w:num w:numId="30">
    <w:abstractNumId w:val="4"/>
  </w:num>
  <w:num w:numId="31">
    <w:abstractNumId w:val="3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17B5"/>
    <w:rsid w:val="00644C52"/>
    <w:rsid w:val="006A4C36"/>
    <w:rsid w:val="0072543B"/>
    <w:rsid w:val="007A1DF3"/>
    <w:rsid w:val="008601B2"/>
    <w:rsid w:val="00877957"/>
    <w:rsid w:val="009F4768"/>
    <w:rsid w:val="00A3164F"/>
    <w:rsid w:val="00B4127B"/>
    <w:rsid w:val="00BA6F91"/>
    <w:rsid w:val="00D62349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875F"/>
  <w15:docId w15:val="{38DEF9FD-6F0B-1A4E-BE08-527E040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Vu\project\assignments\tpl\rup_tstpln.dot</Template>
  <TotalTime>94</TotalTime>
  <Pages>5</Pages>
  <Words>447</Words>
  <Characters>2666</Characters>
  <Application>Microsoft Office Word</Application>
  <DocSecurity>0</DocSecurity>
  <Lines>177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Vu Nguyen</cp:lastModifiedBy>
  <cp:revision>8</cp:revision>
  <cp:lastPrinted>2001-09-06T16:54:00Z</cp:lastPrinted>
  <dcterms:created xsi:type="dcterms:W3CDTF">2015-05-28T10:29:00Z</dcterms:created>
  <dcterms:modified xsi:type="dcterms:W3CDTF">2020-12-10T08:54:00Z</dcterms:modified>
</cp:coreProperties>
</file>