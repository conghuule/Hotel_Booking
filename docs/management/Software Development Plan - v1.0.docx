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46D721C0" w:rsidR="007C47A5" w:rsidRDefault="00B74E64">
      <w:pPr>
        <w:pStyle w:val="Title"/>
        <w:jc w:val="right"/>
      </w:pPr>
      <w:r>
        <w:t>Booking Hotel</w:t>
      </w:r>
    </w:p>
    <w:p w14:paraId="3504309F" w14:textId="77777777" w:rsidR="007C47A5" w:rsidRDefault="00000000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00292702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92702" w14:paraId="29897810" w14:textId="77777777" w:rsidTr="00292702">
        <w:tc>
          <w:tcPr>
            <w:tcW w:w="2304" w:type="dxa"/>
            <w:vAlign w:val="center"/>
          </w:tcPr>
          <w:p w14:paraId="7653DAF7" w14:textId="663BB0C8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01/11/2022</w:t>
            </w:r>
          </w:p>
        </w:tc>
        <w:tc>
          <w:tcPr>
            <w:tcW w:w="1152" w:type="dxa"/>
            <w:vAlign w:val="center"/>
          </w:tcPr>
          <w:p w14:paraId="0A04230E" w14:textId="721CFD64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1.0</w:t>
            </w:r>
          </w:p>
        </w:tc>
        <w:tc>
          <w:tcPr>
            <w:tcW w:w="3744" w:type="dxa"/>
            <w:vAlign w:val="center"/>
          </w:tcPr>
          <w:p w14:paraId="3C22E426" w14:textId="2EE31E31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1. Introduction</w:t>
            </w:r>
            <w:r>
              <w:rPr>
                <w:bCs/>
              </w:rPr>
              <w:t xml:space="preserve"> </w:t>
            </w:r>
          </w:p>
          <w:p w14:paraId="5BC18429" w14:textId="7CD6F243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2. Project Overview</w:t>
            </w:r>
          </w:p>
        </w:tc>
        <w:tc>
          <w:tcPr>
            <w:tcW w:w="2304" w:type="dxa"/>
            <w:vAlign w:val="center"/>
          </w:tcPr>
          <w:p w14:paraId="29F7FBF4" w14:textId="3763D842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 xml:space="preserve">Lê </w:t>
            </w:r>
            <w:proofErr w:type="spellStart"/>
            <w:r w:rsidRPr="00292702">
              <w:rPr>
                <w:bCs/>
              </w:rPr>
              <w:t>Tấn</w:t>
            </w:r>
            <w:proofErr w:type="spellEnd"/>
            <w:r w:rsidRPr="00292702">
              <w:rPr>
                <w:bCs/>
              </w:rPr>
              <w:t xml:space="preserve"> </w:t>
            </w:r>
            <w:proofErr w:type="spellStart"/>
            <w:r w:rsidRPr="00292702">
              <w:rPr>
                <w:bCs/>
              </w:rPr>
              <w:t>Kiệt</w:t>
            </w:r>
            <w:proofErr w:type="spellEnd"/>
          </w:p>
        </w:tc>
      </w:tr>
      <w:tr w:rsidR="007C47A5" w14:paraId="7BFB7B23" w14:textId="77777777" w:rsidTr="00292702">
        <w:tc>
          <w:tcPr>
            <w:tcW w:w="2304" w:type="dxa"/>
            <w:vAlign w:val="center"/>
          </w:tcPr>
          <w:p w14:paraId="4DE0A43B" w14:textId="76D072D1" w:rsidR="007C47A5" w:rsidRDefault="001605DA" w:rsidP="008A3928">
            <w:pPr>
              <w:pStyle w:val="Tabletext"/>
              <w:jc w:val="center"/>
            </w:pPr>
            <w:r>
              <w:t>01/11/2022</w:t>
            </w:r>
          </w:p>
        </w:tc>
        <w:tc>
          <w:tcPr>
            <w:tcW w:w="1152" w:type="dxa"/>
            <w:vAlign w:val="center"/>
          </w:tcPr>
          <w:p w14:paraId="3E094E6B" w14:textId="4E7CF334" w:rsidR="007C47A5" w:rsidRDefault="001605DA" w:rsidP="008A3928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271A1F8D" w14:textId="77777777" w:rsidR="007C47A5" w:rsidRDefault="00F25E21" w:rsidP="008A3928">
            <w:pPr>
              <w:pStyle w:val="Tabletext"/>
              <w:jc w:val="center"/>
            </w:pPr>
            <w:r w:rsidRPr="00F25E21">
              <w:t>3.</w:t>
            </w:r>
            <w:r>
              <w:t xml:space="preserve"> </w:t>
            </w:r>
            <w:r w:rsidRPr="00F25E21">
              <w:t>Project Organization</w:t>
            </w:r>
          </w:p>
          <w:p w14:paraId="06122755" w14:textId="73B6BFFE" w:rsidR="00F25E21" w:rsidRDefault="00F25E21" w:rsidP="008A3928">
            <w:pPr>
              <w:pStyle w:val="Tabletext"/>
              <w:jc w:val="center"/>
            </w:pPr>
            <w:r>
              <w:t xml:space="preserve">4. </w:t>
            </w:r>
            <w:r w:rsidR="008A3928">
              <w:t>Management Process</w:t>
            </w:r>
          </w:p>
        </w:tc>
        <w:tc>
          <w:tcPr>
            <w:tcW w:w="2304" w:type="dxa"/>
            <w:vAlign w:val="center"/>
          </w:tcPr>
          <w:p w14:paraId="017B8DCC" w14:textId="507A9618" w:rsidR="007C47A5" w:rsidRDefault="001605DA" w:rsidP="008A3928">
            <w:pPr>
              <w:pStyle w:val="Tabletext"/>
              <w:jc w:val="center"/>
            </w:pPr>
            <w:r>
              <w:t>Nguyễn Long Vũ</w:t>
            </w: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000000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000000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7FCFF53A" w14:textId="10C64CA0" w:rsidR="00292702" w:rsidRDefault="007C47A5" w:rsidP="00292702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6146C2E7" w14:textId="60F49ED6" w:rsidR="00292702" w:rsidRPr="00292702" w:rsidRDefault="00292702" w:rsidP="0029270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92702">
        <w:rPr>
          <w:rFonts w:asciiTheme="majorHAnsi" w:hAnsiTheme="majorHAnsi" w:cstheme="majorHAnsi"/>
          <w:color w:val="000000"/>
        </w:rPr>
        <w:t xml:space="preserve">Booking Hotel </w:t>
      </w:r>
      <w:proofErr w:type="spellStart"/>
      <w:r w:rsidRPr="00292702">
        <w:rPr>
          <w:rFonts w:asciiTheme="majorHAnsi" w:hAnsiTheme="majorHAnsi" w:cstheme="majorHAnsi"/>
          <w:color w:val="000000"/>
        </w:rPr>
        <w:t>là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ứng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dụng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trợ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tìm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kiếm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nghỉ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ngơi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tìm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kiếm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nhanh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chóng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các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khách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homestay </w:t>
      </w:r>
      <w:proofErr w:type="spellStart"/>
      <w:r w:rsidRPr="00292702">
        <w:rPr>
          <w:rFonts w:asciiTheme="majorHAnsi" w:hAnsiTheme="majorHAnsi" w:cstheme="majorHAnsi"/>
          <w:color w:val="000000"/>
        </w:rPr>
        <w:t>gần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nhiều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mức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giá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khác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nhau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. </w:t>
      </w:r>
      <w:proofErr w:type="spellStart"/>
      <w:r w:rsidRPr="00292702">
        <w:rPr>
          <w:rFonts w:asciiTheme="majorHAnsi" w:hAnsiTheme="majorHAnsi" w:cstheme="majorHAnsi"/>
          <w:color w:val="000000"/>
        </w:rPr>
        <w:t>Với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sứ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mệnh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sử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dụng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công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nghệ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tiên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chúng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tôi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tận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hưởng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chuyến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một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cách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tuyệt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vời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ở </w:t>
      </w:r>
      <w:proofErr w:type="spellStart"/>
      <w:r w:rsidRPr="00292702">
        <w:rPr>
          <w:rFonts w:asciiTheme="majorHAnsi" w:hAnsiTheme="majorHAnsi" w:cstheme="majorHAnsi"/>
          <w:color w:val="000000"/>
        </w:rPr>
        <w:t>bất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cứ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đâu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quyết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tâm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nâng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cao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lượng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ngành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du </w:t>
      </w:r>
      <w:proofErr w:type="spellStart"/>
      <w:r w:rsidRPr="00292702">
        <w:rPr>
          <w:rFonts w:asciiTheme="majorHAnsi" w:hAnsiTheme="majorHAnsi" w:cstheme="majorHAnsi"/>
          <w:color w:val="000000"/>
        </w:rPr>
        <w:t>lịch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bền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vững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dễ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cận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tiên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. </w:t>
      </w:r>
      <w:proofErr w:type="spellStart"/>
      <w:r w:rsidRPr="00292702">
        <w:rPr>
          <w:rFonts w:asciiTheme="majorHAnsi" w:hAnsiTheme="majorHAnsi" w:cstheme="majorHAnsi"/>
          <w:color w:val="000000"/>
        </w:rPr>
        <w:t>Ngoài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ra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nếu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muốn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trở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thành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một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cung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cấp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dịch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vụ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ở, </w:t>
      </w:r>
      <w:proofErr w:type="spellStart"/>
      <w:r w:rsidRPr="00292702">
        <w:rPr>
          <w:rFonts w:asciiTheme="majorHAnsi" w:hAnsiTheme="majorHAnsi" w:cstheme="majorHAnsi"/>
          <w:color w:val="000000"/>
        </w:rPr>
        <w:t>chúng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tôi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luôn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sẵn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lòng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điều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đó</w:t>
      </w:r>
      <w:proofErr w:type="spellEnd"/>
      <w:r w:rsidRPr="00292702">
        <w:rPr>
          <w:rFonts w:asciiTheme="majorHAnsi" w:hAnsiTheme="majorHAnsi" w:cstheme="majorHAnsi"/>
          <w:color w:val="000000"/>
        </w:rPr>
        <w:t>.</w:t>
      </w:r>
    </w:p>
    <w:p w14:paraId="3201B47C" w14:textId="77777777" w:rsidR="007C47A5" w:rsidRDefault="007C47A5">
      <w:pPr>
        <w:pStyle w:val="Heading1"/>
      </w:pPr>
      <w:bookmarkStart w:id="6" w:name="_Toc524312832"/>
      <w:bookmarkStart w:id="7" w:name="_Toc307271015"/>
      <w:bookmarkStart w:id="8" w:name="_Toc413446306"/>
      <w:r>
        <w:t>Project Overview</w:t>
      </w:r>
      <w:bookmarkEnd w:id="6"/>
      <w:bookmarkEnd w:id="7"/>
      <w:bookmarkEnd w:id="8"/>
    </w:p>
    <w:p w14:paraId="0675BEBC" w14:textId="237E5D92" w:rsidR="007C47A5" w:rsidRDefault="007C47A5">
      <w:pPr>
        <w:pStyle w:val="Heading2"/>
      </w:pPr>
      <w:bookmarkStart w:id="9" w:name="_Toc524312833"/>
      <w:bookmarkStart w:id="10" w:name="_Toc307271016"/>
      <w:bookmarkStart w:id="11" w:name="_Toc413446307"/>
      <w:r>
        <w:t>Project Purpose, Scope, and Objectives</w:t>
      </w:r>
      <w:bookmarkEnd w:id="9"/>
      <w:bookmarkEnd w:id="10"/>
      <w:bookmarkEnd w:id="11"/>
    </w:p>
    <w:p w14:paraId="4C9A3945" w14:textId="769949ED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Purpose</w:t>
      </w:r>
      <w:r>
        <w:rPr>
          <w:color w:val="000000"/>
          <w:sz w:val="20"/>
          <w:szCs w:val="20"/>
        </w:rPr>
        <w:t>: </w:t>
      </w:r>
    </w:p>
    <w:p w14:paraId="5393E84D" w14:textId="4E1A718D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</w:p>
    <w:p w14:paraId="6C43C2D0" w14:textId="3963286C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thuê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quản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</w:p>
    <w:p w14:paraId="7E959487" w14:textId="751EEE0A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Scope</w:t>
      </w:r>
      <w:r>
        <w:rPr>
          <w:color w:val="000000"/>
          <w:sz w:val="20"/>
          <w:szCs w:val="20"/>
        </w:rPr>
        <w:t>:</w:t>
      </w:r>
    </w:p>
    <w:p w14:paraId="4B6FFFB2" w14:textId="5A380C6F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 du </w:t>
      </w:r>
      <w:proofErr w:type="spellStart"/>
      <w:r>
        <w:rPr>
          <w:color w:val="000000"/>
          <w:sz w:val="20"/>
          <w:szCs w:val="20"/>
        </w:rPr>
        <w:t>lịch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tác</w:t>
      </w:r>
      <w:proofErr w:type="spellEnd"/>
      <w:r>
        <w:rPr>
          <w:color w:val="000000"/>
          <w:sz w:val="20"/>
          <w:szCs w:val="20"/>
        </w:rPr>
        <w:t>.</w:t>
      </w:r>
    </w:p>
    <w:p w14:paraId="22B124DC" w14:textId="0433143F" w:rsidR="00292702" w:rsidRDefault="00292702" w:rsidP="00292702">
      <w:pPr>
        <w:pStyle w:val="NormalWeb"/>
        <w:spacing w:before="0" w:beforeAutospacing="0" w:after="120" w:afterAutospacing="0"/>
        <w:ind w:left="360"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Chủ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sạn</w:t>
      </w:r>
      <w:proofErr w:type="spellEnd"/>
      <w:r>
        <w:rPr>
          <w:color w:val="000000"/>
          <w:sz w:val="20"/>
          <w:szCs w:val="20"/>
        </w:rPr>
        <w:t>, homestay.</w:t>
      </w:r>
    </w:p>
    <w:p w14:paraId="00DFD38F" w14:textId="03E4FBC1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Objectives</w:t>
      </w:r>
      <w:r>
        <w:rPr>
          <w:color w:val="000000"/>
          <w:sz w:val="20"/>
          <w:szCs w:val="20"/>
        </w:rPr>
        <w:t>:  </w:t>
      </w:r>
    </w:p>
    <w:p w14:paraId="25C3BAF1" w14:textId="56A38337" w:rsidR="00292702" w:rsidRDefault="00292702" w:rsidP="00292702">
      <w:pPr>
        <w:pStyle w:val="NormalWeb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Giúp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mọi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hưởng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chuyến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khám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thế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lo </w:t>
      </w:r>
      <w:proofErr w:type="spellStart"/>
      <w:r>
        <w:rPr>
          <w:color w:val="000000"/>
          <w:sz w:val="20"/>
          <w:szCs w:val="20"/>
        </w:rPr>
        <w:t>lắng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việc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chỗ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nghỉ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hợp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lý</w:t>
      </w:r>
      <w:proofErr w:type="spellEnd"/>
      <w:r>
        <w:rPr>
          <w:color w:val="000000"/>
          <w:sz w:val="20"/>
          <w:szCs w:val="20"/>
        </w:rPr>
        <w:t>.</w:t>
      </w:r>
    </w:p>
    <w:p w14:paraId="60E7668C" w14:textId="60602DBA" w:rsidR="00292702" w:rsidRDefault="00292702" w:rsidP="00292702">
      <w:pPr>
        <w:pStyle w:val="NormalWeb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doanh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sạn</w:t>
      </w:r>
      <w:proofErr w:type="spellEnd"/>
      <w:r>
        <w:rPr>
          <w:color w:val="000000"/>
          <w:sz w:val="20"/>
          <w:szCs w:val="20"/>
        </w:rPr>
        <w:t>.</w:t>
      </w:r>
    </w:p>
    <w:p w14:paraId="41D87E1C" w14:textId="77777777" w:rsidR="00292702" w:rsidRPr="00292702" w:rsidRDefault="00292702" w:rsidP="00292702"/>
    <w:p w14:paraId="4B687384" w14:textId="67536CC4" w:rsidR="007C47A5" w:rsidRDefault="007C47A5">
      <w:pPr>
        <w:pStyle w:val="Heading2"/>
      </w:pPr>
      <w:bookmarkStart w:id="12" w:name="_Toc524312834"/>
      <w:bookmarkStart w:id="13" w:name="_Toc307271017"/>
      <w:bookmarkStart w:id="14" w:name="_Toc413446308"/>
      <w:r>
        <w:t>Assumptions and Constraints</w:t>
      </w:r>
      <w:bookmarkEnd w:id="12"/>
      <w:bookmarkEnd w:id="13"/>
      <w:bookmarkEnd w:id="14"/>
    </w:p>
    <w:p w14:paraId="7BD0CF0C" w14:textId="19C920F8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định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11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tuần</w:t>
      </w:r>
      <w:proofErr w:type="spellEnd"/>
      <w:r>
        <w:rPr>
          <w:color w:val="000000"/>
          <w:sz w:val="20"/>
          <w:szCs w:val="20"/>
        </w:rPr>
        <w:t xml:space="preserve"> .</w:t>
      </w:r>
      <w:proofErr w:type="gramEnd"/>
    </w:p>
    <w:p w14:paraId="14A3FD64" w14:textId="4A7C9136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sách</w:t>
      </w:r>
      <w:proofErr w:type="spellEnd"/>
      <w:r>
        <w:rPr>
          <w:color w:val="000000"/>
          <w:sz w:val="20"/>
          <w:szCs w:val="20"/>
        </w:rPr>
        <w:t>.</w:t>
      </w:r>
    </w:p>
    <w:p w14:paraId="068089A7" w14:textId="57D78AEC" w:rsidR="00292702" w:rsidRP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5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thêm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triển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>.</w:t>
      </w:r>
    </w:p>
    <w:p w14:paraId="6103929F" w14:textId="6D25840D" w:rsidR="007C47A5" w:rsidRDefault="007C47A5">
      <w:pPr>
        <w:pStyle w:val="Heading2"/>
      </w:pPr>
      <w:bookmarkStart w:id="15" w:name="_Toc524312835"/>
      <w:bookmarkStart w:id="16" w:name="_Toc307271018"/>
      <w:bookmarkStart w:id="17" w:name="_Toc413446309"/>
      <w:r>
        <w:t>Project Deliverables</w:t>
      </w:r>
      <w:bookmarkEnd w:id="15"/>
      <w:bookmarkEnd w:id="16"/>
      <w:bookmarkEnd w:id="17"/>
    </w:p>
    <w:p w14:paraId="5347DCBC" w14:textId="77777777" w:rsidR="00292702" w:rsidRPr="00292702" w:rsidRDefault="00292702" w:rsidP="002927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991"/>
        <w:gridCol w:w="3074"/>
        <w:gridCol w:w="805"/>
        <w:gridCol w:w="922"/>
        <w:gridCol w:w="1053"/>
        <w:gridCol w:w="994"/>
      </w:tblGrid>
      <w:tr w:rsidR="00292702" w:rsidRPr="00292702" w14:paraId="7D93D836" w14:textId="77777777" w:rsidTr="002927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A98DA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6C20E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Deliverable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6B47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3549D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Owner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1F25C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B9FC6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D1539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End Date</w:t>
            </w:r>
          </w:p>
        </w:tc>
      </w:tr>
      <w:tr w:rsidR="00292702" w:rsidRPr="00292702" w14:paraId="16060DF1" w14:textId="77777777" w:rsidTr="002927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A8BC6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10404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Chuẩn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bị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kế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hoạch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phát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triển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dự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40C88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Giới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thiêu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tổng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quan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và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xác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định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các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cột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mốc</w:t>
            </w:r>
            <w:proofErr w:type="spellEnd"/>
            <w:r w:rsidRPr="00292702">
              <w:rPr>
                <w:color w:val="000000"/>
              </w:rPr>
              <w:t xml:space="preserve">, </w:t>
            </w:r>
            <w:proofErr w:type="spellStart"/>
            <w:r w:rsidRPr="00292702">
              <w:rPr>
                <w:color w:val="000000"/>
              </w:rPr>
              <w:t>thời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gian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của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dự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199A5" w14:textId="77777777" w:rsidR="00292702" w:rsidRPr="00292702" w:rsidRDefault="00292702" w:rsidP="00292702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0196C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Hoàn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C0CD7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21/Oct/22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56E51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2/Nov/22</w:t>
            </w:r>
          </w:p>
        </w:tc>
      </w:tr>
    </w:tbl>
    <w:p w14:paraId="0C4D2203" w14:textId="77777777" w:rsidR="00292702" w:rsidRPr="00292702" w:rsidRDefault="00292702" w:rsidP="00292702"/>
    <w:p w14:paraId="285A227C" w14:textId="77777777" w:rsidR="007C47A5" w:rsidRDefault="007C47A5">
      <w:pPr>
        <w:pStyle w:val="Heading1"/>
      </w:pPr>
      <w:bookmarkStart w:id="18" w:name="_Toc524312837"/>
      <w:bookmarkStart w:id="19" w:name="_Toc307271019"/>
      <w:bookmarkStart w:id="20" w:name="_Toc413446310"/>
      <w:r>
        <w:lastRenderedPageBreak/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14:paraId="1DB2FA47" w14:textId="26145B0C" w:rsidR="007C47A5" w:rsidRDefault="00E61278" w:rsidP="00FE09F3">
      <w:pPr>
        <w:pStyle w:val="BodyText"/>
      </w:pPr>
      <w:r>
        <w:rPr>
          <w:noProof/>
        </w:rPr>
        <w:drawing>
          <wp:inline distT="0" distB="0" distL="0" distR="0" wp14:anchorId="278312FA" wp14:editId="1BAFD536">
            <wp:extent cx="5603875" cy="1593273"/>
            <wp:effectExtent l="0" t="0" r="539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AA07B83" w14:textId="439330F7" w:rsidR="007C47A5" w:rsidRDefault="007C47A5" w:rsidP="00FE09F3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14:paraId="00CA3DFD" w14:textId="77777777" w:rsidR="00FE09F3" w:rsidRPr="00FE09F3" w:rsidRDefault="00FE09F3" w:rsidP="00FE09F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DD41D5" w14:paraId="43B852B9" w14:textId="77777777" w:rsidTr="00DD41D5">
        <w:tc>
          <w:tcPr>
            <w:tcW w:w="4788" w:type="dxa"/>
          </w:tcPr>
          <w:p w14:paraId="19886768" w14:textId="34C4C9DE" w:rsidR="00DD41D5" w:rsidRPr="00FE09F3" w:rsidRDefault="00DD41D5" w:rsidP="00DD41D5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FE09F3">
              <w:rPr>
                <w:b/>
                <w:bCs/>
              </w:rPr>
              <w:t>Person</w:t>
            </w:r>
          </w:p>
        </w:tc>
        <w:tc>
          <w:tcPr>
            <w:tcW w:w="4788" w:type="dxa"/>
          </w:tcPr>
          <w:p w14:paraId="20F3CAD0" w14:textId="7F33E0A7" w:rsidR="00DD41D5" w:rsidRPr="00FE09F3" w:rsidRDefault="00DD41D5" w:rsidP="00DD41D5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FE09F3">
              <w:rPr>
                <w:b/>
                <w:bCs/>
              </w:rPr>
              <w:t>Role</w:t>
            </w:r>
          </w:p>
        </w:tc>
      </w:tr>
      <w:tr w:rsidR="00DD41D5" w14:paraId="71279151" w14:textId="77777777" w:rsidTr="00DD41D5">
        <w:tc>
          <w:tcPr>
            <w:tcW w:w="4788" w:type="dxa"/>
          </w:tcPr>
          <w:p w14:paraId="3F78F098" w14:textId="271964E6" w:rsidR="00DD41D5" w:rsidRDefault="00FE09F3" w:rsidP="00FE09F3">
            <w:pPr>
              <w:pStyle w:val="BodyText"/>
              <w:ind w:left="0"/>
              <w:jc w:val="center"/>
            </w:pPr>
            <w:r>
              <w:t>Nguyễn Long Vũ</w:t>
            </w:r>
          </w:p>
        </w:tc>
        <w:tc>
          <w:tcPr>
            <w:tcW w:w="4788" w:type="dxa"/>
          </w:tcPr>
          <w:p w14:paraId="1DB2D87A" w14:textId="50360A2A" w:rsidR="00DD41D5" w:rsidRDefault="00FE09F3" w:rsidP="00FE09F3">
            <w:pPr>
              <w:pStyle w:val="BodyText"/>
              <w:ind w:left="0"/>
              <w:jc w:val="center"/>
            </w:pPr>
            <w:r>
              <w:t>Project manager, Developer</w:t>
            </w:r>
          </w:p>
        </w:tc>
      </w:tr>
      <w:tr w:rsidR="00DD41D5" w14:paraId="05F6F215" w14:textId="77777777" w:rsidTr="00DD41D5">
        <w:tc>
          <w:tcPr>
            <w:tcW w:w="4788" w:type="dxa"/>
          </w:tcPr>
          <w:p w14:paraId="73014E79" w14:textId="0CD0E40D" w:rsidR="00DD41D5" w:rsidRDefault="00FE09F3" w:rsidP="00FE09F3">
            <w:pPr>
              <w:pStyle w:val="BodyText"/>
              <w:ind w:left="0"/>
              <w:jc w:val="center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4788" w:type="dxa"/>
          </w:tcPr>
          <w:p w14:paraId="142C63A2" w14:textId="594131D1" w:rsidR="00DD41D5" w:rsidRDefault="00FE09F3" w:rsidP="00FE09F3">
            <w:pPr>
              <w:pStyle w:val="BodyText"/>
              <w:ind w:left="0"/>
              <w:jc w:val="center"/>
            </w:pPr>
            <w:r>
              <w:t>Developer</w:t>
            </w:r>
          </w:p>
        </w:tc>
      </w:tr>
      <w:tr w:rsidR="00DD41D5" w14:paraId="599016B9" w14:textId="77777777" w:rsidTr="00DD41D5">
        <w:tc>
          <w:tcPr>
            <w:tcW w:w="4788" w:type="dxa"/>
          </w:tcPr>
          <w:p w14:paraId="59C0B458" w14:textId="1F5E1E99" w:rsidR="00DD41D5" w:rsidRDefault="00FE09F3" w:rsidP="00FE09F3">
            <w:pPr>
              <w:pStyle w:val="BodyText"/>
              <w:ind w:left="0"/>
              <w:jc w:val="center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4788" w:type="dxa"/>
          </w:tcPr>
          <w:p w14:paraId="50D369D6" w14:textId="3EA67FD6" w:rsidR="00DD41D5" w:rsidRDefault="00FE09F3" w:rsidP="00FE09F3">
            <w:pPr>
              <w:pStyle w:val="BodyText"/>
              <w:ind w:left="0"/>
              <w:jc w:val="center"/>
            </w:pPr>
            <w:r>
              <w:t>Business Analyst, Developer</w:t>
            </w:r>
          </w:p>
        </w:tc>
      </w:tr>
      <w:tr w:rsidR="00DD41D5" w14:paraId="5EF02946" w14:textId="77777777" w:rsidTr="00DD41D5">
        <w:tc>
          <w:tcPr>
            <w:tcW w:w="4788" w:type="dxa"/>
          </w:tcPr>
          <w:p w14:paraId="5832A723" w14:textId="4F37E857" w:rsidR="00DD41D5" w:rsidRDefault="00FE09F3" w:rsidP="00FE09F3">
            <w:pPr>
              <w:pStyle w:val="BodyText"/>
              <w:ind w:left="0"/>
              <w:jc w:val="center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4788" w:type="dxa"/>
          </w:tcPr>
          <w:p w14:paraId="2A42C79A" w14:textId="2D236560" w:rsidR="00DD41D5" w:rsidRDefault="00FE09F3" w:rsidP="00FE09F3">
            <w:pPr>
              <w:pStyle w:val="BodyText"/>
              <w:ind w:left="0"/>
              <w:jc w:val="center"/>
            </w:pPr>
            <w:r>
              <w:t>Developer</w:t>
            </w:r>
          </w:p>
        </w:tc>
      </w:tr>
      <w:tr w:rsidR="00DD41D5" w14:paraId="42620974" w14:textId="77777777" w:rsidTr="00DD41D5">
        <w:tc>
          <w:tcPr>
            <w:tcW w:w="4788" w:type="dxa"/>
          </w:tcPr>
          <w:p w14:paraId="6C31858D" w14:textId="0CDFD0F7" w:rsidR="00DD41D5" w:rsidRDefault="00FE09F3" w:rsidP="00DD41D5">
            <w:pPr>
              <w:pStyle w:val="BodyText"/>
              <w:ind w:left="0"/>
              <w:jc w:val="center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4788" w:type="dxa"/>
          </w:tcPr>
          <w:p w14:paraId="42DD646A" w14:textId="3005D7EF" w:rsidR="00DD41D5" w:rsidRDefault="00FE09F3" w:rsidP="00DD41D5">
            <w:pPr>
              <w:pStyle w:val="BodyText"/>
              <w:ind w:left="0"/>
              <w:jc w:val="center"/>
            </w:pPr>
            <w:r>
              <w:t>Designer, Tester</w:t>
            </w:r>
          </w:p>
        </w:tc>
      </w:tr>
    </w:tbl>
    <w:p w14:paraId="1F2986B7" w14:textId="77777777" w:rsidR="00DD41D5" w:rsidRDefault="00DD41D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14:paraId="3EEF805B" w14:textId="0A81B7AA" w:rsidR="00D07175" w:rsidRPr="00E77146" w:rsidRDefault="00AA0331" w:rsidP="00D07175">
      <w:pPr>
        <w:pStyle w:val="ListParagraph"/>
        <w:keepLines/>
        <w:numPr>
          <w:ilvl w:val="0"/>
          <w:numId w:val="8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Estimate: </w:t>
      </w:r>
      <w:r w:rsidRPr="00AA0331">
        <w:rPr>
          <w:b/>
        </w:rPr>
        <w:t>1500 hours</w:t>
      </w:r>
      <w:r>
        <w:rPr>
          <w:b/>
        </w:rPr>
        <w:t>.</w:t>
      </w: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990"/>
        <w:gridCol w:w="6390"/>
        <w:gridCol w:w="1710"/>
      </w:tblGrid>
      <w:tr w:rsidR="00745076" w:rsidRPr="00E77146" w14:paraId="21B1E18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9F065CF" w14:textId="20F4B8B4" w:rsidR="00745076" w:rsidRPr="00E77146" w:rsidRDefault="00DB2E4A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390" w:type="dxa"/>
            <w:vAlign w:val="center"/>
          </w:tcPr>
          <w:p w14:paraId="367E8327" w14:textId="7BF33E6A" w:rsidR="00745076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1710" w:type="dxa"/>
            <w:vAlign w:val="center"/>
          </w:tcPr>
          <w:p w14:paraId="2E7A378D" w14:textId="0A3A1A22" w:rsidR="00745076" w:rsidRPr="00E77146" w:rsidRDefault="00AA0331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Estimate (hours)</w:t>
            </w:r>
            <w:r w:rsidR="00745076" w:rsidRPr="00E77146">
              <w:rPr>
                <w:b/>
              </w:rPr>
              <w:t xml:space="preserve"> </w:t>
            </w:r>
          </w:p>
        </w:tc>
      </w:tr>
      <w:tr w:rsidR="00745076" w:rsidRPr="00E77146" w14:paraId="5382E0A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95976FC" w14:textId="5EF1A103" w:rsidR="00745076" w:rsidRPr="00E77146" w:rsidRDefault="0074507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 w:rsidRPr="00E77146">
              <w:rPr>
                <w:b/>
              </w:rPr>
              <w:t>1</w:t>
            </w:r>
          </w:p>
        </w:tc>
        <w:tc>
          <w:tcPr>
            <w:tcW w:w="6390" w:type="dxa"/>
            <w:vAlign w:val="center"/>
          </w:tcPr>
          <w:p w14:paraId="1836539A" w14:textId="6F7A1872" w:rsidR="00745076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Business modeling &amp; Requirements</w:t>
            </w:r>
          </w:p>
        </w:tc>
        <w:tc>
          <w:tcPr>
            <w:tcW w:w="1710" w:type="dxa"/>
            <w:vAlign w:val="center"/>
          </w:tcPr>
          <w:p w14:paraId="7731FB4E" w14:textId="6AAADE24" w:rsidR="0074507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77146">
              <w:rPr>
                <w:b/>
              </w:rPr>
              <w:t>0</w:t>
            </w:r>
          </w:p>
        </w:tc>
      </w:tr>
      <w:tr w:rsidR="00D07175" w:rsidRPr="00E77146" w14:paraId="0A6C6D62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5070F9DF" w14:textId="7CAD0118" w:rsidR="00D07175" w:rsidRPr="00E77146" w:rsidRDefault="00D07175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 w:rsidRPr="00E77146">
              <w:rPr>
                <w:b/>
              </w:rPr>
              <w:t>2</w:t>
            </w:r>
          </w:p>
        </w:tc>
        <w:tc>
          <w:tcPr>
            <w:tcW w:w="6390" w:type="dxa"/>
            <w:vAlign w:val="center"/>
          </w:tcPr>
          <w:p w14:paraId="192EB582" w14:textId="505A3C59" w:rsidR="00D07175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Analysis &amp; Design</w:t>
            </w:r>
          </w:p>
        </w:tc>
        <w:tc>
          <w:tcPr>
            <w:tcW w:w="1710" w:type="dxa"/>
            <w:vAlign w:val="center"/>
          </w:tcPr>
          <w:p w14:paraId="2FF5F95F" w14:textId="3818EF2F" w:rsidR="00D07175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77146">
              <w:rPr>
                <w:b/>
              </w:rPr>
              <w:t>0</w:t>
            </w:r>
          </w:p>
        </w:tc>
      </w:tr>
      <w:tr w:rsidR="00E77146" w:rsidRPr="00E77146" w14:paraId="1C75947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216AFD7F" w14:textId="65CDA618" w:rsidR="00E77146" w:rsidRP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90" w:type="dxa"/>
            <w:vAlign w:val="center"/>
          </w:tcPr>
          <w:p w14:paraId="208BC07D" w14:textId="501AC285" w:rsidR="00E77146" w:rsidRP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1710" w:type="dxa"/>
            <w:vAlign w:val="center"/>
          </w:tcPr>
          <w:p w14:paraId="2C643C99" w14:textId="2F9CAB54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77146">
              <w:rPr>
                <w:b/>
              </w:rPr>
              <w:t>00</w:t>
            </w:r>
          </w:p>
        </w:tc>
      </w:tr>
      <w:tr w:rsidR="00E77146" w:rsidRPr="00E77146" w14:paraId="0EDB391B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C9960DB" w14:textId="0B2A7C01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90" w:type="dxa"/>
            <w:vAlign w:val="center"/>
          </w:tcPr>
          <w:p w14:paraId="43257093" w14:textId="61E39F76" w:rsid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1710" w:type="dxa"/>
            <w:vAlign w:val="center"/>
          </w:tcPr>
          <w:p w14:paraId="0E5C8807" w14:textId="28657368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77146">
              <w:rPr>
                <w:b/>
              </w:rPr>
              <w:t>0</w:t>
            </w:r>
          </w:p>
        </w:tc>
      </w:tr>
      <w:tr w:rsidR="00E77146" w:rsidRPr="00E77146" w14:paraId="3418101F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68868887" w14:textId="1A2F443D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90" w:type="dxa"/>
            <w:vAlign w:val="center"/>
          </w:tcPr>
          <w:p w14:paraId="0C30A366" w14:textId="7B7579E1" w:rsid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Deployment</w:t>
            </w:r>
          </w:p>
        </w:tc>
        <w:tc>
          <w:tcPr>
            <w:tcW w:w="1710" w:type="dxa"/>
            <w:vAlign w:val="center"/>
          </w:tcPr>
          <w:p w14:paraId="40F9394D" w14:textId="570937F8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E77146" w:rsidRPr="00E77146" w14:paraId="78D8C434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0305B6D9" w14:textId="62E3E024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90" w:type="dxa"/>
            <w:vAlign w:val="center"/>
          </w:tcPr>
          <w:p w14:paraId="0D445569" w14:textId="09E9A05E" w:rsid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  <w:tc>
          <w:tcPr>
            <w:tcW w:w="1710" w:type="dxa"/>
            <w:vAlign w:val="center"/>
          </w:tcPr>
          <w:p w14:paraId="118D67EE" w14:textId="17B5011C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7AE5FC8D" w14:textId="77777777" w:rsidR="001605DA" w:rsidRDefault="001605DA" w:rsidP="008A6D43">
      <w:pPr>
        <w:pStyle w:val="infoblue0"/>
        <w:ind w:left="0"/>
      </w:pP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413446315"/>
      <w:r>
        <w:lastRenderedPageBreak/>
        <w:t>Project Plan</w:t>
      </w:r>
      <w:bookmarkEnd w:id="33"/>
      <w:bookmarkEnd w:id="34"/>
      <w:bookmarkEnd w:id="35"/>
    </w:p>
    <w:p w14:paraId="0D3824DB" w14:textId="77777777"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141A23DF" w14:textId="49DEE5F9" w:rsidR="008A6D43" w:rsidRDefault="008A6D43" w:rsidP="00D45597">
      <w:pPr>
        <w:pStyle w:val="infoblue0"/>
      </w:pPr>
    </w:p>
    <w:p w14:paraId="5B00CE22" w14:textId="0CBCB047" w:rsidR="00DF4726" w:rsidRPr="008A6D43" w:rsidRDefault="000156E8" w:rsidP="00A42392">
      <w:pPr>
        <w:pStyle w:val="infoblue0"/>
        <w:numPr>
          <w:ilvl w:val="0"/>
          <w:numId w:val="8"/>
        </w:numPr>
        <w:ind w:left="-720"/>
        <w:rPr>
          <w:i w:val="0"/>
          <w:iCs w:val="0"/>
          <w:color w:val="auto"/>
        </w:rPr>
      </w:pPr>
      <w:r>
        <w:rPr>
          <w:i w:val="0"/>
          <w:iCs w:val="0"/>
          <w:noProof/>
          <w:color w:val="auto"/>
        </w:rPr>
        <w:drawing>
          <wp:inline distT="0" distB="0" distL="0" distR="0" wp14:anchorId="4130131D" wp14:editId="49C10D38">
            <wp:extent cx="6885709" cy="2750128"/>
            <wp:effectExtent l="0" t="0" r="0" b="127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00F0FB5" w14:textId="77777777"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14:paraId="3FFA3206" w14:textId="35DE1474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 xml:space="preserve">Demo v1.0 </w:t>
      </w:r>
      <w:r>
        <w:rPr>
          <w:i w:val="0"/>
          <w:iCs w:val="0"/>
          <w:color w:val="auto"/>
        </w:rPr>
        <w:t xml:space="preserve">- </w:t>
      </w:r>
      <w:r w:rsidRPr="00ED7382">
        <w:rPr>
          <w:i w:val="0"/>
          <w:iCs w:val="0"/>
          <w:color w:val="auto"/>
        </w:rPr>
        <w:t>30/11/2022</w:t>
      </w:r>
      <w:r>
        <w:rPr>
          <w:i w:val="0"/>
          <w:iCs w:val="0"/>
          <w:color w:val="auto"/>
        </w:rPr>
        <w:t>.</w:t>
      </w:r>
    </w:p>
    <w:p w14:paraId="677292D3" w14:textId="59DAE369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 xml:space="preserve">Demo v2.0 </w:t>
      </w:r>
      <w:r>
        <w:rPr>
          <w:i w:val="0"/>
          <w:iCs w:val="0"/>
          <w:color w:val="auto"/>
        </w:rPr>
        <w:t xml:space="preserve">- </w:t>
      </w:r>
      <w:r w:rsidRPr="00ED7382">
        <w:rPr>
          <w:i w:val="0"/>
          <w:iCs w:val="0"/>
          <w:color w:val="auto"/>
        </w:rPr>
        <w:t>14/12/2022</w:t>
      </w:r>
      <w:r>
        <w:rPr>
          <w:i w:val="0"/>
          <w:iCs w:val="0"/>
          <w:color w:val="auto"/>
        </w:rPr>
        <w:t>.</w:t>
      </w:r>
    </w:p>
    <w:p w14:paraId="30D0033B" w14:textId="2D6148FF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>Production version - 28/12/2022.</w:t>
      </w:r>
    </w:p>
    <w:p w14:paraId="724597BC" w14:textId="7D6E5056"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t>Project Schedule</w:t>
      </w:r>
      <w:bookmarkEnd w:id="42"/>
      <w:bookmarkEnd w:id="43"/>
      <w:bookmarkEnd w:id="44"/>
    </w:p>
    <w:p w14:paraId="26C482AB" w14:textId="5BD5AC3E" w:rsidR="004D214D" w:rsidRDefault="004D214D" w:rsidP="004D2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4507"/>
        <w:gridCol w:w="2674"/>
        <w:gridCol w:w="1708"/>
      </w:tblGrid>
      <w:tr w:rsidR="004D3647" w14:paraId="043AF7F5" w14:textId="08262DBC" w:rsidTr="00F25E21">
        <w:tc>
          <w:tcPr>
            <w:tcW w:w="0" w:type="auto"/>
            <w:vAlign w:val="center"/>
          </w:tcPr>
          <w:p w14:paraId="388ACE48" w14:textId="3F128A36" w:rsidR="004D3647" w:rsidRDefault="004D3647" w:rsidP="00F25E21">
            <w:pPr>
              <w:spacing w:before="60" w:after="60"/>
            </w:pPr>
            <w:r>
              <w:t>No</w:t>
            </w:r>
          </w:p>
        </w:tc>
        <w:tc>
          <w:tcPr>
            <w:tcW w:w="4507" w:type="dxa"/>
            <w:vAlign w:val="center"/>
          </w:tcPr>
          <w:p w14:paraId="40186FF5" w14:textId="32AD6FC5" w:rsidR="004D3647" w:rsidRDefault="004D3647" w:rsidP="00F25E21">
            <w:pPr>
              <w:spacing w:before="60" w:after="60"/>
            </w:pPr>
            <w:r>
              <w:t>Activity Name</w:t>
            </w:r>
          </w:p>
        </w:tc>
        <w:tc>
          <w:tcPr>
            <w:tcW w:w="2674" w:type="dxa"/>
            <w:vAlign w:val="center"/>
          </w:tcPr>
          <w:p w14:paraId="048BDA1B" w14:textId="79E2EC1B" w:rsidR="004D3647" w:rsidRDefault="004D3647" w:rsidP="00F25E21">
            <w:pPr>
              <w:spacing w:before="60" w:after="60"/>
            </w:pPr>
            <w:r>
              <w:t>Assigned To</w:t>
            </w:r>
          </w:p>
        </w:tc>
        <w:tc>
          <w:tcPr>
            <w:tcW w:w="0" w:type="auto"/>
            <w:vAlign w:val="center"/>
          </w:tcPr>
          <w:p w14:paraId="3BB53BFF" w14:textId="3163606A" w:rsidR="004D3647" w:rsidRDefault="004D3647" w:rsidP="00F25E21">
            <w:pPr>
              <w:spacing w:before="60" w:after="60"/>
            </w:pPr>
            <w:r w:rsidRPr="004D3647">
              <w:t>Activity Description</w:t>
            </w:r>
          </w:p>
        </w:tc>
      </w:tr>
      <w:tr w:rsidR="004D3647" w14:paraId="4A74D4E4" w14:textId="32CB700B" w:rsidTr="00F25E21">
        <w:tc>
          <w:tcPr>
            <w:tcW w:w="0" w:type="auto"/>
            <w:vAlign w:val="center"/>
          </w:tcPr>
          <w:p w14:paraId="61B30E44" w14:textId="4FFBDF3E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1</w:t>
            </w:r>
          </w:p>
        </w:tc>
        <w:tc>
          <w:tcPr>
            <w:tcW w:w="4507" w:type="dxa"/>
            <w:vAlign w:val="center"/>
          </w:tcPr>
          <w:p w14:paraId="2D372E55" w14:textId="5B2A50EA" w:rsidR="004D3647" w:rsidRDefault="004D3647" w:rsidP="00F25E21">
            <w:r>
              <w:t>Project plan</w:t>
            </w:r>
          </w:p>
        </w:tc>
        <w:tc>
          <w:tcPr>
            <w:tcW w:w="2674" w:type="dxa"/>
            <w:vAlign w:val="center"/>
          </w:tcPr>
          <w:p w14:paraId="38F92E5F" w14:textId="427E5FBC" w:rsidR="004D3647" w:rsidRDefault="004D3647" w:rsidP="00F25E21">
            <w:pPr>
              <w:spacing w:before="60" w:after="60"/>
            </w:pPr>
            <w:r>
              <w:t xml:space="preserve">Nguyễn Long Vũ,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0" w:type="auto"/>
            <w:vAlign w:val="center"/>
          </w:tcPr>
          <w:p w14:paraId="419617A2" w14:textId="77777777" w:rsidR="004D3647" w:rsidRDefault="004D3647" w:rsidP="00F25E21"/>
        </w:tc>
      </w:tr>
      <w:tr w:rsidR="004D3647" w14:paraId="0B308F65" w14:textId="36158030" w:rsidTr="00F25E21">
        <w:tc>
          <w:tcPr>
            <w:tcW w:w="0" w:type="auto"/>
            <w:vAlign w:val="center"/>
          </w:tcPr>
          <w:p w14:paraId="03CA221D" w14:textId="0CB03AC6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2</w:t>
            </w:r>
          </w:p>
        </w:tc>
        <w:tc>
          <w:tcPr>
            <w:tcW w:w="4507" w:type="dxa"/>
            <w:vAlign w:val="center"/>
          </w:tcPr>
          <w:p w14:paraId="7C8B718C" w14:textId="33F09105" w:rsidR="004D3647" w:rsidRDefault="004D3647" w:rsidP="00F25E21">
            <w:r>
              <w:t>Vision document</w:t>
            </w:r>
          </w:p>
        </w:tc>
        <w:tc>
          <w:tcPr>
            <w:tcW w:w="2674" w:type="dxa"/>
            <w:vAlign w:val="center"/>
          </w:tcPr>
          <w:p w14:paraId="0C8FFED9" w14:textId="4E17ADAB" w:rsidR="004D3647" w:rsidRDefault="004D3647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  <w:r>
              <w:t xml:space="preserve">, 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0" w:type="auto"/>
            <w:vAlign w:val="center"/>
          </w:tcPr>
          <w:p w14:paraId="71E37F36" w14:textId="77777777" w:rsidR="004D3647" w:rsidRDefault="004D3647" w:rsidP="00F25E21"/>
        </w:tc>
      </w:tr>
      <w:tr w:rsidR="004D3647" w14:paraId="44E50E1E" w14:textId="3F942949" w:rsidTr="00F25E21">
        <w:tc>
          <w:tcPr>
            <w:tcW w:w="0" w:type="auto"/>
            <w:vAlign w:val="center"/>
          </w:tcPr>
          <w:p w14:paraId="62D4C131" w14:textId="225B7B8D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3</w:t>
            </w:r>
          </w:p>
        </w:tc>
        <w:tc>
          <w:tcPr>
            <w:tcW w:w="4507" w:type="dxa"/>
            <w:vAlign w:val="center"/>
          </w:tcPr>
          <w:p w14:paraId="170462E0" w14:textId="67B3DF69" w:rsidR="004D3647" w:rsidRDefault="004D3647" w:rsidP="00F25E21">
            <w:r>
              <w:t>Design UI, UX</w:t>
            </w:r>
          </w:p>
        </w:tc>
        <w:tc>
          <w:tcPr>
            <w:tcW w:w="2674" w:type="dxa"/>
            <w:vAlign w:val="center"/>
          </w:tcPr>
          <w:p w14:paraId="1E51D856" w14:textId="4AEB6696" w:rsidR="004D3647" w:rsidRDefault="004D3647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0" w:type="auto"/>
            <w:vAlign w:val="center"/>
          </w:tcPr>
          <w:p w14:paraId="3200BA4D" w14:textId="77777777" w:rsidR="004D3647" w:rsidRDefault="004D3647" w:rsidP="00F25E21"/>
        </w:tc>
      </w:tr>
      <w:tr w:rsidR="004D3647" w14:paraId="2842A672" w14:textId="60F7DB36" w:rsidTr="00F25E21">
        <w:tc>
          <w:tcPr>
            <w:tcW w:w="0" w:type="auto"/>
            <w:vAlign w:val="center"/>
          </w:tcPr>
          <w:p w14:paraId="12B71F4E" w14:textId="1FF81ADD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4</w:t>
            </w:r>
          </w:p>
        </w:tc>
        <w:tc>
          <w:tcPr>
            <w:tcW w:w="4507" w:type="dxa"/>
            <w:vAlign w:val="center"/>
          </w:tcPr>
          <w:p w14:paraId="1638B19B" w14:textId="50251F14" w:rsidR="004D3647" w:rsidRDefault="004D3647" w:rsidP="00F25E21">
            <w:r>
              <w:t>Design database, code-based</w:t>
            </w:r>
          </w:p>
        </w:tc>
        <w:tc>
          <w:tcPr>
            <w:tcW w:w="2674" w:type="dxa"/>
            <w:vAlign w:val="center"/>
          </w:tcPr>
          <w:p w14:paraId="1802389D" w14:textId="72474E9B" w:rsidR="004D3647" w:rsidRDefault="004D3647" w:rsidP="00F25E21">
            <w:pPr>
              <w:spacing w:before="60" w:after="60"/>
            </w:pPr>
            <w:r>
              <w:t>Nguyễn Long Vũ</w:t>
            </w:r>
            <w:r w:rsidR="008D2F76">
              <w:t xml:space="preserve">, </w:t>
            </w:r>
            <w:proofErr w:type="spellStart"/>
            <w:r w:rsidR="008D2F76">
              <w:t>Ngô</w:t>
            </w:r>
            <w:proofErr w:type="spellEnd"/>
            <w:r w:rsidR="008D2F76">
              <w:t xml:space="preserve"> Thanh </w:t>
            </w:r>
            <w:proofErr w:type="spellStart"/>
            <w:r w:rsidR="008D2F76">
              <w:t>Lực</w:t>
            </w:r>
            <w:proofErr w:type="spellEnd"/>
          </w:p>
        </w:tc>
        <w:tc>
          <w:tcPr>
            <w:tcW w:w="0" w:type="auto"/>
            <w:vAlign w:val="center"/>
          </w:tcPr>
          <w:p w14:paraId="1FA18C26" w14:textId="77777777" w:rsidR="004D3647" w:rsidRDefault="004D3647" w:rsidP="00F25E21"/>
        </w:tc>
      </w:tr>
      <w:tr w:rsidR="004D3647" w14:paraId="2BAF5B0F" w14:textId="138A4601" w:rsidTr="00F25E21">
        <w:tc>
          <w:tcPr>
            <w:tcW w:w="0" w:type="auto"/>
            <w:vAlign w:val="center"/>
          </w:tcPr>
          <w:p w14:paraId="381A48A0" w14:textId="014522AC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5</w:t>
            </w:r>
          </w:p>
        </w:tc>
        <w:tc>
          <w:tcPr>
            <w:tcW w:w="4507" w:type="dxa"/>
            <w:vAlign w:val="center"/>
          </w:tcPr>
          <w:p w14:paraId="6360FD29" w14:textId="4B855625" w:rsidR="004D3647" w:rsidRDefault="004D3647" w:rsidP="00F25E21">
            <w:r>
              <w:t>Use case document</w:t>
            </w:r>
          </w:p>
        </w:tc>
        <w:tc>
          <w:tcPr>
            <w:tcW w:w="2674" w:type="dxa"/>
            <w:vAlign w:val="center"/>
          </w:tcPr>
          <w:p w14:paraId="1ADD0256" w14:textId="31EDA509" w:rsidR="004D3647" w:rsidRDefault="00F25E21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0" w:type="auto"/>
            <w:vAlign w:val="center"/>
          </w:tcPr>
          <w:p w14:paraId="3AAC50AE" w14:textId="77777777" w:rsidR="004D3647" w:rsidRDefault="004D3647" w:rsidP="00F25E21"/>
        </w:tc>
      </w:tr>
      <w:tr w:rsidR="004D3647" w14:paraId="2A78473B" w14:textId="7FA00583" w:rsidTr="00F25E21">
        <w:trPr>
          <w:trHeight w:val="395"/>
        </w:trPr>
        <w:tc>
          <w:tcPr>
            <w:tcW w:w="0" w:type="auto"/>
            <w:vAlign w:val="center"/>
          </w:tcPr>
          <w:p w14:paraId="1121CA0A" w14:textId="58F361A8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6</w:t>
            </w:r>
          </w:p>
        </w:tc>
        <w:tc>
          <w:tcPr>
            <w:tcW w:w="4507" w:type="dxa"/>
            <w:vAlign w:val="center"/>
          </w:tcPr>
          <w:p w14:paraId="58508D51" w14:textId="5996B643" w:rsidR="004D3647" w:rsidRDefault="004D3647" w:rsidP="00F25E21">
            <w:r>
              <w:t>Design document</w:t>
            </w:r>
          </w:p>
        </w:tc>
        <w:tc>
          <w:tcPr>
            <w:tcW w:w="2674" w:type="dxa"/>
            <w:vAlign w:val="center"/>
          </w:tcPr>
          <w:p w14:paraId="254A324C" w14:textId="420FBAAC" w:rsidR="004D3647" w:rsidRDefault="004D3647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0" w:type="auto"/>
            <w:vAlign w:val="center"/>
          </w:tcPr>
          <w:p w14:paraId="39007EC8" w14:textId="77777777" w:rsidR="004D3647" w:rsidRDefault="004D3647" w:rsidP="00F25E21"/>
        </w:tc>
      </w:tr>
      <w:tr w:rsidR="004D3647" w14:paraId="1324B5CE" w14:textId="630C92CD" w:rsidTr="00F25E21">
        <w:tc>
          <w:tcPr>
            <w:tcW w:w="0" w:type="auto"/>
            <w:vAlign w:val="center"/>
          </w:tcPr>
          <w:p w14:paraId="7315851D" w14:textId="1C47D373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7</w:t>
            </w:r>
          </w:p>
        </w:tc>
        <w:tc>
          <w:tcPr>
            <w:tcW w:w="4507" w:type="dxa"/>
            <w:vAlign w:val="center"/>
          </w:tcPr>
          <w:p w14:paraId="1BA0A0F9" w14:textId="442A03C8" w:rsidR="004D3647" w:rsidRDefault="004D3647" w:rsidP="00F25E21">
            <w:r>
              <w:t>Test plan</w:t>
            </w:r>
          </w:p>
        </w:tc>
        <w:tc>
          <w:tcPr>
            <w:tcW w:w="2674" w:type="dxa"/>
            <w:vAlign w:val="center"/>
          </w:tcPr>
          <w:p w14:paraId="7C4C389C" w14:textId="1C3BED6A" w:rsidR="004D3647" w:rsidRPr="008D2F76" w:rsidRDefault="004D3647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0" w:type="auto"/>
            <w:vAlign w:val="center"/>
          </w:tcPr>
          <w:p w14:paraId="74689BA2" w14:textId="77777777" w:rsidR="004D3647" w:rsidRDefault="004D3647" w:rsidP="00F25E21"/>
        </w:tc>
      </w:tr>
      <w:tr w:rsidR="004D3647" w14:paraId="4A119D07" w14:textId="6C279BE5" w:rsidTr="00F25E21">
        <w:tc>
          <w:tcPr>
            <w:tcW w:w="0" w:type="auto"/>
            <w:vAlign w:val="center"/>
          </w:tcPr>
          <w:p w14:paraId="4F3E9DC1" w14:textId="20C1DF0D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8</w:t>
            </w:r>
          </w:p>
        </w:tc>
        <w:tc>
          <w:tcPr>
            <w:tcW w:w="4507" w:type="dxa"/>
            <w:vAlign w:val="center"/>
          </w:tcPr>
          <w:p w14:paraId="3036C656" w14:textId="5F14C33A" w:rsidR="004D3647" w:rsidRDefault="008D2F76" w:rsidP="00F25E21">
            <w:r w:rsidRPr="008D2F76">
              <w:t>Authentication</w:t>
            </w:r>
          </w:p>
        </w:tc>
        <w:tc>
          <w:tcPr>
            <w:tcW w:w="2674" w:type="dxa"/>
            <w:vAlign w:val="center"/>
          </w:tcPr>
          <w:p w14:paraId="4063A72F" w14:textId="0B056B36" w:rsidR="004D3647" w:rsidRDefault="00F25E21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0" w:type="auto"/>
            <w:vAlign w:val="center"/>
          </w:tcPr>
          <w:p w14:paraId="46949EBF" w14:textId="77777777" w:rsidR="004D3647" w:rsidRDefault="004D3647" w:rsidP="00F25E21"/>
        </w:tc>
      </w:tr>
      <w:tr w:rsidR="004D3647" w14:paraId="5C259AF4" w14:textId="4E9AD748" w:rsidTr="00F25E21">
        <w:tc>
          <w:tcPr>
            <w:tcW w:w="0" w:type="auto"/>
            <w:vAlign w:val="center"/>
          </w:tcPr>
          <w:p w14:paraId="6FB3BF06" w14:textId="29B67402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9</w:t>
            </w:r>
          </w:p>
        </w:tc>
        <w:tc>
          <w:tcPr>
            <w:tcW w:w="4507" w:type="dxa"/>
            <w:vAlign w:val="center"/>
          </w:tcPr>
          <w:p w14:paraId="5DB44110" w14:textId="073A11C2" w:rsidR="004D3647" w:rsidRDefault="004D3647" w:rsidP="00F25E21">
            <w:r>
              <w:t>Home page</w:t>
            </w:r>
          </w:p>
        </w:tc>
        <w:tc>
          <w:tcPr>
            <w:tcW w:w="2674" w:type="dxa"/>
            <w:vAlign w:val="center"/>
          </w:tcPr>
          <w:p w14:paraId="6730F4A0" w14:textId="613D62D5" w:rsidR="004D3647" w:rsidRDefault="00F25E21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0" w:type="auto"/>
            <w:vAlign w:val="center"/>
          </w:tcPr>
          <w:p w14:paraId="2541D374" w14:textId="77777777" w:rsidR="004D3647" w:rsidRDefault="004D3647" w:rsidP="00F25E21"/>
        </w:tc>
      </w:tr>
      <w:tr w:rsidR="004D3647" w14:paraId="364C10E7" w14:textId="6959CB00" w:rsidTr="00F25E21">
        <w:tc>
          <w:tcPr>
            <w:tcW w:w="0" w:type="auto"/>
            <w:vAlign w:val="center"/>
          </w:tcPr>
          <w:p w14:paraId="389DADD5" w14:textId="5B64ED81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10</w:t>
            </w:r>
          </w:p>
        </w:tc>
        <w:tc>
          <w:tcPr>
            <w:tcW w:w="4507" w:type="dxa"/>
            <w:vAlign w:val="center"/>
          </w:tcPr>
          <w:p w14:paraId="14229754" w14:textId="15575AC9" w:rsidR="004D3647" w:rsidRDefault="004D3647" w:rsidP="00F25E21">
            <w:r>
              <w:t>Detail page</w:t>
            </w:r>
          </w:p>
        </w:tc>
        <w:tc>
          <w:tcPr>
            <w:tcW w:w="2674" w:type="dxa"/>
            <w:vAlign w:val="center"/>
          </w:tcPr>
          <w:p w14:paraId="0E1427EB" w14:textId="64CB53DB" w:rsidR="004D3647" w:rsidRDefault="00F25E21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0" w:type="auto"/>
            <w:vAlign w:val="center"/>
          </w:tcPr>
          <w:p w14:paraId="34CDB23E" w14:textId="77777777" w:rsidR="004D3647" w:rsidRDefault="004D3647" w:rsidP="00F25E21"/>
        </w:tc>
      </w:tr>
      <w:tr w:rsidR="004D3647" w14:paraId="3A4A9CBD" w14:textId="523BB5EF" w:rsidTr="00F25E21">
        <w:tc>
          <w:tcPr>
            <w:tcW w:w="0" w:type="auto"/>
            <w:vAlign w:val="center"/>
          </w:tcPr>
          <w:p w14:paraId="264E6BC5" w14:textId="54630C67" w:rsidR="004D3647" w:rsidRPr="004D3647" w:rsidRDefault="004D3647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lastRenderedPageBreak/>
              <w:t>11</w:t>
            </w:r>
          </w:p>
        </w:tc>
        <w:tc>
          <w:tcPr>
            <w:tcW w:w="4507" w:type="dxa"/>
            <w:vAlign w:val="center"/>
          </w:tcPr>
          <w:p w14:paraId="29892B13" w14:textId="6D72FC8C" w:rsidR="004D3647" w:rsidRDefault="004D3647" w:rsidP="00F25E21">
            <w:r>
              <w:t>Search &amp; Filter</w:t>
            </w:r>
          </w:p>
        </w:tc>
        <w:tc>
          <w:tcPr>
            <w:tcW w:w="2674" w:type="dxa"/>
            <w:vAlign w:val="center"/>
          </w:tcPr>
          <w:p w14:paraId="0E464ED3" w14:textId="3F2F456F" w:rsidR="004D3647" w:rsidRDefault="00F25E21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0" w:type="auto"/>
            <w:vAlign w:val="center"/>
          </w:tcPr>
          <w:p w14:paraId="57BF819E" w14:textId="77777777" w:rsidR="004D3647" w:rsidRDefault="004D3647" w:rsidP="00F25E21"/>
        </w:tc>
      </w:tr>
      <w:tr w:rsidR="004D3647" w14:paraId="0E1D4B2D" w14:textId="77777777" w:rsidTr="00F25E21">
        <w:tc>
          <w:tcPr>
            <w:tcW w:w="0" w:type="auto"/>
            <w:vAlign w:val="center"/>
          </w:tcPr>
          <w:p w14:paraId="1B402D8A" w14:textId="7F0538F3" w:rsidR="004D3647" w:rsidRP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507" w:type="dxa"/>
            <w:vAlign w:val="center"/>
          </w:tcPr>
          <w:p w14:paraId="081FB897" w14:textId="4694D5E4" w:rsidR="004D3647" w:rsidRDefault="004D3647" w:rsidP="00F25E21">
            <w:r>
              <w:t>Booking history</w:t>
            </w:r>
          </w:p>
        </w:tc>
        <w:tc>
          <w:tcPr>
            <w:tcW w:w="2674" w:type="dxa"/>
            <w:vAlign w:val="center"/>
          </w:tcPr>
          <w:p w14:paraId="43F927D6" w14:textId="003EB3F2" w:rsidR="004D3647" w:rsidRDefault="00F25E21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0" w:type="auto"/>
            <w:vAlign w:val="center"/>
          </w:tcPr>
          <w:p w14:paraId="487A124F" w14:textId="77777777" w:rsidR="004D3647" w:rsidRDefault="004D3647" w:rsidP="00F25E21"/>
        </w:tc>
      </w:tr>
      <w:tr w:rsidR="004D3647" w14:paraId="558B9B56" w14:textId="77777777" w:rsidTr="00F25E21">
        <w:tc>
          <w:tcPr>
            <w:tcW w:w="0" w:type="auto"/>
            <w:vAlign w:val="center"/>
          </w:tcPr>
          <w:p w14:paraId="01AA8E39" w14:textId="2A1E09CA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507" w:type="dxa"/>
            <w:vAlign w:val="center"/>
          </w:tcPr>
          <w:p w14:paraId="071ED98B" w14:textId="1D511575" w:rsidR="004D3647" w:rsidRDefault="004D3647" w:rsidP="00F25E21">
            <w:r>
              <w:t>Chat</w:t>
            </w:r>
          </w:p>
        </w:tc>
        <w:tc>
          <w:tcPr>
            <w:tcW w:w="2674" w:type="dxa"/>
            <w:vAlign w:val="center"/>
          </w:tcPr>
          <w:p w14:paraId="458C6780" w14:textId="18DB1E73" w:rsidR="004D3647" w:rsidRDefault="00F25E21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0" w:type="auto"/>
            <w:vAlign w:val="center"/>
          </w:tcPr>
          <w:p w14:paraId="366B82F4" w14:textId="77777777" w:rsidR="004D3647" w:rsidRDefault="004D3647" w:rsidP="00F25E21"/>
        </w:tc>
      </w:tr>
      <w:tr w:rsidR="004D3647" w14:paraId="0BADE92B" w14:textId="77777777" w:rsidTr="00F25E21">
        <w:tc>
          <w:tcPr>
            <w:tcW w:w="0" w:type="auto"/>
            <w:vAlign w:val="center"/>
          </w:tcPr>
          <w:p w14:paraId="4339F26C" w14:textId="301F723D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4507" w:type="dxa"/>
            <w:vAlign w:val="center"/>
          </w:tcPr>
          <w:p w14:paraId="2115E61D" w14:textId="5138350E" w:rsidR="004D3647" w:rsidRDefault="004D3647" w:rsidP="00F25E21">
            <w:r>
              <w:t>Payment</w:t>
            </w:r>
          </w:p>
        </w:tc>
        <w:tc>
          <w:tcPr>
            <w:tcW w:w="2674" w:type="dxa"/>
            <w:vAlign w:val="center"/>
          </w:tcPr>
          <w:p w14:paraId="6029B369" w14:textId="2468AB41" w:rsidR="004D3647" w:rsidRDefault="00F25E21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0" w:type="auto"/>
            <w:vAlign w:val="center"/>
          </w:tcPr>
          <w:p w14:paraId="3AD4AAEC" w14:textId="77777777" w:rsidR="004D3647" w:rsidRDefault="004D3647" w:rsidP="00F25E21"/>
        </w:tc>
      </w:tr>
      <w:tr w:rsidR="004D3647" w14:paraId="50438946" w14:textId="77777777" w:rsidTr="00F25E21">
        <w:tc>
          <w:tcPr>
            <w:tcW w:w="0" w:type="auto"/>
            <w:vAlign w:val="center"/>
          </w:tcPr>
          <w:p w14:paraId="10C7FE82" w14:textId="00E99D47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4507" w:type="dxa"/>
            <w:vAlign w:val="center"/>
          </w:tcPr>
          <w:p w14:paraId="637B8EA0" w14:textId="7549AB2D" w:rsidR="004D3647" w:rsidRDefault="004D3647" w:rsidP="00F25E21">
            <w:r>
              <w:t>Map</w:t>
            </w:r>
          </w:p>
        </w:tc>
        <w:tc>
          <w:tcPr>
            <w:tcW w:w="2674" w:type="dxa"/>
            <w:vAlign w:val="center"/>
          </w:tcPr>
          <w:p w14:paraId="161B8252" w14:textId="325946AF" w:rsidR="004D3647" w:rsidRDefault="00F25E21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0" w:type="auto"/>
            <w:vAlign w:val="center"/>
          </w:tcPr>
          <w:p w14:paraId="3863305F" w14:textId="77777777" w:rsidR="004D3647" w:rsidRDefault="004D3647" w:rsidP="00F25E21"/>
        </w:tc>
      </w:tr>
      <w:tr w:rsidR="004D3647" w14:paraId="523754B3" w14:textId="77777777" w:rsidTr="00F25E21">
        <w:tc>
          <w:tcPr>
            <w:tcW w:w="0" w:type="auto"/>
            <w:vAlign w:val="center"/>
          </w:tcPr>
          <w:p w14:paraId="61C6AC8E" w14:textId="71C4E197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4507" w:type="dxa"/>
            <w:vAlign w:val="center"/>
          </w:tcPr>
          <w:p w14:paraId="1DD69CAE" w14:textId="31CD8BEB" w:rsidR="004D3647" w:rsidRDefault="004D3647" w:rsidP="00F25E21">
            <w:r>
              <w:t>Hotel management</w:t>
            </w:r>
          </w:p>
        </w:tc>
        <w:tc>
          <w:tcPr>
            <w:tcW w:w="2674" w:type="dxa"/>
            <w:vAlign w:val="center"/>
          </w:tcPr>
          <w:p w14:paraId="4D457190" w14:textId="2242359A" w:rsidR="004D3647" w:rsidRDefault="00F25E21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0" w:type="auto"/>
            <w:vAlign w:val="center"/>
          </w:tcPr>
          <w:p w14:paraId="7C227D8C" w14:textId="77777777" w:rsidR="004D3647" w:rsidRDefault="004D3647" w:rsidP="00F25E21"/>
        </w:tc>
      </w:tr>
      <w:tr w:rsidR="004D3647" w14:paraId="1190A51E" w14:textId="77777777" w:rsidTr="00F25E21">
        <w:tc>
          <w:tcPr>
            <w:tcW w:w="0" w:type="auto"/>
            <w:vAlign w:val="center"/>
          </w:tcPr>
          <w:p w14:paraId="7C48C3CB" w14:textId="2DCCC42D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4507" w:type="dxa"/>
            <w:vAlign w:val="center"/>
          </w:tcPr>
          <w:p w14:paraId="0E8C4294" w14:textId="3465EF02" w:rsidR="004D3647" w:rsidRDefault="004D3647" w:rsidP="00F25E21">
            <w:r>
              <w:t>Dashboard</w:t>
            </w:r>
          </w:p>
        </w:tc>
        <w:tc>
          <w:tcPr>
            <w:tcW w:w="2674" w:type="dxa"/>
            <w:vAlign w:val="center"/>
          </w:tcPr>
          <w:p w14:paraId="35E2D6BF" w14:textId="5D10F2FA" w:rsidR="004D3647" w:rsidRDefault="00F25E21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0" w:type="auto"/>
            <w:vAlign w:val="center"/>
          </w:tcPr>
          <w:p w14:paraId="5A5532F4" w14:textId="77777777" w:rsidR="004D3647" w:rsidRDefault="004D3647" w:rsidP="00F25E21"/>
        </w:tc>
      </w:tr>
      <w:tr w:rsidR="004D3647" w14:paraId="5289604F" w14:textId="77777777" w:rsidTr="00F25E21">
        <w:tc>
          <w:tcPr>
            <w:tcW w:w="0" w:type="auto"/>
            <w:vAlign w:val="center"/>
          </w:tcPr>
          <w:p w14:paraId="6C160E6D" w14:textId="189046C8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507" w:type="dxa"/>
            <w:vAlign w:val="center"/>
          </w:tcPr>
          <w:p w14:paraId="25345121" w14:textId="413C8548" w:rsidR="004D3647" w:rsidRDefault="004D3647" w:rsidP="00F25E21">
            <w:r>
              <w:t>Test report</w:t>
            </w:r>
          </w:p>
        </w:tc>
        <w:tc>
          <w:tcPr>
            <w:tcW w:w="2674" w:type="dxa"/>
            <w:vAlign w:val="center"/>
          </w:tcPr>
          <w:p w14:paraId="63191742" w14:textId="6F5B4A3D" w:rsidR="004D3647" w:rsidRDefault="008D2F76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0" w:type="auto"/>
            <w:vAlign w:val="center"/>
          </w:tcPr>
          <w:p w14:paraId="549E28A0" w14:textId="77777777" w:rsidR="004D3647" w:rsidRDefault="004D3647" w:rsidP="00F25E21"/>
        </w:tc>
      </w:tr>
      <w:tr w:rsidR="004D3647" w14:paraId="201CCA9A" w14:textId="77777777" w:rsidTr="00F25E21">
        <w:tc>
          <w:tcPr>
            <w:tcW w:w="0" w:type="auto"/>
            <w:vAlign w:val="center"/>
          </w:tcPr>
          <w:p w14:paraId="3A3BA317" w14:textId="77C6FED9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507" w:type="dxa"/>
            <w:vAlign w:val="center"/>
          </w:tcPr>
          <w:p w14:paraId="1CEC8EA9" w14:textId="7ECC3BE1" w:rsidR="004D3647" w:rsidRDefault="004D3647" w:rsidP="00F25E21">
            <w:r>
              <w:t>Admin panel</w:t>
            </w:r>
          </w:p>
        </w:tc>
        <w:tc>
          <w:tcPr>
            <w:tcW w:w="2674" w:type="dxa"/>
            <w:vAlign w:val="center"/>
          </w:tcPr>
          <w:p w14:paraId="3A29B30D" w14:textId="1327FD74" w:rsidR="004D3647" w:rsidRDefault="00F25E21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0" w:type="auto"/>
            <w:vAlign w:val="center"/>
          </w:tcPr>
          <w:p w14:paraId="6CC6C267" w14:textId="77777777" w:rsidR="004D3647" w:rsidRDefault="004D3647" w:rsidP="00F25E21"/>
        </w:tc>
      </w:tr>
      <w:tr w:rsidR="004D3647" w14:paraId="767BC8E8" w14:textId="77777777" w:rsidTr="00F25E21">
        <w:tc>
          <w:tcPr>
            <w:tcW w:w="0" w:type="auto"/>
            <w:vAlign w:val="center"/>
          </w:tcPr>
          <w:p w14:paraId="1423423C" w14:textId="3116C913" w:rsidR="004D3647" w:rsidRDefault="004D3647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507" w:type="dxa"/>
            <w:vAlign w:val="center"/>
          </w:tcPr>
          <w:p w14:paraId="27B0C4C0" w14:textId="6C4525B4" w:rsidR="004D3647" w:rsidRDefault="004D3647" w:rsidP="00F25E21">
            <w:r>
              <w:t>Rating &amp; review</w:t>
            </w:r>
          </w:p>
        </w:tc>
        <w:tc>
          <w:tcPr>
            <w:tcW w:w="2674" w:type="dxa"/>
            <w:vAlign w:val="center"/>
          </w:tcPr>
          <w:p w14:paraId="4378C221" w14:textId="4D92BC9F" w:rsidR="004D3647" w:rsidRDefault="00F25E21" w:rsidP="00F25E21">
            <w:pPr>
              <w:spacing w:before="60" w:after="60"/>
            </w:pPr>
            <w:r>
              <w:t xml:space="preserve">Nguyễn Long Vũ, </w:t>
            </w: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0" w:type="auto"/>
            <w:vAlign w:val="center"/>
          </w:tcPr>
          <w:p w14:paraId="0ABC57AA" w14:textId="77777777" w:rsidR="004D3647" w:rsidRDefault="004D3647" w:rsidP="00F25E21"/>
        </w:tc>
      </w:tr>
    </w:tbl>
    <w:p w14:paraId="2F3DA35C" w14:textId="6AB0DC48" w:rsidR="004D214D" w:rsidRDefault="004D214D" w:rsidP="004D214D"/>
    <w:p w14:paraId="1DFFAA86" w14:textId="77777777" w:rsidR="004D214D" w:rsidRPr="004D214D" w:rsidRDefault="004D214D" w:rsidP="004D214D"/>
    <w:p w14:paraId="795AA63C" w14:textId="115AEBE4" w:rsidR="00ED7382" w:rsidRDefault="00ED7382" w:rsidP="004C2DDF">
      <w:pPr>
        <w:pStyle w:val="infoblue0"/>
        <w:ind w:left="-900"/>
      </w:pPr>
      <w:r>
        <w:rPr>
          <w:i w:val="0"/>
          <w:iCs w:val="0"/>
          <w:noProof/>
          <w:color w:val="auto"/>
        </w:rPr>
        <w:lastRenderedPageBreak/>
        <w:drawing>
          <wp:inline distT="0" distB="0" distL="0" distR="0" wp14:anchorId="442509AF" wp14:editId="209A0D17">
            <wp:extent cx="7148945" cy="7176655"/>
            <wp:effectExtent l="0" t="0" r="1397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8185248" w14:textId="77777777" w:rsidR="00F25E21" w:rsidRDefault="00F25E21" w:rsidP="004C2DDF">
      <w:pPr>
        <w:pStyle w:val="infoblue0"/>
        <w:ind w:left="-90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413446320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lastRenderedPageBreak/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413446321"/>
      <w:r w:rsidRPr="00F761F6">
        <w:t>Reporting</w:t>
      </w:r>
      <w:bookmarkEnd w:id="69"/>
      <w:bookmarkEnd w:id="70"/>
      <w:bookmarkEnd w:id="71"/>
    </w:p>
    <w:p w14:paraId="228DE17B" w14:textId="4098BFB8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Weekly meeting.</w:t>
      </w:r>
    </w:p>
    <w:p w14:paraId="3518698D" w14:textId="55C03B8F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Weekly status report.</w:t>
      </w:r>
    </w:p>
    <w:p w14:paraId="4AB9BD75" w14:textId="0A963C6C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Informal chats.</w:t>
      </w:r>
    </w:p>
    <w:p w14:paraId="246A22CE" w14:textId="61D370DD" w:rsidR="007C47A5" w:rsidRDefault="007C47A5" w:rsidP="00DD41D5">
      <w:pPr>
        <w:pStyle w:val="Heading3"/>
      </w:pPr>
      <w:bookmarkStart w:id="72" w:name="_Toc307271033"/>
      <w:bookmarkStart w:id="73" w:name="_Toc413446322"/>
      <w:bookmarkStart w:id="74" w:name="_Toc447095915"/>
      <w:r w:rsidRPr="00F761F6"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1140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950"/>
        <w:gridCol w:w="5276"/>
      </w:tblGrid>
      <w:tr w:rsidR="0021376E" w14:paraId="0421848A" w14:textId="77777777" w:rsidTr="0021376E">
        <w:tc>
          <w:tcPr>
            <w:tcW w:w="701" w:type="dxa"/>
          </w:tcPr>
          <w:p w14:paraId="16C5F65B" w14:textId="77777777" w:rsidR="0021376E" w:rsidRDefault="0021376E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14:paraId="4388B968" w14:textId="77777777" w:rsidR="0021376E" w:rsidRDefault="0021376E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14:paraId="6F3D9508" w14:textId="77777777" w:rsidR="0021376E" w:rsidRDefault="0021376E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14:paraId="288B5456" w14:textId="77777777" w:rsidR="0021376E" w:rsidRDefault="0021376E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14:paraId="1A13C399" w14:textId="77699899" w:rsidR="0021376E" w:rsidRDefault="0021376E" w:rsidP="00D45597">
            <w:pPr>
              <w:pStyle w:val="infoblue0"/>
              <w:ind w:left="0"/>
            </w:pPr>
            <w:r>
              <w:t>Risk Exposure</w:t>
            </w:r>
          </w:p>
        </w:tc>
        <w:tc>
          <w:tcPr>
            <w:tcW w:w="950" w:type="dxa"/>
          </w:tcPr>
          <w:p w14:paraId="042F279C" w14:textId="729004C4" w:rsidR="0021376E" w:rsidRDefault="0021376E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14:paraId="200F4046" w14:textId="77777777" w:rsidR="0021376E" w:rsidRDefault="0021376E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21376E" w14:paraId="7091025D" w14:textId="77777777" w:rsidTr="0021376E">
        <w:tc>
          <w:tcPr>
            <w:tcW w:w="701" w:type="dxa"/>
          </w:tcPr>
          <w:p w14:paraId="14E6641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1080A99" w14:textId="5180C2CA" w:rsidR="0021376E" w:rsidRDefault="0021376E" w:rsidP="00D45597">
            <w:pPr>
              <w:pStyle w:val="infoblue0"/>
              <w:ind w:left="0"/>
            </w:pPr>
            <w:r>
              <w:t>=Probability * Impact</w:t>
            </w:r>
          </w:p>
        </w:tc>
        <w:tc>
          <w:tcPr>
            <w:tcW w:w="950" w:type="dxa"/>
          </w:tcPr>
          <w:p w14:paraId="7D945545" w14:textId="034389BF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5DBECCFB" w14:textId="77777777" w:rsidTr="0021376E">
        <w:tc>
          <w:tcPr>
            <w:tcW w:w="701" w:type="dxa"/>
          </w:tcPr>
          <w:p w14:paraId="0614953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4F0152C0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3C8B81DA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6AC89F7C" w14:textId="77777777" w:rsidTr="0021376E">
        <w:tc>
          <w:tcPr>
            <w:tcW w:w="701" w:type="dxa"/>
          </w:tcPr>
          <w:p w14:paraId="7BCA96C4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4E5C93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00D05F54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21376E" w:rsidRDefault="0021376E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1FC29E71" w14:textId="35478FE2" w:rsidR="007C47A5" w:rsidRDefault="007C47A5" w:rsidP="00DD41D5">
      <w:pPr>
        <w:pStyle w:val="Heading3"/>
      </w:pPr>
      <w:bookmarkStart w:id="76" w:name="_Toc307271034"/>
      <w:bookmarkStart w:id="77" w:name="_Toc413446323"/>
      <w:r w:rsidRPr="00F761F6">
        <w:t>Configuration Management</w:t>
      </w:r>
      <w:bookmarkStart w:id="78" w:name="_Toc447095917"/>
      <w:bookmarkStart w:id="79" w:name="_Toc512930369"/>
      <w:bookmarkStart w:id="80" w:name="_Toc447095932"/>
      <w:bookmarkStart w:id="81" w:name="_Toc512930370"/>
      <w:bookmarkEnd w:id="75"/>
      <w:bookmarkEnd w:id="76"/>
      <w:bookmarkEnd w:id="77"/>
      <w:bookmarkEnd w:id="78"/>
      <w:bookmarkEnd w:id="79"/>
      <w:bookmarkEnd w:id="80"/>
      <w:bookmarkEnd w:id="81"/>
    </w:p>
    <w:p w14:paraId="084521EE" w14:textId="2AA5A2F3" w:rsidR="00EE3C86" w:rsidRDefault="00CE4513" w:rsidP="00CE4513">
      <w:pPr>
        <w:pStyle w:val="BodyText"/>
        <w:numPr>
          <w:ilvl w:val="0"/>
          <w:numId w:val="8"/>
        </w:numPr>
      </w:pPr>
      <w:r>
        <w:t xml:space="preserve">Google Drive: </w:t>
      </w:r>
      <w:r w:rsidR="00DD41D5">
        <w:t>Storing and sharing documents and files</w:t>
      </w:r>
      <w:r>
        <w:t>.</w:t>
      </w:r>
    </w:p>
    <w:p w14:paraId="3E449F30" w14:textId="780E2D59" w:rsidR="00CE4513" w:rsidRDefault="00CE4513" w:rsidP="00335DC1">
      <w:pPr>
        <w:pStyle w:val="BodyText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: </w:t>
      </w:r>
      <w:r w:rsidR="00DD41D5">
        <w:t>Managing source code</w:t>
      </w:r>
      <w:r>
        <w:t>.</w:t>
      </w: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6831" w14:textId="77777777" w:rsidR="00006D23" w:rsidRDefault="00006D23">
      <w:r>
        <w:separator/>
      </w:r>
    </w:p>
  </w:endnote>
  <w:endnote w:type="continuationSeparator" w:id="0">
    <w:p w14:paraId="67F24B6F" w14:textId="77777777" w:rsidR="00006D23" w:rsidRDefault="0000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288195EF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270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65B0" w14:textId="77777777" w:rsidR="00006D23" w:rsidRDefault="00006D23">
      <w:r>
        <w:separator/>
      </w:r>
    </w:p>
  </w:footnote>
  <w:footnote w:type="continuationSeparator" w:id="0">
    <w:p w14:paraId="407F0F9C" w14:textId="77777777" w:rsidR="00006D23" w:rsidRDefault="00006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31AB7CC" w:rsidR="00694855" w:rsidRDefault="001605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20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4435036" w:rsidR="00694855" w:rsidRDefault="001605DA">
          <w:r>
            <w:t>Booking Hotel</w:t>
          </w:r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6107FE57" w:rsidR="00694855" w:rsidRDefault="00694855">
          <w:r>
            <w:t xml:space="preserve">  Date: </w:t>
          </w:r>
          <w:r w:rsidR="001605DA">
            <w:t>01/11/2022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EE0566"/>
    <w:multiLevelType w:val="multilevel"/>
    <w:tmpl w:val="A1A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6570"/>
    <w:multiLevelType w:val="multilevel"/>
    <w:tmpl w:val="817E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4262C"/>
    <w:multiLevelType w:val="multilevel"/>
    <w:tmpl w:val="646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14578"/>
    <w:multiLevelType w:val="hybridMultilevel"/>
    <w:tmpl w:val="AFBEA678"/>
    <w:lvl w:ilvl="0" w:tplc="997EDD3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2D16"/>
    <w:multiLevelType w:val="hybridMultilevel"/>
    <w:tmpl w:val="598A6A5E"/>
    <w:lvl w:ilvl="0" w:tplc="372CF6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33593C"/>
    <w:multiLevelType w:val="multilevel"/>
    <w:tmpl w:val="48A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E1236"/>
    <w:multiLevelType w:val="multilevel"/>
    <w:tmpl w:val="AB2E83C4"/>
    <w:lvl w:ilvl="0">
      <w:start w:val="1"/>
      <w:numFmt w:val="decimal"/>
      <w:lvlText w:val="%1.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631B0"/>
    <w:multiLevelType w:val="multilevel"/>
    <w:tmpl w:val="ADE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A6BF1"/>
    <w:multiLevelType w:val="multilevel"/>
    <w:tmpl w:val="AD1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550D8"/>
    <w:multiLevelType w:val="hybridMultilevel"/>
    <w:tmpl w:val="10A4CFBE"/>
    <w:lvl w:ilvl="0" w:tplc="9C0E44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C0367"/>
    <w:multiLevelType w:val="multilevel"/>
    <w:tmpl w:val="5A5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17260009">
    <w:abstractNumId w:val="0"/>
  </w:num>
  <w:num w:numId="2" w16cid:durableId="1534464745">
    <w:abstractNumId w:val="15"/>
  </w:num>
  <w:num w:numId="3" w16cid:durableId="730927296">
    <w:abstractNumId w:val="3"/>
  </w:num>
  <w:num w:numId="4" w16cid:durableId="1365668854">
    <w:abstractNumId w:val="9"/>
  </w:num>
  <w:num w:numId="5" w16cid:durableId="1564677811">
    <w:abstractNumId w:val="14"/>
  </w:num>
  <w:num w:numId="6" w16cid:durableId="1064446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9546223">
    <w:abstractNumId w:val="6"/>
  </w:num>
  <w:num w:numId="8" w16cid:durableId="1153060467">
    <w:abstractNumId w:val="12"/>
  </w:num>
  <w:num w:numId="9" w16cid:durableId="1645233294">
    <w:abstractNumId w:val="5"/>
  </w:num>
  <w:num w:numId="10" w16cid:durableId="1522817297">
    <w:abstractNumId w:val="1"/>
  </w:num>
  <w:num w:numId="11" w16cid:durableId="389810216">
    <w:abstractNumId w:val="2"/>
  </w:num>
  <w:num w:numId="12" w16cid:durableId="375664963">
    <w:abstractNumId w:val="4"/>
  </w:num>
  <w:num w:numId="13" w16cid:durableId="483591259">
    <w:abstractNumId w:val="7"/>
  </w:num>
  <w:num w:numId="14" w16cid:durableId="1240746447">
    <w:abstractNumId w:val="13"/>
  </w:num>
  <w:num w:numId="15" w16cid:durableId="1031881712">
    <w:abstractNumId w:val="10"/>
  </w:num>
  <w:num w:numId="16" w16cid:durableId="1299724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6D23"/>
    <w:rsid w:val="000156E8"/>
    <w:rsid w:val="00066F3C"/>
    <w:rsid w:val="0009538F"/>
    <w:rsid w:val="00125F67"/>
    <w:rsid w:val="001605DA"/>
    <w:rsid w:val="001E37A8"/>
    <w:rsid w:val="001F5B45"/>
    <w:rsid w:val="0021376E"/>
    <w:rsid w:val="00292702"/>
    <w:rsid w:val="00376AA3"/>
    <w:rsid w:val="003C1713"/>
    <w:rsid w:val="004360BB"/>
    <w:rsid w:val="004C2DDF"/>
    <w:rsid w:val="004D214D"/>
    <w:rsid w:val="004D3647"/>
    <w:rsid w:val="004E7285"/>
    <w:rsid w:val="005070F1"/>
    <w:rsid w:val="005C0DD3"/>
    <w:rsid w:val="005E7BE8"/>
    <w:rsid w:val="006139BA"/>
    <w:rsid w:val="00620CD9"/>
    <w:rsid w:val="00641F97"/>
    <w:rsid w:val="00651BFA"/>
    <w:rsid w:val="00694855"/>
    <w:rsid w:val="00745076"/>
    <w:rsid w:val="007C47A5"/>
    <w:rsid w:val="008A3928"/>
    <w:rsid w:val="008A6D43"/>
    <w:rsid w:val="008D2F76"/>
    <w:rsid w:val="008F3CB9"/>
    <w:rsid w:val="00A42392"/>
    <w:rsid w:val="00A70B93"/>
    <w:rsid w:val="00A83434"/>
    <w:rsid w:val="00AA0331"/>
    <w:rsid w:val="00AB63D7"/>
    <w:rsid w:val="00AD07D8"/>
    <w:rsid w:val="00B06958"/>
    <w:rsid w:val="00B71DE9"/>
    <w:rsid w:val="00B74E64"/>
    <w:rsid w:val="00BD4E1F"/>
    <w:rsid w:val="00C83806"/>
    <w:rsid w:val="00CE4513"/>
    <w:rsid w:val="00D07175"/>
    <w:rsid w:val="00D177E5"/>
    <w:rsid w:val="00D253B3"/>
    <w:rsid w:val="00D264BC"/>
    <w:rsid w:val="00D45597"/>
    <w:rsid w:val="00DB2E4A"/>
    <w:rsid w:val="00DD41D5"/>
    <w:rsid w:val="00DF4726"/>
    <w:rsid w:val="00E212EE"/>
    <w:rsid w:val="00E27F03"/>
    <w:rsid w:val="00E44956"/>
    <w:rsid w:val="00E61278"/>
    <w:rsid w:val="00E77146"/>
    <w:rsid w:val="00ED2ACE"/>
    <w:rsid w:val="00ED7382"/>
    <w:rsid w:val="00EE3C86"/>
    <w:rsid w:val="00EE77B1"/>
    <w:rsid w:val="00F25E21"/>
    <w:rsid w:val="00F57162"/>
    <w:rsid w:val="00F761F6"/>
    <w:rsid w:val="00FE09F3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605DA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72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10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29367723265361"/>
          <c:y val="8.9968073362557424E-2"/>
          <c:w val="0.75784322632747825"/>
          <c:h val="0.8251953235339474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Sheet1!$A$2:$A$36</c:f>
              <c:strCache>
                <c:ptCount val="35"/>
                <c:pt idx="0">
                  <c:v>Inception Phase</c:v>
                </c:pt>
                <c:pt idx="1">
                  <c:v>PA-1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Weekly report</c:v>
                </c:pt>
                <c:pt idx="5">
                  <c:v>Elaboration Phase</c:v>
                </c:pt>
                <c:pt idx="6">
                  <c:v>PA-2</c:v>
                </c:pt>
                <c:pt idx="7">
                  <c:v>Design UX (User Flow)</c:v>
                </c:pt>
                <c:pt idx="8">
                  <c:v>Design UI</c:v>
                </c:pt>
                <c:pt idx="9">
                  <c:v>Design Database</c:v>
                </c:pt>
                <c:pt idx="10">
                  <c:v>Setup Code-Based</c:v>
                </c:pt>
                <c:pt idx="11">
                  <c:v>Use case document</c:v>
                </c:pt>
                <c:pt idx="12">
                  <c:v>Design document</c:v>
                </c:pt>
                <c:pt idx="13">
                  <c:v>Test plan</c:v>
                </c:pt>
                <c:pt idx="14">
                  <c:v>Weekly report</c:v>
                </c:pt>
                <c:pt idx="15">
                  <c:v>PA-3</c:v>
                </c:pt>
                <c:pt idx="16">
                  <c:v>Authentication</c:v>
                </c:pt>
                <c:pt idx="17">
                  <c:v>Home page</c:v>
                </c:pt>
                <c:pt idx="18">
                  <c:v>Detail page</c:v>
                </c:pt>
                <c:pt idx="19">
                  <c:v>Search &amp; Filter</c:v>
                </c:pt>
                <c:pt idx="20">
                  <c:v>Booking history</c:v>
                </c:pt>
                <c:pt idx="21">
                  <c:v>Weekly report</c:v>
                </c:pt>
                <c:pt idx="22">
                  <c:v>Construction Phase</c:v>
                </c:pt>
                <c:pt idx="23">
                  <c:v>PA-4</c:v>
                </c:pt>
                <c:pt idx="24">
                  <c:v>Chat</c:v>
                </c:pt>
                <c:pt idx="25">
                  <c:v>Payment</c:v>
                </c:pt>
                <c:pt idx="26">
                  <c:v>Map</c:v>
                </c:pt>
                <c:pt idx="27">
                  <c:v>Hotel management</c:v>
                </c:pt>
                <c:pt idx="28">
                  <c:v>Dashboard</c:v>
                </c:pt>
                <c:pt idx="29">
                  <c:v>Test report</c:v>
                </c:pt>
                <c:pt idx="30">
                  <c:v>Weekly report</c:v>
                </c:pt>
                <c:pt idx="31">
                  <c:v>PA-5</c:v>
                </c:pt>
                <c:pt idx="32">
                  <c:v>Admin panel</c:v>
                </c:pt>
                <c:pt idx="33">
                  <c:v>Rating &amp; review</c:v>
                </c:pt>
                <c:pt idx="34">
                  <c:v>Weekly report</c:v>
                </c:pt>
              </c:strCache>
            </c:strRef>
          </c:cat>
          <c:val>
            <c:numRef>
              <c:f>Sheet1!$B$2:$B$36</c:f>
              <c:numCache>
                <c:formatCode>[$-1010000]d/m/yyyy;@</c:formatCode>
                <c:ptCount val="35"/>
                <c:pt idx="0">
                  <c:v>44853</c:v>
                </c:pt>
                <c:pt idx="1">
                  <c:v>44853</c:v>
                </c:pt>
                <c:pt idx="2">
                  <c:v>44853</c:v>
                </c:pt>
                <c:pt idx="3">
                  <c:v>44853</c:v>
                </c:pt>
                <c:pt idx="4">
                  <c:v>44866</c:v>
                </c:pt>
                <c:pt idx="5">
                  <c:v>44867</c:v>
                </c:pt>
                <c:pt idx="6">
                  <c:v>44867</c:v>
                </c:pt>
                <c:pt idx="7">
                  <c:v>44867</c:v>
                </c:pt>
                <c:pt idx="8">
                  <c:v>44867</c:v>
                </c:pt>
                <c:pt idx="9">
                  <c:v>44867</c:v>
                </c:pt>
                <c:pt idx="10">
                  <c:v>44874</c:v>
                </c:pt>
                <c:pt idx="11">
                  <c:v>44874</c:v>
                </c:pt>
                <c:pt idx="12">
                  <c:v>44874</c:v>
                </c:pt>
                <c:pt idx="13">
                  <c:v>44874</c:v>
                </c:pt>
                <c:pt idx="14">
                  <c:v>44880</c:v>
                </c:pt>
                <c:pt idx="15">
                  <c:v>44881</c:v>
                </c:pt>
                <c:pt idx="16">
                  <c:v>44881</c:v>
                </c:pt>
                <c:pt idx="17">
                  <c:v>44881</c:v>
                </c:pt>
                <c:pt idx="18">
                  <c:v>44881</c:v>
                </c:pt>
                <c:pt idx="19">
                  <c:v>44881</c:v>
                </c:pt>
                <c:pt idx="20">
                  <c:v>44881</c:v>
                </c:pt>
                <c:pt idx="21">
                  <c:v>44894</c:v>
                </c:pt>
                <c:pt idx="22">
                  <c:v>44895</c:v>
                </c:pt>
                <c:pt idx="23">
                  <c:v>44895</c:v>
                </c:pt>
                <c:pt idx="24">
                  <c:v>44895</c:v>
                </c:pt>
                <c:pt idx="25">
                  <c:v>44895</c:v>
                </c:pt>
                <c:pt idx="26">
                  <c:v>44895</c:v>
                </c:pt>
                <c:pt idx="27">
                  <c:v>44895</c:v>
                </c:pt>
                <c:pt idx="28">
                  <c:v>44895</c:v>
                </c:pt>
                <c:pt idx="29">
                  <c:v>44902</c:v>
                </c:pt>
                <c:pt idx="30">
                  <c:v>44908</c:v>
                </c:pt>
                <c:pt idx="31">
                  <c:v>44909</c:v>
                </c:pt>
                <c:pt idx="32">
                  <c:v>44909</c:v>
                </c:pt>
                <c:pt idx="33">
                  <c:v>44909</c:v>
                </c:pt>
                <c:pt idx="34">
                  <c:v>44922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2F-4845-959C-EDE34B185F9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>
              <a:outerShdw blurRad="63500" sx="102000" sy="102000" algn="ctr" rotWithShape="0">
                <a:prstClr val="black">
                  <a:alpha val="40000"/>
                </a:prstClr>
              </a:outerShdw>
              <a:softEdge rad="12700"/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2-D12F-4845-959C-EDE34B185F91}"/>
              </c:ext>
            </c:extLst>
          </c:dPt>
          <c:dPt>
            <c:idx val="1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4-D12F-4845-959C-EDE34B185F91}"/>
              </c:ext>
            </c:extLst>
          </c:dPt>
          <c:dPt>
            <c:idx val="2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6-D12F-4845-959C-EDE34B185F91}"/>
              </c:ext>
            </c:extLst>
          </c:dPt>
          <c:dPt>
            <c:idx val="3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8-D12F-4845-959C-EDE34B185F91}"/>
              </c:ext>
            </c:extLst>
          </c:dPt>
          <c:dPt>
            <c:idx val="4"/>
            <c:invertIfNegative val="0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A-D12F-4845-959C-EDE34B185F91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3">
                  <a:lumMod val="5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D-D12F-4845-959C-EDE34B185F91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E-D12F-4845-959C-EDE34B185F91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0F-D12F-4845-959C-EDE34B185F91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0-D12F-4845-959C-EDE34B185F91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1-D12F-4845-959C-EDE34B185F91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2-D12F-4845-959C-EDE34B185F91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3-D12F-4845-959C-EDE34B185F91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20-D12F-4845-959C-EDE34B185F91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21-D12F-4845-959C-EDE34B185F91}"/>
              </c:ext>
            </c:extLst>
          </c:dPt>
          <c:dPt>
            <c:idx val="14"/>
            <c:invertIfNegative val="0"/>
            <c:bubble3D val="0"/>
            <c:spPr>
              <a:solidFill>
                <a:schemeClr val="accent3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22-D12F-4845-959C-EDE34B185F91}"/>
              </c:ext>
            </c:extLst>
          </c:dPt>
          <c:dPt>
            <c:idx val="19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4-D12F-4845-959C-EDE34B185F91}"/>
              </c:ext>
            </c:extLst>
          </c:dPt>
          <c:dPt>
            <c:idx val="20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5-D12F-4845-959C-EDE34B185F91}"/>
              </c:ext>
            </c:extLst>
          </c:dPt>
          <c:dPt>
            <c:idx val="21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6-D12F-4845-959C-EDE34B185F91}"/>
              </c:ext>
            </c:extLst>
          </c:dPt>
          <c:dPt>
            <c:idx val="22"/>
            <c:invertIfNegative val="0"/>
            <c:bubble3D val="0"/>
            <c:spPr>
              <a:solidFill>
                <a:schemeClr val="accent6">
                  <a:lumMod val="5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7-D12F-4845-959C-EDE34B185F91}"/>
              </c:ext>
            </c:extLst>
          </c:dPt>
          <c:dPt>
            <c:idx val="23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8-D12F-4845-959C-EDE34B185F91}"/>
              </c:ext>
            </c:extLst>
          </c:dPt>
          <c:dPt>
            <c:idx val="24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9-D12F-4845-959C-EDE34B185F91}"/>
              </c:ext>
            </c:extLst>
          </c:dPt>
          <c:dPt>
            <c:idx val="25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A-D12F-4845-959C-EDE34B185F91}"/>
              </c:ext>
            </c:extLst>
          </c:dPt>
          <c:dPt>
            <c:idx val="26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B-D12F-4845-959C-EDE34B185F91}"/>
              </c:ext>
            </c:extLst>
          </c:dPt>
          <c:dPt>
            <c:idx val="27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C-D12F-4845-959C-EDE34B185F91}"/>
              </c:ext>
            </c:extLst>
          </c:dPt>
          <c:dPt>
            <c:idx val="28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D-D12F-4845-959C-EDE34B185F91}"/>
              </c:ext>
            </c:extLst>
          </c:dPt>
          <c:dPt>
            <c:idx val="29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E-D12F-4845-959C-EDE34B185F91}"/>
              </c:ext>
            </c:extLst>
          </c:dPt>
          <c:dPt>
            <c:idx val="3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1F-D12F-4845-959C-EDE34B185F91}"/>
              </c:ext>
            </c:extLst>
          </c:dPt>
          <c:dPt>
            <c:idx val="31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23-D12F-4845-959C-EDE34B185F91}"/>
              </c:ext>
            </c:extLst>
          </c:dPt>
          <c:dPt>
            <c:idx val="32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24-D12F-4845-959C-EDE34B185F91}"/>
              </c:ext>
            </c:extLst>
          </c:dPt>
          <c:dPt>
            <c:idx val="33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25-D12F-4845-959C-EDE34B185F91}"/>
              </c:ext>
            </c:extLst>
          </c:dPt>
          <c:dPt>
            <c:idx val="34"/>
            <c:invertIfNegative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40000"/>
                  </a:prstClr>
                </a:outerShdw>
                <a:softEdge rad="12700"/>
              </a:effectLst>
            </c:spPr>
            <c:extLst>
              <c:ext xmlns:c16="http://schemas.microsoft.com/office/drawing/2014/chart" uri="{C3380CC4-5D6E-409C-BE32-E72D297353CC}">
                <c16:uniqueId val="{00000026-D12F-4845-959C-EDE34B185F91}"/>
              </c:ext>
            </c:extLst>
          </c:dPt>
          <c:cat>
            <c:strRef>
              <c:f>Sheet1!$A$2:$A$36</c:f>
              <c:strCache>
                <c:ptCount val="35"/>
                <c:pt idx="0">
                  <c:v>Inception Phase</c:v>
                </c:pt>
                <c:pt idx="1">
                  <c:v>PA-1</c:v>
                </c:pt>
                <c:pt idx="2">
                  <c:v>Project plan</c:v>
                </c:pt>
                <c:pt idx="3">
                  <c:v>Vision document</c:v>
                </c:pt>
                <c:pt idx="4">
                  <c:v>Weekly report</c:v>
                </c:pt>
                <c:pt idx="5">
                  <c:v>Elaboration Phase</c:v>
                </c:pt>
                <c:pt idx="6">
                  <c:v>PA-2</c:v>
                </c:pt>
                <c:pt idx="7">
                  <c:v>Design UX (User Flow)</c:v>
                </c:pt>
                <c:pt idx="8">
                  <c:v>Design UI</c:v>
                </c:pt>
                <c:pt idx="9">
                  <c:v>Design Database</c:v>
                </c:pt>
                <c:pt idx="10">
                  <c:v>Setup Code-Based</c:v>
                </c:pt>
                <c:pt idx="11">
                  <c:v>Use case document</c:v>
                </c:pt>
                <c:pt idx="12">
                  <c:v>Design document</c:v>
                </c:pt>
                <c:pt idx="13">
                  <c:v>Test plan</c:v>
                </c:pt>
                <c:pt idx="14">
                  <c:v>Weekly report</c:v>
                </c:pt>
                <c:pt idx="15">
                  <c:v>PA-3</c:v>
                </c:pt>
                <c:pt idx="16">
                  <c:v>Authentication</c:v>
                </c:pt>
                <c:pt idx="17">
                  <c:v>Home page</c:v>
                </c:pt>
                <c:pt idx="18">
                  <c:v>Detail page</c:v>
                </c:pt>
                <c:pt idx="19">
                  <c:v>Search &amp; Filter</c:v>
                </c:pt>
                <c:pt idx="20">
                  <c:v>Booking history</c:v>
                </c:pt>
                <c:pt idx="21">
                  <c:v>Weekly report</c:v>
                </c:pt>
                <c:pt idx="22">
                  <c:v>Construction Phase</c:v>
                </c:pt>
                <c:pt idx="23">
                  <c:v>PA-4</c:v>
                </c:pt>
                <c:pt idx="24">
                  <c:v>Chat</c:v>
                </c:pt>
                <c:pt idx="25">
                  <c:v>Payment</c:v>
                </c:pt>
                <c:pt idx="26">
                  <c:v>Map</c:v>
                </c:pt>
                <c:pt idx="27">
                  <c:v>Hotel management</c:v>
                </c:pt>
                <c:pt idx="28">
                  <c:v>Dashboard</c:v>
                </c:pt>
                <c:pt idx="29">
                  <c:v>Test report</c:v>
                </c:pt>
                <c:pt idx="30">
                  <c:v>Weekly report</c:v>
                </c:pt>
                <c:pt idx="31">
                  <c:v>PA-5</c:v>
                </c:pt>
                <c:pt idx="32">
                  <c:v>Admin panel</c:v>
                </c:pt>
                <c:pt idx="33">
                  <c:v>Rating &amp; review</c:v>
                </c:pt>
                <c:pt idx="34">
                  <c:v>Weekly report</c:v>
                </c:pt>
              </c:strCache>
            </c:strRef>
          </c:cat>
          <c:val>
            <c:numRef>
              <c:f>Sheet1!$D$2:$D$36</c:f>
              <c:numCache>
                <c:formatCode>General</c:formatCode>
                <c:ptCount val="35"/>
                <c:pt idx="0">
                  <c:v>14</c:v>
                </c:pt>
                <c:pt idx="1">
                  <c:v>14</c:v>
                </c:pt>
                <c:pt idx="2">
                  <c:v>14</c:v>
                </c:pt>
                <c:pt idx="3">
                  <c:v>14</c:v>
                </c:pt>
                <c:pt idx="4">
                  <c:v>1</c:v>
                </c:pt>
                <c:pt idx="5">
                  <c:v>28</c:v>
                </c:pt>
                <c:pt idx="6">
                  <c:v>14</c:v>
                </c:pt>
                <c:pt idx="7">
                  <c:v>6</c:v>
                </c:pt>
                <c:pt idx="8">
                  <c:v>13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1</c:v>
                </c:pt>
                <c:pt idx="15">
                  <c:v>14</c:v>
                </c:pt>
                <c:pt idx="16">
                  <c:v>14</c:v>
                </c:pt>
                <c:pt idx="17">
                  <c:v>7</c:v>
                </c:pt>
                <c:pt idx="18">
                  <c:v>14</c:v>
                </c:pt>
                <c:pt idx="19">
                  <c:v>14</c:v>
                </c:pt>
                <c:pt idx="20">
                  <c:v>14</c:v>
                </c:pt>
                <c:pt idx="21">
                  <c:v>1</c:v>
                </c:pt>
                <c:pt idx="22">
                  <c:v>28</c:v>
                </c:pt>
                <c:pt idx="23">
                  <c:v>14</c:v>
                </c:pt>
                <c:pt idx="24">
                  <c:v>14</c:v>
                </c:pt>
                <c:pt idx="25">
                  <c:v>14</c:v>
                </c:pt>
                <c:pt idx="26">
                  <c:v>14</c:v>
                </c:pt>
                <c:pt idx="27">
                  <c:v>14</c:v>
                </c:pt>
                <c:pt idx="28">
                  <c:v>14</c:v>
                </c:pt>
                <c:pt idx="29">
                  <c:v>7</c:v>
                </c:pt>
                <c:pt idx="30">
                  <c:v>1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12F-4845-959C-EDE34B185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1130614063"/>
        <c:axId val="1130614479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Sheet1!$A$2:$A$36</c15:sqref>
                        </c15:formulaRef>
                      </c:ext>
                    </c:extLst>
                    <c:strCache>
                      <c:ptCount val="35"/>
                      <c:pt idx="0">
                        <c:v>Inception Phase</c:v>
                      </c:pt>
                      <c:pt idx="1">
                        <c:v>PA-1</c:v>
                      </c:pt>
                      <c:pt idx="2">
                        <c:v>Project plan</c:v>
                      </c:pt>
                      <c:pt idx="3">
                        <c:v>Vision document</c:v>
                      </c:pt>
                      <c:pt idx="4">
                        <c:v>Weekly report</c:v>
                      </c:pt>
                      <c:pt idx="5">
                        <c:v>Elaboration Phase</c:v>
                      </c:pt>
                      <c:pt idx="6">
                        <c:v>PA-2</c:v>
                      </c:pt>
                      <c:pt idx="7">
                        <c:v>Design UX (User Flow)</c:v>
                      </c:pt>
                      <c:pt idx="8">
                        <c:v>Design UI</c:v>
                      </c:pt>
                      <c:pt idx="9">
                        <c:v>Design Database</c:v>
                      </c:pt>
                      <c:pt idx="10">
                        <c:v>Setup Code-Based</c:v>
                      </c:pt>
                      <c:pt idx="11">
                        <c:v>Use case document</c:v>
                      </c:pt>
                      <c:pt idx="12">
                        <c:v>Design document</c:v>
                      </c:pt>
                      <c:pt idx="13">
                        <c:v>Test plan</c:v>
                      </c:pt>
                      <c:pt idx="14">
                        <c:v>Weekly report</c:v>
                      </c:pt>
                      <c:pt idx="15">
                        <c:v>PA-3</c:v>
                      </c:pt>
                      <c:pt idx="16">
                        <c:v>Authentication</c:v>
                      </c:pt>
                      <c:pt idx="17">
                        <c:v>Home page</c:v>
                      </c:pt>
                      <c:pt idx="18">
                        <c:v>Detail page</c:v>
                      </c:pt>
                      <c:pt idx="19">
                        <c:v>Search &amp; Filter</c:v>
                      </c:pt>
                      <c:pt idx="20">
                        <c:v>Booking history</c:v>
                      </c:pt>
                      <c:pt idx="21">
                        <c:v>Weekly report</c:v>
                      </c:pt>
                      <c:pt idx="22">
                        <c:v>Construction Phase</c:v>
                      </c:pt>
                      <c:pt idx="23">
                        <c:v>PA-4</c:v>
                      </c:pt>
                      <c:pt idx="24">
                        <c:v>Chat</c:v>
                      </c:pt>
                      <c:pt idx="25">
                        <c:v>Payment</c:v>
                      </c:pt>
                      <c:pt idx="26">
                        <c:v>Map</c:v>
                      </c:pt>
                      <c:pt idx="27">
                        <c:v>Hotel management</c:v>
                      </c:pt>
                      <c:pt idx="28">
                        <c:v>Dashboard</c:v>
                      </c:pt>
                      <c:pt idx="29">
                        <c:v>Test report</c:v>
                      </c:pt>
                      <c:pt idx="30">
                        <c:v>Weekly report</c:v>
                      </c:pt>
                      <c:pt idx="31">
                        <c:v>PA-5</c:v>
                      </c:pt>
                      <c:pt idx="32">
                        <c:v>Admin panel</c:v>
                      </c:pt>
                      <c:pt idx="33">
                        <c:v>Rating &amp; review</c:v>
                      </c:pt>
                      <c:pt idx="34">
                        <c:v>Weekly report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Sheet1!$C$2:$C$36</c15:sqref>
                        </c15:formulaRef>
                      </c:ext>
                    </c:extLst>
                    <c:numCache>
                      <c:formatCode>[$-1010000]d/m/yyyy;@</c:formatCode>
                      <c:ptCount val="35"/>
                      <c:pt idx="0">
                        <c:v>44867</c:v>
                      </c:pt>
                      <c:pt idx="1">
                        <c:v>44867</c:v>
                      </c:pt>
                      <c:pt idx="2">
                        <c:v>44867</c:v>
                      </c:pt>
                      <c:pt idx="3">
                        <c:v>44867</c:v>
                      </c:pt>
                      <c:pt idx="4">
                        <c:v>44867</c:v>
                      </c:pt>
                      <c:pt idx="5">
                        <c:v>44895</c:v>
                      </c:pt>
                      <c:pt idx="6">
                        <c:v>44881</c:v>
                      </c:pt>
                      <c:pt idx="7">
                        <c:v>44873</c:v>
                      </c:pt>
                      <c:pt idx="8">
                        <c:v>44880</c:v>
                      </c:pt>
                      <c:pt idx="9">
                        <c:v>44873</c:v>
                      </c:pt>
                      <c:pt idx="10">
                        <c:v>44880</c:v>
                      </c:pt>
                      <c:pt idx="11">
                        <c:v>44880</c:v>
                      </c:pt>
                      <c:pt idx="12">
                        <c:v>44880</c:v>
                      </c:pt>
                      <c:pt idx="13">
                        <c:v>44880</c:v>
                      </c:pt>
                      <c:pt idx="14">
                        <c:v>44881</c:v>
                      </c:pt>
                      <c:pt idx="15">
                        <c:v>44895</c:v>
                      </c:pt>
                      <c:pt idx="16">
                        <c:v>44895</c:v>
                      </c:pt>
                      <c:pt idx="17">
                        <c:v>44888</c:v>
                      </c:pt>
                      <c:pt idx="18">
                        <c:v>44895</c:v>
                      </c:pt>
                      <c:pt idx="19">
                        <c:v>44895</c:v>
                      </c:pt>
                      <c:pt idx="20">
                        <c:v>44895</c:v>
                      </c:pt>
                      <c:pt idx="21">
                        <c:v>44895</c:v>
                      </c:pt>
                      <c:pt idx="22">
                        <c:v>44923</c:v>
                      </c:pt>
                      <c:pt idx="23">
                        <c:v>44909</c:v>
                      </c:pt>
                      <c:pt idx="24">
                        <c:v>44909</c:v>
                      </c:pt>
                      <c:pt idx="25">
                        <c:v>44909</c:v>
                      </c:pt>
                      <c:pt idx="26">
                        <c:v>44909</c:v>
                      </c:pt>
                      <c:pt idx="27">
                        <c:v>44909</c:v>
                      </c:pt>
                      <c:pt idx="28">
                        <c:v>44909</c:v>
                      </c:pt>
                      <c:pt idx="29">
                        <c:v>44909</c:v>
                      </c:pt>
                      <c:pt idx="30">
                        <c:v>44909</c:v>
                      </c:pt>
                      <c:pt idx="31">
                        <c:v>44923</c:v>
                      </c:pt>
                      <c:pt idx="32">
                        <c:v>44923</c:v>
                      </c:pt>
                      <c:pt idx="33">
                        <c:v>44923</c:v>
                      </c:pt>
                      <c:pt idx="34">
                        <c:v>44923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C-D12F-4845-959C-EDE34B185F91}"/>
                  </c:ext>
                </c:extLst>
              </c15:ser>
            </c15:filteredBarSeries>
          </c:ext>
        </c:extLst>
      </c:barChart>
      <c:catAx>
        <c:axId val="1130614063"/>
        <c:scaling>
          <c:orientation val="maxMin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0614479"/>
        <c:crosses val="autoZero"/>
        <c:auto val="1"/>
        <c:lblAlgn val="ctr"/>
        <c:lblOffset val="100"/>
        <c:noMultiLvlLbl val="0"/>
      </c:catAx>
      <c:valAx>
        <c:axId val="1130614479"/>
        <c:scaling>
          <c:orientation val="minMax"/>
          <c:max val="44925"/>
          <c:min val="4485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1010000]d/m/yyyy;@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0614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Project manager:</a:t>
          </a:r>
          <a:br>
            <a:rPr lang="en-US"/>
          </a:br>
          <a:r>
            <a:rPr lang="en-US"/>
            <a:t>Nguyễn Long Vũ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</a:t>
          </a:r>
          <a:br>
            <a:rPr lang="en-US"/>
          </a:br>
          <a:r>
            <a:rPr lang="en-US"/>
            <a:t>Lê Công Hửu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br>
            <a:rPr lang="en-US"/>
          </a:br>
          <a:r>
            <a:rPr lang="en-US"/>
            <a:t>Ngô Thanh Lực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</a:t>
          </a:r>
          <a:br>
            <a:rPr lang="en-US"/>
          </a:br>
          <a:r>
            <a:rPr lang="en-US"/>
            <a:t>Nguyễn Thị Ánh Tuyết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38AAA93F-25B2-4CF1-9244-625AD5BF719E}">
      <dgm:prSet phldrT="[Text]"/>
      <dgm:spPr/>
      <dgm:t>
        <a:bodyPr/>
        <a:lstStyle/>
        <a:p>
          <a:r>
            <a:rPr lang="en-US"/>
            <a:t>Developer:</a:t>
          </a:r>
          <a:br>
            <a:rPr lang="en-US"/>
          </a:br>
          <a:r>
            <a:rPr lang="en-US"/>
            <a:t>Lê Tấn Kiệt</a:t>
          </a:r>
        </a:p>
      </dgm:t>
    </dgm:pt>
    <dgm:pt modelId="{51A69B1F-B837-47B0-A38C-04562321D4C9}" type="parTrans" cxnId="{B155F328-2430-4F9C-B198-7BDB0E29935B}">
      <dgm:prSet/>
      <dgm:spPr/>
      <dgm:t>
        <a:bodyPr/>
        <a:lstStyle/>
        <a:p>
          <a:endParaRPr lang="en-US"/>
        </a:p>
      </dgm:t>
    </dgm:pt>
    <dgm:pt modelId="{D057310A-7F04-487D-B321-42E3D23978AA}" type="sibTrans" cxnId="{B155F328-2430-4F9C-B198-7BDB0E29935B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93330" custScaleY="120272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 custScaleX="117374" custScaleY="117995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D454C288-63C3-43B5-A5D4-20BFFA796D33}" type="pres">
      <dgm:prSet presAssocID="{51A69B1F-B837-47B0-A38C-04562321D4C9}" presName="Name37" presStyleLbl="parChTrans1D2" presStyleIdx="1" presStyleCnt="4"/>
      <dgm:spPr/>
    </dgm:pt>
    <dgm:pt modelId="{FA02A6F1-7B8D-4421-BE50-183C5A4DD8D8}" type="pres">
      <dgm:prSet presAssocID="{38AAA93F-25B2-4CF1-9244-625AD5BF719E}" presName="hierRoot2" presStyleCnt="0">
        <dgm:presLayoutVars>
          <dgm:hierBranch val="init"/>
        </dgm:presLayoutVars>
      </dgm:prSet>
      <dgm:spPr/>
    </dgm:pt>
    <dgm:pt modelId="{7D6975C9-DF21-45CF-BBAA-4E3F8AEE460A}" type="pres">
      <dgm:prSet presAssocID="{38AAA93F-25B2-4CF1-9244-625AD5BF719E}" presName="rootComposite" presStyleCnt="0"/>
      <dgm:spPr/>
    </dgm:pt>
    <dgm:pt modelId="{0184CD77-2C11-4323-8F0A-02B5B100C5D0}" type="pres">
      <dgm:prSet presAssocID="{38AAA93F-25B2-4CF1-9244-625AD5BF719E}" presName="rootText" presStyleLbl="node2" presStyleIdx="1" presStyleCnt="4" custScaleX="148824" custScaleY="117020">
        <dgm:presLayoutVars>
          <dgm:chPref val="3"/>
        </dgm:presLayoutVars>
      </dgm:prSet>
      <dgm:spPr/>
    </dgm:pt>
    <dgm:pt modelId="{B0B6EFBE-4355-4B58-AB1D-0C928E580483}" type="pres">
      <dgm:prSet presAssocID="{38AAA93F-25B2-4CF1-9244-625AD5BF719E}" presName="rootConnector" presStyleLbl="node2" presStyleIdx="1" presStyleCnt="4"/>
      <dgm:spPr/>
    </dgm:pt>
    <dgm:pt modelId="{1BC7998A-B3BC-4315-AC71-D8DE15F24438}" type="pres">
      <dgm:prSet presAssocID="{38AAA93F-25B2-4CF1-9244-625AD5BF719E}" presName="hierChild4" presStyleCnt="0"/>
      <dgm:spPr/>
    </dgm:pt>
    <dgm:pt modelId="{3710FC51-B9FC-4C98-9E17-9ED55A08460D}" type="pres">
      <dgm:prSet presAssocID="{38AAA93F-25B2-4CF1-9244-625AD5BF719E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2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2" presStyleCnt="4" custScaleX="150294" custScaleY="113811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2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 custScaleX="168840" custScaleY="114786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B155F328-2430-4F9C-B198-7BDB0E29935B}" srcId="{EEAAD575-7B31-4971-A433-72AE3E7E917C}" destId="{38AAA93F-25B2-4CF1-9244-625AD5BF719E}" srcOrd="1" destOrd="0" parTransId="{51A69B1F-B837-47B0-A38C-04562321D4C9}" sibTransId="{D057310A-7F04-487D-B321-42E3D23978AA}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92D6A79-2829-4E56-A24C-F97673CE0684}" type="presOf" srcId="{38AAA93F-25B2-4CF1-9244-625AD5BF719E}" destId="{0184CD77-2C11-4323-8F0A-02B5B100C5D0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C116908E-0BE1-4573-973D-FBD27ED31057}" type="presOf" srcId="{51A69B1F-B837-47B0-A38C-04562321D4C9}" destId="{D454C288-63C3-43B5-A5D4-20BFFA796D33}" srcOrd="0" destOrd="0" presId="urn:microsoft.com/office/officeart/2005/8/layout/orgChart1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83CBECA5-6167-4D62-8F04-A88A5630D201}" type="presOf" srcId="{38AAA93F-25B2-4CF1-9244-625AD5BF719E}" destId="{B0B6EFBE-4355-4B58-AB1D-0C928E580483}" srcOrd="1" destOrd="0" presId="urn:microsoft.com/office/officeart/2005/8/layout/orgChart1"/>
    <dgm:cxn modelId="{DFF2C8C7-4E4B-412A-B14D-B7B1E1B579FD}" srcId="{EEAAD575-7B31-4971-A433-72AE3E7E917C}" destId="{633BEF0A-3F0B-4FD4-AA4E-69C26CB839F3}" srcOrd="2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9C806492-4609-451D-A037-3FEA8B159C5A}" type="presParOf" srcId="{8F1518CD-B5AD-4A0A-AD26-74F968BC76E1}" destId="{D454C288-63C3-43B5-A5D4-20BFFA796D33}" srcOrd="2" destOrd="0" presId="urn:microsoft.com/office/officeart/2005/8/layout/orgChart1"/>
    <dgm:cxn modelId="{C1EA150E-080B-4A8C-AA8E-61D4A07AF574}" type="presParOf" srcId="{8F1518CD-B5AD-4A0A-AD26-74F968BC76E1}" destId="{FA02A6F1-7B8D-4421-BE50-183C5A4DD8D8}" srcOrd="3" destOrd="0" presId="urn:microsoft.com/office/officeart/2005/8/layout/orgChart1"/>
    <dgm:cxn modelId="{DFF2D8EF-96F7-4F3B-A551-72D10A3A6A56}" type="presParOf" srcId="{FA02A6F1-7B8D-4421-BE50-183C5A4DD8D8}" destId="{7D6975C9-DF21-45CF-BBAA-4E3F8AEE460A}" srcOrd="0" destOrd="0" presId="urn:microsoft.com/office/officeart/2005/8/layout/orgChart1"/>
    <dgm:cxn modelId="{73055C7B-016A-4D2C-AAA3-9B8736134AD5}" type="presParOf" srcId="{7D6975C9-DF21-45CF-BBAA-4E3F8AEE460A}" destId="{0184CD77-2C11-4323-8F0A-02B5B100C5D0}" srcOrd="0" destOrd="0" presId="urn:microsoft.com/office/officeart/2005/8/layout/orgChart1"/>
    <dgm:cxn modelId="{23CED5C5-FD2C-411C-8271-A1D1F3C7A6E2}" type="presParOf" srcId="{7D6975C9-DF21-45CF-BBAA-4E3F8AEE460A}" destId="{B0B6EFBE-4355-4B58-AB1D-0C928E580483}" srcOrd="1" destOrd="0" presId="urn:microsoft.com/office/officeart/2005/8/layout/orgChart1"/>
    <dgm:cxn modelId="{73C9D7A7-0771-4FA0-8D64-68D2C000FB3B}" type="presParOf" srcId="{FA02A6F1-7B8D-4421-BE50-183C5A4DD8D8}" destId="{1BC7998A-B3BC-4315-AC71-D8DE15F24438}" srcOrd="1" destOrd="0" presId="urn:microsoft.com/office/officeart/2005/8/layout/orgChart1"/>
    <dgm:cxn modelId="{AA22C030-18D2-4268-A7E7-7123F0D814F0}" type="presParOf" srcId="{FA02A6F1-7B8D-4421-BE50-183C5A4DD8D8}" destId="{3710FC51-B9FC-4C98-9E17-9ED55A08460D}" srcOrd="2" destOrd="0" presId="urn:microsoft.com/office/officeart/2005/8/layout/orgChart1"/>
    <dgm:cxn modelId="{20C4879F-2AC1-6B44-987E-F8C14D3E8F71}" type="presParOf" srcId="{8F1518CD-B5AD-4A0A-AD26-74F968BC76E1}" destId="{E7C6AC64-4921-4508-89F5-906D8C31D3F8}" srcOrd="4" destOrd="0" presId="urn:microsoft.com/office/officeart/2005/8/layout/orgChart1"/>
    <dgm:cxn modelId="{45540D32-F46D-F54F-8286-1C060D94DA54}" type="presParOf" srcId="{8F1518CD-B5AD-4A0A-AD26-74F968BC76E1}" destId="{0FFD5578-645C-4EE8-BB63-8C09C33E7010}" srcOrd="5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3A4E73-8388-4FED-88EA-F1F46569767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7640A5-7393-44DB-A9B8-5AB87D438286}">
      <dgm:prSet phldrT="[Text]"/>
      <dgm:spPr/>
      <dgm:t>
        <a:bodyPr/>
        <a:lstStyle/>
        <a:p>
          <a:pPr algn="ctr"/>
          <a:r>
            <a:rPr lang="en-US"/>
            <a:t>Booking Hotel</a:t>
          </a:r>
        </a:p>
      </dgm:t>
    </dgm:pt>
    <dgm:pt modelId="{8D8648C7-53E6-4286-ACFA-09E8F7B06262}" type="parTrans" cxnId="{1D0315CA-15A8-4D11-A9B4-A7D696183461}">
      <dgm:prSet/>
      <dgm:spPr/>
      <dgm:t>
        <a:bodyPr/>
        <a:lstStyle/>
        <a:p>
          <a:pPr algn="ctr"/>
          <a:endParaRPr lang="en-US"/>
        </a:p>
      </dgm:t>
    </dgm:pt>
    <dgm:pt modelId="{36BED4A2-1581-4616-822A-83E093846E15}" type="sibTrans" cxnId="{1D0315CA-15A8-4D11-A9B4-A7D696183461}">
      <dgm:prSet/>
      <dgm:spPr/>
      <dgm:t>
        <a:bodyPr/>
        <a:lstStyle/>
        <a:p>
          <a:pPr algn="ctr"/>
          <a:endParaRPr lang="en-US"/>
        </a:p>
      </dgm:t>
    </dgm:pt>
    <dgm:pt modelId="{6C0784BB-5174-4104-8A1E-231B52FC0342}">
      <dgm:prSet phldrT="[Text]"/>
      <dgm:spPr/>
      <dgm:t>
        <a:bodyPr/>
        <a:lstStyle/>
        <a:p>
          <a:pPr algn="ctr"/>
          <a:r>
            <a:rPr lang="en-US"/>
            <a:t>Inception Phase</a:t>
          </a:r>
          <a:br>
            <a:rPr lang="en-US"/>
          </a:br>
          <a:r>
            <a:rPr lang="en-US"/>
            <a:t>(19/10/2022 - 02/11/2022)</a:t>
          </a:r>
        </a:p>
      </dgm:t>
    </dgm:pt>
    <dgm:pt modelId="{028093DC-DB4C-453A-A16C-6750936ECDE8}" type="parTrans" cxnId="{89854D71-1F4B-49E8-8130-129336B8E383}">
      <dgm:prSet/>
      <dgm:spPr/>
      <dgm:t>
        <a:bodyPr/>
        <a:lstStyle/>
        <a:p>
          <a:pPr algn="ctr"/>
          <a:endParaRPr lang="en-US"/>
        </a:p>
      </dgm:t>
    </dgm:pt>
    <dgm:pt modelId="{3C17E453-1F5B-40BE-A0DD-43C94F935357}" type="sibTrans" cxnId="{89854D71-1F4B-49E8-8130-129336B8E383}">
      <dgm:prSet/>
      <dgm:spPr/>
      <dgm:t>
        <a:bodyPr/>
        <a:lstStyle/>
        <a:p>
          <a:pPr algn="ctr"/>
          <a:endParaRPr lang="en-US"/>
        </a:p>
      </dgm:t>
    </dgm:pt>
    <dgm:pt modelId="{397A9B97-2AD2-49D4-B088-B6E204D01169}">
      <dgm:prSet phldrT="[Text]"/>
      <dgm:spPr/>
      <dgm:t>
        <a:bodyPr/>
        <a:lstStyle/>
        <a:p>
          <a:pPr algn="ctr"/>
          <a:r>
            <a:rPr lang="en-US"/>
            <a:t>Elaboration Phase</a:t>
          </a:r>
          <a:br>
            <a:rPr lang="en-US"/>
          </a:br>
          <a:r>
            <a:rPr lang="en-US"/>
            <a:t>(02/11/2022 - 30/11/2022)</a:t>
          </a:r>
        </a:p>
      </dgm:t>
    </dgm:pt>
    <dgm:pt modelId="{3977C71C-26E5-442E-9C05-151CF9C02A67}" type="parTrans" cxnId="{B77AC46F-6B7A-4294-BDDD-A4D70C591D50}">
      <dgm:prSet/>
      <dgm:spPr/>
      <dgm:t>
        <a:bodyPr/>
        <a:lstStyle/>
        <a:p>
          <a:pPr algn="ctr"/>
          <a:endParaRPr lang="en-US"/>
        </a:p>
      </dgm:t>
    </dgm:pt>
    <dgm:pt modelId="{B9164685-7AD9-4DCF-9FDB-63F92C57250C}" type="sibTrans" cxnId="{B77AC46F-6B7A-4294-BDDD-A4D70C591D50}">
      <dgm:prSet/>
      <dgm:spPr/>
      <dgm:t>
        <a:bodyPr/>
        <a:lstStyle/>
        <a:p>
          <a:pPr algn="ctr"/>
          <a:endParaRPr lang="en-US"/>
        </a:p>
      </dgm:t>
    </dgm:pt>
    <dgm:pt modelId="{E080AED6-25EA-4039-95DE-13B295358067}">
      <dgm:prSet phldrT="[Text]"/>
      <dgm:spPr/>
      <dgm:t>
        <a:bodyPr/>
        <a:lstStyle/>
        <a:p>
          <a:pPr algn="ctr"/>
          <a:r>
            <a:rPr lang="en-US"/>
            <a:t>Construction Phase</a:t>
          </a:r>
          <a:br>
            <a:rPr lang="en-US"/>
          </a:br>
          <a:r>
            <a:rPr lang="en-US"/>
            <a:t>(30/11/2022 - 28/12/2022)</a:t>
          </a:r>
        </a:p>
      </dgm:t>
    </dgm:pt>
    <dgm:pt modelId="{FA8ED63F-53EF-4C2F-84F7-0EA31654CBA7}" type="parTrans" cxnId="{05530B64-A2A6-4120-858D-45E7064B19AE}">
      <dgm:prSet/>
      <dgm:spPr/>
      <dgm:t>
        <a:bodyPr/>
        <a:lstStyle/>
        <a:p>
          <a:pPr algn="ctr"/>
          <a:endParaRPr lang="en-US"/>
        </a:p>
      </dgm:t>
    </dgm:pt>
    <dgm:pt modelId="{7C2CF793-DE73-4ABE-BC0B-58B1C32284FD}" type="sibTrans" cxnId="{05530B64-A2A6-4120-858D-45E7064B19AE}">
      <dgm:prSet/>
      <dgm:spPr/>
      <dgm:t>
        <a:bodyPr/>
        <a:lstStyle/>
        <a:p>
          <a:pPr algn="ctr"/>
          <a:endParaRPr lang="en-US"/>
        </a:p>
      </dgm:t>
    </dgm:pt>
    <dgm:pt modelId="{1994472B-5AF8-4C68-83F7-3A136D278A57}">
      <dgm:prSet phldrT="[Text]"/>
      <dgm:spPr/>
      <dgm:t>
        <a:bodyPr/>
        <a:lstStyle/>
        <a:p>
          <a:pPr algn="ctr"/>
          <a:r>
            <a:rPr lang="en-US"/>
            <a:t>PA-01</a:t>
          </a:r>
          <a:br>
            <a:rPr lang="en-US"/>
          </a:br>
          <a:r>
            <a:rPr lang="en-US"/>
            <a:t>(19/10 - 02/11)</a:t>
          </a:r>
        </a:p>
      </dgm:t>
    </dgm:pt>
    <dgm:pt modelId="{1091B394-5FEA-47FD-B832-3F1D4775AFAC}" type="parTrans" cxnId="{482EE4B2-04C9-494C-A71A-01FB6AF96A35}">
      <dgm:prSet/>
      <dgm:spPr/>
      <dgm:t>
        <a:bodyPr/>
        <a:lstStyle/>
        <a:p>
          <a:endParaRPr lang="en-US"/>
        </a:p>
      </dgm:t>
    </dgm:pt>
    <dgm:pt modelId="{F9D757C0-C1B4-432F-A0C8-A944A709FF1D}" type="sibTrans" cxnId="{482EE4B2-04C9-494C-A71A-01FB6AF96A35}">
      <dgm:prSet/>
      <dgm:spPr/>
      <dgm:t>
        <a:bodyPr/>
        <a:lstStyle/>
        <a:p>
          <a:endParaRPr lang="en-US"/>
        </a:p>
      </dgm:t>
    </dgm:pt>
    <dgm:pt modelId="{72D5ADF2-4F68-4375-89AA-DD611157CFEE}">
      <dgm:prSet phldrT="[Text]"/>
      <dgm:spPr/>
      <dgm:t>
        <a:bodyPr/>
        <a:lstStyle/>
        <a:p>
          <a:pPr algn="ctr"/>
          <a:r>
            <a:rPr lang="en-US"/>
            <a:t>Completed project plan, vision document</a:t>
          </a:r>
        </a:p>
      </dgm:t>
    </dgm:pt>
    <dgm:pt modelId="{0FD9F911-0BD8-4D9F-A564-BAD449B06BFA}" type="parTrans" cxnId="{214716B5-83A6-4968-A762-F53C3DC96CDD}">
      <dgm:prSet/>
      <dgm:spPr/>
      <dgm:t>
        <a:bodyPr/>
        <a:lstStyle/>
        <a:p>
          <a:endParaRPr lang="en-US"/>
        </a:p>
      </dgm:t>
    </dgm:pt>
    <dgm:pt modelId="{C30A1E50-1087-402F-9506-689909DEB0E9}" type="sibTrans" cxnId="{214716B5-83A6-4968-A762-F53C3DC96CDD}">
      <dgm:prSet/>
      <dgm:spPr/>
      <dgm:t>
        <a:bodyPr/>
        <a:lstStyle/>
        <a:p>
          <a:endParaRPr lang="en-US"/>
        </a:p>
      </dgm:t>
    </dgm:pt>
    <dgm:pt modelId="{8C493E2F-01B4-43AC-B100-7D6CB1DC97A2}">
      <dgm:prSet phldrT="[Text]"/>
      <dgm:spPr/>
      <dgm:t>
        <a:bodyPr/>
        <a:lstStyle/>
        <a:p>
          <a:pPr algn="ctr"/>
          <a:r>
            <a:rPr lang="en-US"/>
            <a:t>PA-02</a:t>
          </a:r>
          <a:br>
            <a:rPr lang="en-US"/>
          </a:br>
          <a:r>
            <a:rPr lang="en-US"/>
            <a:t>(2/11 - 16/11)</a:t>
          </a:r>
        </a:p>
      </dgm:t>
    </dgm:pt>
    <dgm:pt modelId="{AAA84139-BE85-4DE4-9163-A9ED17A9F42C}" type="parTrans" cxnId="{D559F7F6-2992-4140-AD4D-F0F633C75C35}">
      <dgm:prSet/>
      <dgm:spPr/>
      <dgm:t>
        <a:bodyPr/>
        <a:lstStyle/>
        <a:p>
          <a:endParaRPr lang="en-US"/>
        </a:p>
      </dgm:t>
    </dgm:pt>
    <dgm:pt modelId="{1F17B9F7-9426-4A17-B035-18F13CE32C5F}" type="sibTrans" cxnId="{D559F7F6-2992-4140-AD4D-F0F633C75C35}">
      <dgm:prSet/>
      <dgm:spPr/>
      <dgm:t>
        <a:bodyPr/>
        <a:lstStyle/>
        <a:p>
          <a:endParaRPr lang="en-US"/>
        </a:p>
      </dgm:t>
    </dgm:pt>
    <dgm:pt modelId="{FA463F8B-2CBE-4F39-BB5F-6B02D3FB6AE8}">
      <dgm:prSet phldrT="[Text]"/>
      <dgm:spPr/>
      <dgm:t>
        <a:bodyPr/>
        <a:lstStyle/>
        <a:p>
          <a:pPr algn="ctr"/>
          <a:r>
            <a:rPr lang="en-US"/>
            <a:t>PA-03</a:t>
          </a:r>
          <a:br>
            <a:rPr lang="en-US"/>
          </a:br>
          <a:r>
            <a:rPr lang="en-US"/>
            <a:t>(16/11 - 30/11)</a:t>
          </a:r>
        </a:p>
      </dgm:t>
    </dgm:pt>
    <dgm:pt modelId="{0299A7B3-BEF7-4264-AC27-4D434FD46566}" type="parTrans" cxnId="{D5BE10B0-9048-415F-8EA6-744FC3BA7C91}">
      <dgm:prSet/>
      <dgm:spPr/>
      <dgm:t>
        <a:bodyPr/>
        <a:lstStyle/>
        <a:p>
          <a:endParaRPr lang="en-US"/>
        </a:p>
      </dgm:t>
    </dgm:pt>
    <dgm:pt modelId="{AC357A3D-CF17-4A63-BBCC-8821CE874960}" type="sibTrans" cxnId="{D5BE10B0-9048-415F-8EA6-744FC3BA7C91}">
      <dgm:prSet/>
      <dgm:spPr/>
      <dgm:t>
        <a:bodyPr/>
        <a:lstStyle/>
        <a:p>
          <a:endParaRPr lang="en-US"/>
        </a:p>
      </dgm:t>
    </dgm:pt>
    <dgm:pt modelId="{4966A9FA-AAE9-4BE8-8A88-6152C58929F3}">
      <dgm:prSet phldrT="[Text]"/>
      <dgm:spPr/>
      <dgm:t>
        <a:bodyPr/>
        <a:lstStyle/>
        <a:p>
          <a:pPr algn="ctr"/>
          <a:r>
            <a:rPr lang="en-US"/>
            <a:t>Completed use case document, design document, test plan</a:t>
          </a:r>
        </a:p>
      </dgm:t>
    </dgm:pt>
    <dgm:pt modelId="{A06E8352-4B2C-4AB8-847D-08BE6CFE20F1}" type="parTrans" cxnId="{8A73A50F-2530-4F3E-A424-79C1E8F7D94D}">
      <dgm:prSet/>
      <dgm:spPr/>
      <dgm:t>
        <a:bodyPr/>
        <a:lstStyle/>
        <a:p>
          <a:endParaRPr lang="en-US"/>
        </a:p>
      </dgm:t>
    </dgm:pt>
    <dgm:pt modelId="{24192455-AAF0-43D4-9865-39A39A882347}" type="sibTrans" cxnId="{8A73A50F-2530-4F3E-A424-79C1E8F7D94D}">
      <dgm:prSet/>
      <dgm:spPr/>
      <dgm:t>
        <a:bodyPr/>
        <a:lstStyle/>
        <a:p>
          <a:endParaRPr lang="en-US"/>
        </a:p>
      </dgm:t>
    </dgm:pt>
    <dgm:pt modelId="{9A994476-8797-4C44-92DD-378E2B3D5B6E}">
      <dgm:prSet phldrT="[Text]"/>
      <dgm:spPr/>
      <dgm:t>
        <a:bodyPr/>
        <a:lstStyle/>
        <a:p>
          <a:pPr algn="ctr"/>
          <a:r>
            <a:rPr lang="en-US"/>
            <a:t>Release demo v1.0</a:t>
          </a:r>
        </a:p>
      </dgm:t>
    </dgm:pt>
    <dgm:pt modelId="{508338F5-9714-436C-94E6-B707DDD334DF}" type="parTrans" cxnId="{DFB61F32-3381-4DDC-B7EC-F870D53BBC70}">
      <dgm:prSet/>
      <dgm:spPr/>
      <dgm:t>
        <a:bodyPr/>
        <a:lstStyle/>
        <a:p>
          <a:endParaRPr lang="en-US"/>
        </a:p>
      </dgm:t>
    </dgm:pt>
    <dgm:pt modelId="{43EA95EF-174E-4584-ACA8-C0E3F90A5F4A}" type="sibTrans" cxnId="{DFB61F32-3381-4DDC-B7EC-F870D53BBC70}">
      <dgm:prSet/>
      <dgm:spPr/>
      <dgm:t>
        <a:bodyPr/>
        <a:lstStyle/>
        <a:p>
          <a:endParaRPr lang="en-US"/>
        </a:p>
      </dgm:t>
    </dgm:pt>
    <dgm:pt modelId="{6E627370-0C8F-44E9-AF93-302E06D5A78D}">
      <dgm:prSet phldrT="[Text]"/>
      <dgm:spPr/>
      <dgm:t>
        <a:bodyPr/>
        <a:lstStyle/>
        <a:p>
          <a:pPr algn="ctr"/>
          <a:r>
            <a:rPr lang="en-US"/>
            <a:t>PA-04</a:t>
          </a:r>
          <a:br>
            <a:rPr lang="en-US"/>
          </a:br>
          <a:r>
            <a:rPr lang="en-US"/>
            <a:t>(30/11 - 14/12)</a:t>
          </a:r>
        </a:p>
      </dgm:t>
    </dgm:pt>
    <dgm:pt modelId="{07E682B4-5306-4892-BBD6-6E47DD1AC91C}" type="parTrans" cxnId="{21C4021C-EFFC-4272-8263-4AEA5FF660D7}">
      <dgm:prSet/>
      <dgm:spPr/>
      <dgm:t>
        <a:bodyPr/>
        <a:lstStyle/>
        <a:p>
          <a:endParaRPr lang="en-US"/>
        </a:p>
      </dgm:t>
    </dgm:pt>
    <dgm:pt modelId="{03F0EBFE-1D18-4099-8680-46EA457F8C6F}" type="sibTrans" cxnId="{21C4021C-EFFC-4272-8263-4AEA5FF660D7}">
      <dgm:prSet/>
      <dgm:spPr/>
      <dgm:t>
        <a:bodyPr/>
        <a:lstStyle/>
        <a:p>
          <a:endParaRPr lang="en-US"/>
        </a:p>
      </dgm:t>
    </dgm:pt>
    <dgm:pt modelId="{B0EA82EE-4EF3-44B3-9EAB-6E53FB903930}">
      <dgm:prSet phldrT="[Text]"/>
      <dgm:spPr/>
      <dgm:t>
        <a:bodyPr/>
        <a:lstStyle/>
        <a:p>
          <a:pPr algn="ctr"/>
          <a:r>
            <a:rPr lang="en-US"/>
            <a:t>PA-05</a:t>
          </a:r>
          <a:br>
            <a:rPr lang="en-US"/>
          </a:br>
          <a:r>
            <a:rPr lang="en-US"/>
            <a:t>(14/12 - 28/12)</a:t>
          </a:r>
        </a:p>
      </dgm:t>
    </dgm:pt>
    <dgm:pt modelId="{4399C509-E99C-45C3-9E24-48F47CA7C6B1}" type="parTrans" cxnId="{73B4C61B-D730-4A21-B556-44857302DC81}">
      <dgm:prSet/>
      <dgm:spPr/>
      <dgm:t>
        <a:bodyPr/>
        <a:lstStyle/>
        <a:p>
          <a:endParaRPr lang="en-US"/>
        </a:p>
      </dgm:t>
    </dgm:pt>
    <dgm:pt modelId="{2D2A6FC5-6597-473A-BF6B-4771DB084ECD}" type="sibTrans" cxnId="{73B4C61B-D730-4A21-B556-44857302DC81}">
      <dgm:prSet/>
      <dgm:spPr/>
      <dgm:t>
        <a:bodyPr/>
        <a:lstStyle/>
        <a:p>
          <a:endParaRPr lang="en-US"/>
        </a:p>
      </dgm:t>
    </dgm:pt>
    <dgm:pt modelId="{4DA63866-07C6-4192-B352-73D96B2B5731}">
      <dgm:prSet phldrT="[Text]"/>
      <dgm:spPr/>
      <dgm:t>
        <a:bodyPr/>
        <a:lstStyle/>
        <a:p>
          <a:pPr algn="ctr"/>
          <a:r>
            <a:rPr lang="en-US"/>
            <a:t>Testing &amp; release demo v2.0</a:t>
          </a:r>
        </a:p>
      </dgm:t>
    </dgm:pt>
    <dgm:pt modelId="{5EE4A5CA-DC13-4CE3-B463-D0E1C0D718A7}" type="parTrans" cxnId="{CB3D19A9-BE2C-4CA5-9BDE-00BB07E708C9}">
      <dgm:prSet/>
      <dgm:spPr/>
      <dgm:t>
        <a:bodyPr/>
        <a:lstStyle/>
        <a:p>
          <a:endParaRPr lang="en-US"/>
        </a:p>
      </dgm:t>
    </dgm:pt>
    <dgm:pt modelId="{5FF9006D-FC4F-46F5-9114-7D515D3E9FD0}" type="sibTrans" cxnId="{CB3D19A9-BE2C-4CA5-9BDE-00BB07E708C9}">
      <dgm:prSet/>
      <dgm:spPr/>
      <dgm:t>
        <a:bodyPr/>
        <a:lstStyle/>
        <a:p>
          <a:endParaRPr lang="en-US"/>
        </a:p>
      </dgm:t>
    </dgm:pt>
    <dgm:pt modelId="{61CA093D-AB16-45FB-8737-DAB05939DF66}">
      <dgm:prSet phldrT="[Text]"/>
      <dgm:spPr/>
      <dgm:t>
        <a:bodyPr/>
        <a:lstStyle/>
        <a:p>
          <a:pPr algn="ctr"/>
          <a:r>
            <a:rPr lang="en-US"/>
            <a:t>Release production version</a:t>
          </a:r>
        </a:p>
      </dgm:t>
    </dgm:pt>
    <dgm:pt modelId="{C67EE618-31BD-43C1-B57A-CEA2FC4F4668}" type="parTrans" cxnId="{A31D794F-184C-4521-B593-909C9941E624}">
      <dgm:prSet/>
      <dgm:spPr/>
      <dgm:t>
        <a:bodyPr/>
        <a:lstStyle/>
        <a:p>
          <a:endParaRPr lang="en-US"/>
        </a:p>
      </dgm:t>
    </dgm:pt>
    <dgm:pt modelId="{48627F3A-266F-4C77-9B15-85A4B53DA526}" type="sibTrans" cxnId="{A31D794F-184C-4521-B593-909C9941E624}">
      <dgm:prSet/>
      <dgm:spPr/>
      <dgm:t>
        <a:bodyPr/>
        <a:lstStyle/>
        <a:p>
          <a:endParaRPr lang="en-US"/>
        </a:p>
      </dgm:t>
    </dgm:pt>
    <dgm:pt modelId="{D10508C8-5073-4FAA-9B18-6023C0697964}" type="pres">
      <dgm:prSet presAssocID="{EC3A4E73-8388-4FED-88EA-F1F46569767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362CDB-4179-49CF-85A4-B5971A8C33A8}" type="pres">
      <dgm:prSet presAssocID="{9B7640A5-7393-44DB-A9B8-5AB87D438286}" presName="root1" presStyleCnt="0"/>
      <dgm:spPr/>
    </dgm:pt>
    <dgm:pt modelId="{0E983E72-4505-44C9-BD42-10D6A4963249}" type="pres">
      <dgm:prSet presAssocID="{9B7640A5-7393-44DB-A9B8-5AB87D438286}" presName="LevelOneTextNode" presStyleLbl="node0" presStyleIdx="0" presStyleCnt="1">
        <dgm:presLayoutVars>
          <dgm:chPref val="3"/>
        </dgm:presLayoutVars>
      </dgm:prSet>
      <dgm:spPr/>
    </dgm:pt>
    <dgm:pt modelId="{2BE77519-61B8-4ED2-9C34-0105640ED3B5}" type="pres">
      <dgm:prSet presAssocID="{9B7640A5-7393-44DB-A9B8-5AB87D438286}" presName="level2hierChild" presStyleCnt="0"/>
      <dgm:spPr/>
    </dgm:pt>
    <dgm:pt modelId="{7FA24F96-90D5-4CAD-856A-208A4F1A778D}" type="pres">
      <dgm:prSet presAssocID="{028093DC-DB4C-453A-A16C-6750936ECDE8}" presName="conn2-1" presStyleLbl="parChTrans1D2" presStyleIdx="0" presStyleCnt="3"/>
      <dgm:spPr/>
    </dgm:pt>
    <dgm:pt modelId="{C8A401E4-95B6-4890-AA3D-BA34B5030AAD}" type="pres">
      <dgm:prSet presAssocID="{028093DC-DB4C-453A-A16C-6750936ECDE8}" presName="connTx" presStyleLbl="parChTrans1D2" presStyleIdx="0" presStyleCnt="3"/>
      <dgm:spPr/>
    </dgm:pt>
    <dgm:pt modelId="{2A4C8D13-989A-47B9-ABD4-9EBC15D0E944}" type="pres">
      <dgm:prSet presAssocID="{6C0784BB-5174-4104-8A1E-231B52FC0342}" presName="root2" presStyleCnt="0"/>
      <dgm:spPr/>
    </dgm:pt>
    <dgm:pt modelId="{B1DD8680-D89A-41BD-A01E-83A06BF20AA6}" type="pres">
      <dgm:prSet presAssocID="{6C0784BB-5174-4104-8A1E-231B52FC0342}" presName="LevelTwoTextNode" presStyleLbl="node2" presStyleIdx="0" presStyleCnt="3" custScaleX="157383">
        <dgm:presLayoutVars>
          <dgm:chPref val="3"/>
        </dgm:presLayoutVars>
      </dgm:prSet>
      <dgm:spPr/>
    </dgm:pt>
    <dgm:pt modelId="{4D1C79AB-9B17-45BC-B8A7-FC20A809C4C8}" type="pres">
      <dgm:prSet presAssocID="{6C0784BB-5174-4104-8A1E-231B52FC0342}" presName="level3hierChild" presStyleCnt="0"/>
      <dgm:spPr/>
    </dgm:pt>
    <dgm:pt modelId="{E540337C-1B19-4E2B-9331-7D159B572CB7}" type="pres">
      <dgm:prSet presAssocID="{1091B394-5FEA-47FD-B832-3F1D4775AFAC}" presName="conn2-1" presStyleLbl="parChTrans1D3" presStyleIdx="0" presStyleCnt="5"/>
      <dgm:spPr/>
    </dgm:pt>
    <dgm:pt modelId="{430C4073-76D6-4557-92AB-57CE2DC328A9}" type="pres">
      <dgm:prSet presAssocID="{1091B394-5FEA-47FD-B832-3F1D4775AFAC}" presName="connTx" presStyleLbl="parChTrans1D3" presStyleIdx="0" presStyleCnt="5"/>
      <dgm:spPr/>
    </dgm:pt>
    <dgm:pt modelId="{CB6CE10F-5579-435B-AE7C-27697E90B145}" type="pres">
      <dgm:prSet presAssocID="{1994472B-5AF8-4C68-83F7-3A136D278A57}" presName="root2" presStyleCnt="0"/>
      <dgm:spPr/>
    </dgm:pt>
    <dgm:pt modelId="{A242EBDB-C9B5-4911-B199-811EAA13372E}" type="pres">
      <dgm:prSet presAssocID="{1994472B-5AF8-4C68-83F7-3A136D278A57}" presName="LevelTwoTextNode" presStyleLbl="node3" presStyleIdx="0" presStyleCnt="5" custScaleX="102302">
        <dgm:presLayoutVars>
          <dgm:chPref val="3"/>
        </dgm:presLayoutVars>
      </dgm:prSet>
      <dgm:spPr/>
    </dgm:pt>
    <dgm:pt modelId="{77D5E0D0-EE83-4B17-97B2-D4A5C9CBB61F}" type="pres">
      <dgm:prSet presAssocID="{1994472B-5AF8-4C68-83F7-3A136D278A57}" presName="level3hierChild" presStyleCnt="0"/>
      <dgm:spPr/>
    </dgm:pt>
    <dgm:pt modelId="{AAE7A097-C635-4090-95D6-1D58C7C468B5}" type="pres">
      <dgm:prSet presAssocID="{0FD9F911-0BD8-4D9F-A564-BAD449B06BFA}" presName="conn2-1" presStyleLbl="parChTrans1D4" presStyleIdx="0" presStyleCnt="5"/>
      <dgm:spPr/>
    </dgm:pt>
    <dgm:pt modelId="{46260E39-B381-48E4-A8BC-49B10B58BBE2}" type="pres">
      <dgm:prSet presAssocID="{0FD9F911-0BD8-4D9F-A564-BAD449B06BFA}" presName="connTx" presStyleLbl="parChTrans1D4" presStyleIdx="0" presStyleCnt="5"/>
      <dgm:spPr/>
    </dgm:pt>
    <dgm:pt modelId="{AD8D0FDD-D797-48AB-AB78-87D12259EBAC}" type="pres">
      <dgm:prSet presAssocID="{72D5ADF2-4F68-4375-89AA-DD611157CFEE}" presName="root2" presStyleCnt="0"/>
      <dgm:spPr/>
    </dgm:pt>
    <dgm:pt modelId="{3D4E4818-9F30-44F9-9B0B-C1AA5B774580}" type="pres">
      <dgm:prSet presAssocID="{72D5ADF2-4F68-4375-89AA-DD611157CFEE}" presName="LevelTwoTextNode" presStyleLbl="node4" presStyleIdx="0" presStyleCnt="5" custScaleX="125017">
        <dgm:presLayoutVars>
          <dgm:chPref val="3"/>
        </dgm:presLayoutVars>
      </dgm:prSet>
      <dgm:spPr/>
    </dgm:pt>
    <dgm:pt modelId="{9F236086-03A9-40C5-980E-308031FC348F}" type="pres">
      <dgm:prSet presAssocID="{72D5ADF2-4F68-4375-89AA-DD611157CFEE}" presName="level3hierChild" presStyleCnt="0"/>
      <dgm:spPr/>
    </dgm:pt>
    <dgm:pt modelId="{79132594-49D8-4DBD-A205-B1268485786A}" type="pres">
      <dgm:prSet presAssocID="{3977C71C-26E5-442E-9C05-151CF9C02A67}" presName="conn2-1" presStyleLbl="parChTrans1D2" presStyleIdx="1" presStyleCnt="3"/>
      <dgm:spPr/>
    </dgm:pt>
    <dgm:pt modelId="{4C7BA576-DAD3-44DA-A502-AD81D0111D3B}" type="pres">
      <dgm:prSet presAssocID="{3977C71C-26E5-442E-9C05-151CF9C02A67}" presName="connTx" presStyleLbl="parChTrans1D2" presStyleIdx="1" presStyleCnt="3"/>
      <dgm:spPr/>
    </dgm:pt>
    <dgm:pt modelId="{FA58B3C3-A8FD-448E-A6D8-D9DACF66462B}" type="pres">
      <dgm:prSet presAssocID="{397A9B97-2AD2-49D4-B088-B6E204D01169}" presName="root2" presStyleCnt="0"/>
      <dgm:spPr/>
    </dgm:pt>
    <dgm:pt modelId="{C1CD8401-E053-418D-9E19-366E2EF804EA}" type="pres">
      <dgm:prSet presAssocID="{397A9B97-2AD2-49D4-B088-B6E204D01169}" presName="LevelTwoTextNode" presStyleLbl="node2" presStyleIdx="1" presStyleCnt="3" custScaleX="160440">
        <dgm:presLayoutVars>
          <dgm:chPref val="3"/>
        </dgm:presLayoutVars>
      </dgm:prSet>
      <dgm:spPr/>
    </dgm:pt>
    <dgm:pt modelId="{D721310E-09FB-451C-9AF3-9B29EB07D518}" type="pres">
      <dgm:prSet presAssocID="{397A9B97-2AD2-49D4-B088-B6E204D01169}" presName="level3hierChild" presStyleCnt="0"/>
      <dgm:spPr/>
    </dgm:pt>
    <dgm:pt modelId="{B54E6920-501C-4703-A82F-B07DD99B8B19}" type="pres">
      <dgm:prSet presAssocID="{AAA84139-BE85-4DE4-9163-A9ED17A9F42C}" presName="conn2-1" presStyleLbl="parChTrans1D3" presStyleIdx="1" presStyleCnt="5"/>
      <dgm:spPr/>
    </dgm:pt>
    <dgm:pt modelId="{2C5816D9-4F84-4B5D-9739-F9EBBF97CCFB}" type="pres">
      <dgm:prSet presAssocID="{AAA84139-BE85-4DE4-9163-A9ED17A9F42C}" presName="connTx" presStyleLbl="parChTrans1D3" presStyleIdx="1" presStyleCnt="5"/>
      <dgm:spPr/>
    </dgm:pt>
    <dgm:pt modelId="{3FB1296A-9FAA-4D5C-BA07-767617BAA3B5}" type="pres">
      <dgm:prSet presAssocID="{8C493E2F-01B4-43AC-B100-7D6CB1DC97A2}" presName="root2" presStyleCnt="0"/>
      <dgm:spPr/>
    </dgm:pt>
    <dgm:pt modelId="{4A939096-9C4E-4B32-B433-BE7C1CE405B5}" type="pres">
      <dgm:prSet presAssocID="{8C493E2F-01B4-43AC-B100-7D6CB1DC97A2}" presName="LevelTwoTextNode" presStyleLbl="node3" presStyleIdx="1" presStyleCnt="5">
        <dgm:presLayoutVars>
          <dgm:chPref val="3"/>
        </dgm:presLayoutVars>
      </dgm:prSet>
      <dgm:spPr/>
    </dgm:pt>
    <dgm:pt modelId="{FBB30962-D62D-4A4E-B602-F908E515283E}" type="pres">
      <dgm:prSet presAssocID="{8C493E2F-01B4-43AC-B100-7D6CB1DC97A2}" presName="level3hierChild" presStyleCnt="0"/>
      <dgm:spPr/>
    </dgm:pt>
    <dgm:pt modelId="{F325B17D-3152-4C6D-AA69-8FD001AB96F5}" type="pres">
      <dgm:prSet presAssocID="{A06E8352-4B2C-4AB8-847D-08BE6CFE20F1}" presName="conn2-1" presStyleLbl="parChTrans1D4" presStyleIdx="1" presStyleCnt="5"/>
      <dgm:spPr/>
    </dgm:pt>
    <dgm:pt modelId="{65FCC1D4-88CE-411B-A97D-5B4E81BCAE7B}" type="pres">
      <dgm:prSet presAssocID="{A06E8352-4B2C-4AB8-847D-08BE6CFE20F1}" presName="connTx" presStyleLbl="parChTrans1D4" presStyleIdx="1" presStyleCnt="5"/>
      <dgm:spPr/>
    </dgm:pt>
    <dgm:pt modelId="{FFAEE8E2-7995-4C4E-9688-669FC9D9512F}" type="pres">
      <dgm:prSet presAssocID="{4966A9FA-AAE9-4BE8-8A88-6152C58929F3}" presName="root2" presStyleCnt="0"/>
      <dgm:spPr/>
    </dgm:pt>
    <dgm:pt modelId="{31DB460C-9AFB-401D-A717-10369ED273C1}" type="pres">
      <dgm:prSet presAssocID="{4966A9FA-AAE9-4BE8-8A88-6152C58929F3}" presName="LevelTwoTextNode" presStyleLbl="node4" presStyleIdx="1" presStyleCnt="5" custScaleX="179209">
        <dgm:presLayoutVars>
          <dgm:chPref val="3"/>
        </dgm:presLayoutVars>
      </dgm:prSet>
      <dgm:spPr/>
    </dgm:pt>
    <dgm:pt modelId="{155F25FA-5B58-4A87-9F2D-E8FED1CF0AFF}" type="pres">
      <dgm:prSet presAssocID="{4966A9FA-AAE9-4BE8-8A88-6152C58929F3}" presName="level3hierChild" presStyleCnt="0"/>
      <dgm:spPr/>
    </dgm:pt>
    <dgm:pt modelId="{F4E8B5F6-B2E5-4C09-83F6-0DE86D7E88EA}" type="pres">
      <dgm:prSet presAssocID="{0299A7B3-BEF7-4264-AC27-4D434FD46566}" presName="conn2-1" presStyleLbl="parChTrans1D3" presStyleIdx="2" presStyleCnt="5"/>
      <dgm:spPr/>
    </dgm:pt>
    <dgm:pt modelId="{492BEC94-D0D9-4B9C-A229-79E2C2F7E0E3}" type="pres">
      <dgm:prSet presAssocID="{0299A7B3-BEF7-4264-AC27-4D434FD46566}" presName="connTx" presStyleLbl="parChTrans1D3" presStyleIdx="2" presStyleCnt="5"/>
      <dgm:spPr/>
    </dgm:pt>
    <dgm:pt modelId="{D23DA7C4-0883-4273-A01A-F8773AF08AF6}" type="pres">
      <dgm:prSet presAssocID="{FA463F8B-2CBE-4F39-BB5F-6B02D3FB6AE8}" presName="root2" presStyleCnt="0"/>
      <dgm:spPr/>
    </dgm:pt>
    <dgm:pt modelId="{6A230BBE-39F9-4E95-AE2C-4B815F81EA46}" type="pres">
      <dgm:prSet presAssocID="{FA463F8B-2CBE-4F39-BB5F-6B02D3FB6AE8}" presName="LevelTwoTextNode" presStyleLbl="node3" presStyleIdx="2" presStyleCnt="5">
        <dgm:presLayoutVars>
          <dgm:chPref val="3"/>
        </dgm:presLayoutVars>
      </dgm:prSet>
      <dgm:spPr/>
    </dgm:pt>
    <dgm:pt modelId="{26019767-8283-4E9C-BC40-12E1BED6729D}" type="pres">
      <dgm:prSet presAssocID="{FA463F8B-2CBE-4F39-BB5F-6B02D3FB6AE8}" presName="level3hierChild" presStyleCnt="0"/>
      <dgm:spPr/>
    </dgm:pt>
    <dgm:pt modelId="{7F534F50-435C-47A7-913C-9F9396887033}" type="pres">
      <dgm:prSet presAssocID="{508338F5-9714-436C-94E6-B707DDD334DF}" presName="conn2-1" presStyleLbl="parChTrans1D4" presStyleIdx="2" presStyleCnt="5"/>
      <dgm:spPr/>
    </dgm:pt>
    <dgm:pt modelId="{FC6E9FCD-EF15-4C11-8356-33B48FFB8F63}" type="pres">
      <dgm:prSet presAssocID="{508338F5-9714-436C-94E6-B707DDD334DF}" presName="connTx" presStyleLbl="parChTrans1D4" presStyleIdx="2" presStyleCnt="5"/>
      <dgm:spPr/>
    </dgm:pt>
    <dgm:pt modelId="{DF7115FB-5B81-480E-95D2-F648E1BF0FEF}" type="pres">
      <dgm:prSet presAssocID="{9A994476-8797-4C44-92DD-378E2B3D5B6E}" presName="root2" presStyleCnt="0"/>
      <dgm:spPr/>
    </dgm:pt>
    <dgm:pt modelId="{742AC6D2-00C7-46C7-AA22-DB7D34696177}" type="pres">
      <dgm:prSet presAssocID="{9A994476-8797-4C44-92DD-378E2B3D5B6E}" presName="LevelTwoTextNode" presStyleLbl="node4" presStyleIdx="2" presStyleCnt="5">
        <dgm:presLayoutVars>
          <dgm:chPref val="3"/>
        </dgm:presLayoutVars>
      </dgm:prSet>
      <dgm:spPr/>
    </dgm:pt>
    <dgm:pt modelId="{836AC4A2-81E4-4E87-AE56-3BEBD4D15BFD}" type="pres">
      <dgm:prSet presAssocID="{9A994476-8797-4C44-92DD-378E2B3D5B6E}" presName="level3hierChild" presStyleCnt="0"/>
      <dgm:spPr/>
    </dgm:pt>
    <dgm:pt modelId="{63963E94-4709-48E2-8B0F-80F0611491BD}" type="pres">
      <dgm:prSet presAssocID="{FA8ED63F-53EF-4C2F-84F7-0EA31654CBA7}" presName="conn2-1" presStyleLbl="parChTrans1D2" presStyleIdx="2" presStyleCnt="3"/>
      <dgm:spPr/>
    </dgm:pt>
    <dgm:pt modelId="{431A2663-3DF2-456D-8788-221F2245A28C}" type="pres">
      <dgm:prSet presAssocID="{FA8ED63F-53EF-4C2F-84F7-0EA31654CBA7}" presName="connTx" presStyleLbl="parChTrans1D2" presStyleIdx="2" presStyleCnt="3"/>
      <dgm:spPr/>
    </dgm:pt>
    <dgm:pt modelId="{97709F06-8948-49CF-BE2A-2F29644F1AC4}" type="pres">
      <dgm:prSet presAssocID="{E080AED6-25EA-4039-95DE-13B295358067}" presName="root2" presStyleCnt="0"/>
      <dgm:spPr/>
    </dgm:pt>
    <dgm:pt modelId="{329DAF03-BDA1-4CA2-B5E1-8D09C7D79623}" type="pres">
      <dgm:prSet presAssocID="{E080AED6-25EA-4039-95DE-13B295358067}" presName="LevelTwoTextNode" presStyleLbl="node2" presStyleIdx="2" presStyleCnt="3" custScaleX="157383">
        <dgm:presLayoutVars>
          <dgm:chPref val="3"/>
        </dgm:presLayoutVars>
      </dgm:prSet>
      <dgm:spPr/>
    </dgm:pt>
    <dgm:pt modelId="{FFBCB45D-862A-47D1-916F-81C4FE0ED185}" type="pres">
      <dgm:prSet presAssocID="{E080AED6-25EA-4039-95DE-13B295358067}" presName="level3hierChild" presStyleCnt="0"/>
      <dgm:spPr/>
    </dgm:pt>
    <dgm:pt modelId="{E7DEB344-5EE7-45E6-94C0-B8DDB5A6B98F}" type="pres">
      <dgm:prSet presAssocID="{07E682B4-5306-4892-BBD6-6E47DD1AC91C}" presName="conn2-1" presStyleLbl="parChTrans1D3" presStyleIdx="3" presStyleCnt="5"/>
      <dgm:spPr/>
    </dgm:pt>
    <dgm:pt modelId="{AAAE0280-289D-4693-B389-99C5E219B745}" type="pres">
      <dgm:prSet presAssocID="{07E682B4-5306-4892-BBD6-6E47DD1AC91C}" presName="connTx" presStyleLbl="parChTrans1D3" presStyleIdx="3" presStyleCnt="5"/>
      <dgm:spPr/>
    </dgm:pt>
    <dgm:pt modelId="{67938244-98DD-4B02-B318-0B962101042E}" type="pres">
      <dgm:prSet presAssocID="{6E627370-0C8F-44E9-AF93-302E06D5A78D}" presName="root2" presStyleCnt="0"/>
      <dgm:spPr/>
    </dgm:pt>
    <dgm:pt modelId="{B17DCD60-5259-4B1D-B1AA-E61FA6BDCD6D}" type="pres">
      <dgm:prSet presAssocID="{6E627370-0C8F-44E9-AF93-302E06D5A78D}" presName="LevelTwoTextNode" presStyleLbl="node3" presStyleIdx="3" presStyleCnt="5">
        <dgm:presLayoutVars>
          <dgm:chPref val="3"/>
        </dgm:presLayoutVars>
      </dgm:prSet>
      <dgm:spPr/>
    </dgm:pt>
    <dgm:pt modelId="{256413FD-F8B9-4C90-B0B2-08647A1E5783}" type="pres">
      <dgm:prSet presAssocID="{6E627370-0C8F-44E9-AF93-302E06D5A78D}" presName="level3hierChild" presStyleCnt="0"/>
      <dgm:spPr/>
    </dgm:pt>
    <dgm:pt modelId="{077F2993-58F8-414D-8161-477F69305B22}" type="pres">
      <dgm:prSet presAssocID="{5EE4A5CA-DC13-4CE3-B463-D0E1C0D718A7}" presName="conn2-1" presStyleLbl="parChTrans1D4" presStyleIdx="3" presStyleCnt="5"/>
      <dgm:spPr/>
    </dgm:pt>
    <dgm:pt modelId="{F736D5D7-8500-432B-A540-96A20FC47457}" type="pres">
      <dgm:prSet presAssocID="{5EE4A5CA-DC13-4CE3-B463-D0E1C0D718A7}" presName="connTx" presStyleLbl="parChTrans1D4" presStyleIdx="3" presStyleCnt="5"/>
      <dgm:spPr/>
    </dgm:pt>
    <dgm:pt modelId="{35D14BA9-46E4-4ADF-BB09-C72F650C0BA5}" type="pres">
      <dgm:prSet presAssocID="{4DA63866-07C6-4192-B352-73D96B2B5731}" presName="root2" presStyleCnt="0"/>
      <dgm:spPr/>
    </dgm:pt>
    <dgm:pt modelId="{4FF51B7A-A909-418D-B262-3B02082CAF46}" type="pres">
      <dgm:prSet presAssocID="{4DA63866-07C6-4192-B352-73D96B2B5731}" presName="LevelTwoTextNode" presStyleLbl="node4" presStyleIdx="3" presStyleCnt="5">
        <dgm:presLayoutVars>
          <dgm:chPref val="3"/>
        </dgm:presLayoutVars>
      </dgm:prSet>
      <dgm:spPr/>
    </dgm:pt>
    <dgm:pt modelId="{525660B6-9123-4DAD-9A2F-411CBD22020A}" type="pres">
      <dgm:prSet presAssocID="{4DA63866-07C6-4192-B352-73D96B2B5731}" presName="level3hierChild" presStyleCnt="0"/>
      <dgm:spPr/>
    </dgm:pt>
    <dgm:pt modelId="{FF563EB1-2F92-4815-A879-6EBC313E1BD9}" type="pres">
      <dgm:prSet presAssocID="{4399C509-E99C-45C3-9E24-48F47CA7C6B1}" presName="conn2-1" presStyleLbl="parChTrans1D3" presStyleIdx="4" presStyleCnt="5"/>
      <dgm:spPr/>
    </dgm:pt>
    <dgm:pt modelId="{4B7EBDC5-27BA-45A0-A0DF-8A65D4301D7F}" type="pres">
      <dgm:prSet presAssocID="{4399C509-E99C-45C3-9E24-48F47CA7C6B1}" presName="connTx" presStyleLbl="parChTrans1D3" presStyleIdx="4" presStyleCnt="5"/>
      <dgm:spPr/>
    </dgm:pt>
    <dgm:pt modelId="{650CB163-C027-4581-8697-DB39AB6E469B}" type="pres">
      <dgm:prSet presAssocID="{B0EA82EE-4EF3-44B3-9EAB-6E53FB903930}" presName="root2" presStyleCnt="0"/>
      <dgm:spPr/>
    </dgm:pt>
    <dgm:pt modelId="{5CF3370B-2229-4C8B-AC3C-5E94A03EB7B6}" type="pres">
      <dgm:prSet presAssocID="{B0EA82EE-4EF3-44B3-9EAB-6E53FB903930}" presName="LevelTwoTextNode" presStyleLbl="node3" presStyleIdx="4" presStyleCnt="5">
        <dgm:presLayoutVars>
          <dgm:chPref val="3"/>
        </dgm:presLayoutVars>
      </dgm:prSet>
      <dgm:spPr/>
    </dgm:pt>
    <dgm:pt modelId="{FFFEA594-BEDA-4E4C-86DA-2816F4F83954}" type="pres">
      <dgm:prSet presAssocID="{B0EA82EE-4EF3-44B3-9EAB-6E53FB903930}" presName="level3hierChild" presStyleCnt="0"/>
      <dgm:spPr/>
    </dgm:pt>
    <dgm:pt modelId="{9A871D74-D626-46D6-8477-035F32CC9506}" type="pres">
      <dgm:prSet presAssocID="{C67EE618-31BD-43C1-B57A-CEA2FC4F4668}" presName="conn2-1" presStyleLbl="parChTrans1D4" presStyleIdx="4" presStyleCnt="5"/>
      <dgm:spPr/>
    </dgm:pt>
    <dgm:pt modelId="{235A060C-398D-48F2-9D50-9BFA18069AA6}" type="pres">
      <dgm:prSet presAssocID="{C67EE618-31BD-43C1-B57A-CEA2FC4F4668}" presName="connTx" presStyleLbl="parChTrans1D4" presStyleIdx="4" presStyleCnt="5"/>
      <dgm:spPr/>
    </dgm:pt>
    <dgm:pt modelId="{9D7392A8-1CBA-42B1-8CD7-1E67BE3C56FC}" type="pres">
      <dgm:prSet presAssocID="{61CA093D-AB16-45FB-8737-DAB05939DF66}" presName="root2" presStyleCnt="0"/>
      <dgm:spPr/>
    </dgm:pt>
    <dgm:pt modelId="{A6EFAA08-7BC9-4549-8020-1036311BDA80}" type="pres">
      <dgm:prSet presAssocID="{61CA093D-AB16-45FB-8737-DAB05939DF66}" presName="LevelTwoTextNode" presStyleLbl="node4" presStyleIdx="4" presStyleCnt="5" custScaleX="131842">
        <dgm:presLayoutVars>
          <dgm:chPref val="3"/>
        </dgm:presLayoutVars>
      </dgm:prSet>
      <dgm:spPr/>
    </dgm:pt>
    <dgm:pt modelId="{082FFC1F-62AF-4292-8087-D2A992353F1C}" type="pres">
      <dgm:prSet presAssocID="{61CA093D-AB16-45FB-8737-DAB05939DF66}" presName="level3hierChild" presStyleCnt="0"/>
      <dgm:spPr/>
    </dgm:pt>
  </dgm:ptLst>
  <dgm:cxnLst>
    <dgm:cxn modelId="{752E8D01-5152-4998-A740-FAAD6980974F}" type="presOf" srcId="{4966A9FA-AAE9-4BE8-8A88-6152C58929F3}" destId="{31DB460C-9AFB-401D-A717-10369ED273C1}" srcOrd="0" destOrd="0" presId="urn:microsoft.com/office/officeart/2005/8/layout/hierarchy2"/>
    <dgm:cxn modelId="{15493007-A068-441C-B262-61C43EECACC9}" type="presOf" srcId="{AAA84139-BE85-4DE4-9163-A9ED17A9F42C}" destId="{2C5816D9-4F84-4B5D-9739-F9EBBF97CCFB}" srcOrd="1" destOrd="0" presId="urn:microsoft.com/office/officeart/2005/8/layout/hierarchy2"/>
    <dgm:cxn modelId="{1A648608-62D3-4237-84A1-B09E773B131E}" type="presOf" srcId="{3977C71C-26E5-442E-9C05-151CF9C02A67}" destId="{79132594-49D8-4DBD-A205-B1268485786A}" srcOrd="0" destOrd="0" presId="urn:microsoft.com/office/officeart/2005/8/layout/hierarchy2"/>
    <dgm:cxn modelId="{8A73A50F-2530-4F3E-A424-79C1E8F7D94D}" srcId="{8C493E2F-01B4-43AC-B100-7D6CB1DC97A2}" destId="{4966A9FA-AAE9-4BE8-8A88-6152C58929F3}" srcOrd="0" destOrd="0" parTransId="{A06E8352-4B2C-4AB8-847D-08BE6CFE20F1}" sibTransId="{24192455-AAF0-43D4-9865-39A39A882347}"/>
    <dgm:cxn modelId="{6E102310-B0B9-45BE-B5B7-0D0B8F8C02A3}" type="presOf" srcId="{FA463F8B-2CBE-4F39-BB5F-6B02D3FB6AE8}" destId="{6A230BBE-39F9-4E95-AE2C-4B815F81EA46}" srcOrd="0" destOrd="0" presId="urn:microsoft.com/office/officeart/2005/8/layout/hierarchy2"/>
    <dgm:cxn modelId="{73B4C61B-D730-4A21-B556-44857302DC81}" srcId="{E080AED6-25EA-4039-95DE-13B295358067}" destId="{B0EA82EE-4EF3-44B3-9EAB-6E53FB903930}" srcOrd="1" destOrd="0" parTransId="{4399C509-E99C-45C3-9E24-48F47CA7C6B1}" sibTransId="{2D2A6FC5-6597-473A-BF6B-4771DB084ECD}"/>
    <dgm:cxn modelId="{21C4021C-EFFC-4272-8263-4AEA5FF660D7}" srcId="{E080AED6-25EA-4039-95DE-13B295358067}" destId="{6E627370-0C8F-44E9-AF93-302E06D5A78D}" srcOrd="0" destOrd="0" parTransId="{07E682B4-5306-4892-BBD6-6E47DD1AC91C}" sibTransId="{03F0EBFE-1D18-4099-8680-46EA457F8C6F}"/>
    <dgm:cxn modelId="{D23C761C-BDAF-4EDF-B8DC-A51443F34233}" type="presOf" srcId="{C67EE618-31BD-43C1-B57A-CEA2FC4F4668}" destId="{235A060C-398D-48F2-9D50-9BFA18069AA6}" srcOrd="1" destOrd="0" presId="urn:microsoft.com/office/officeart/2005/8/layout/hierarchy2"/>
    <dgm:cxn modelId="{08A86D2C-E0DB-4B56-AEDD-DF2B0FD755A8}" type="presOf" srcId="{6C0784BB-5174-4104-8A1E-231B52FC0342}" destId="{B1DD8680-D89A-41BD-A01E-83A06BF20AA6}" srcOrd="0" destOrd="0" presId="urn:microsoft.com/office/officeart/2005/8/layout/hierarchy2"/>
    <dgm:cxn modelId="{23EE852E-E210-4D07-B39D-0AD690C03F97}" type="presOf" srcId="{1091B394-5FEA-47FD-B832-3F1D4775AFAC}" destId="{E540337C-1B19-4E2B-9331-7D159B572CB7}" srcOrd="0" destOrd="0" presId="urn:microsoft.com/office/officeart/2005/8/layout/hierarchy2"/>
    <dgm:cxn modelId="{DFB61F32-3381-4DDC-B7EC-F870D53BBC70}" srcId="{FA463F8B-2CBE-4F39-BB5F-6B02D3FB6AE8}" destId="{9A994476-8797-4C44-92DD-378E2B3D5B6E}" srcOrd="0" destOrd="0" parTransId="{508338F5-9714-436C-94E6-B707DDD334DF}" sibTransId="{43EA95EF-174E-4584-ACA8-C0E3F90A5F4A}"/>
    <dgm:cxn modelId="{04109132-970F-440D-A132-A043992043BA}" type="presOf" srcId="{1091B394-5FEA-47FD-B832-3F1D4775AFAC}" destId="{430C4073-76D6-4557-92AB-57CE2DC328A9}" srcOrd="1" destOrd="0" presId="urn:microsoft.com/office/officeart/2005/8/layout/hierarchy2"/>
    <dgm:cxn modelId="{FB199437-E1EE-4F5A-8ED3-77D5683B96A3}" type="presOf" srcId="{B0EA82EE-4EF3-44B3-9EAB-6E53FB903930}" destId="{5CF3370B-2229-4C8B-AC3C-5E94A03EB7B6}" srcOrd="0" destOrd="0" presId="urn:microsoft.com/office/officeart/2005/8/layout/hierarchy2"/>
    <dgm:cxn modelId="{1DC1533D-8FFA-436B-86F5-50B444079599}" type="presOf" srcId="{FA8ED63F-53EF-4C2F-84F7-0EA31654CBA7}" destId="{63963E94-4709-48E2-8B0F-80F0611491BD}" srcOrd="0" destOrd="0" presId="urn:microsoft.com/office/officeart/2005/8/layout/hierarchy2"/>
    <dgm:cxn modelId="{141F075B-18A2-4221-B8A9-59A084F1FE48}" type="presOf" srcId="{508338F5-9714-436C-94E6-B707DDD334DF}" destId="{FC6E9FCD-EF15-4C11-8356-33B48FFB8F63}" srcOrd="1" destOrd="0" presId="urn:microsoft.com/office/officeart/2005/8/layout/hierarchy2"/>
    <dgm:cxn modelId="{D4784F5B-4CBC-474C-AF28-60DE79914C2B}" type="presOf" srcId="{61CA093D-AB16-45FB-8737-DAB05939DF66}" destId="{A6EFAA08-7BC9-4549-8020-1036311BDA80}" srcOrd="0" destOrd="0" presId="urn:microsoft.com/office/officeart/2005/8/layout/hierarchy2"/>
    <dgm:cxn modelId="{405B415C-2351-436C-9C04-6A32E695E1B7}" type="presOf" srcId="{EC3A4E73-8388-4FED-88EA-F1F46569767F}" destId="{D10508C8-5073-4FAA-9B18-6023C0697964}" srcOrd="0" destOrd="0" presId="urn:microsoft.com/office/officeart/2005/8/layout/hierarchy2"/>
    <dgm:cxn modelId="{A4994C5C-6DCA-442B-81F8-B2BCCC5ECBE9}" type="presOf" srcId="{07E682B4-5306-4892-BBD6-6E47DD1AC91C}" destId="{AAAE0280-289D-4693-B389-99C5E219B745}" srcOrd="1" destOrd="0" presId="urn:microsoft.com/office/officeart/2005/8/layout/hierarchy2"/>
    <dgm:cxn modelId="{ADA53A5E-2EFA-42A9-9958-B0F35F09F377}" type="presOf" srcId="{A06E8352-4B2C-4AB8-847D-08BE6CFE20F1}" destId="{F325B17D-3152-4C6D-AA69-8FD001AB96F5}" srcOrd="0" destOrd="0" presId="urn:microsoft.com/office/officeart/2005/8/layout/hierarchy2"/>
    <dgm:cxn modelId="{8FD8B75F-5DDC-4C65-9422-D8276D565243}" type="presOf" srcId="{07E682B4-5306-4892-BBD6-6E47DD1AC91C}" destId="{E7DEB344-5EE7-45E6-94C0-B8DDB5A6B98F}" srcOrd="0" destOrd="0" presId="urn:microsoft.com/office/officeart/2005/8/layout/hierarchy2"/>
    <dgm:cxn modelId="{8CAE3E62-3640-4690-9182-0F143D3C4428}" type="presOf" srcId="{028093DC-DB4C-453A-A16C-6750936ECDE8}" destId="{C8A401E4-95B6-4890-AA3D-BA34B5030AAD}" srcOrd="1" destOrd="0" presId="urn:microsoft.com/office/officeart/2005/8/layout/hierarchy2"/>
    <dgm:cxn modelId="{05530B64-A2A6-4120-858D-45E7064B19AE}" srcId="{9B7640A5-7393-44DB-A9B8-5AB87D438286}" destId="{E080AED6-25EA-4039-95DE-13B295358067}" srcOrd="2" destOrd="0" parTransId="{FA8ED63F-53EF-4C2F-84F7-0EA31654CBA7}" sibTransId="{7C2CF793-DE73-4ABE-BC0B-58B1C32284FD}"/>
    <dgm:cxn modelId="{B80B2864-FC56-410E-8FD0-41E68A76F2A8}" type="presOf" srcId="{1994472B-5AF8-4C68-83F7-3A136D278A57}" destId="{A242EBDB-C9B5-4911-B199-811EAA13372E}" srcOrd="0" destOrd="0" presId="urn:microsoft.com/office/officeart/2005/8/layout/hierarchy2"/>
    <dgm:cxn modelId="{50A3B04A-62FC-42D3-B9AA-F0CACEC9DD70}" type="presOf" srcId="{8C493E2F-01B4-43AC-B100-7D6CB1DC97A2}" destId="{4A939096-9C4E-4B32-B433-BE7C1CE405B5}" srcOrd="0" destOrd="0" presId="urn:microsoft.com/office/officeart/2005/8/layout/hierarchy2"/>
    <dgm:cxn modelId="{58ABF44A-BD79-4E14-8435-094245757358}" type="presOf" srcId="{6E627370-0C8F-44E9-AF93-302E06D5A78D}" destId="{B17DCD60-5259-4B1D-B1AA-E61FA6BDCD6D}" srcOrd="0" destOrd="0" presId="urn:microsoft.com/office/officeart/2005/8/layout/hierarchy2"/>
    <dgm:cxn modelId="{A31D794F-184C-4521-B593-909C9941E624}" srcId="{B0EA82EE-4EF3-44B3-9EAB-6E53FB903930}" destId="{61CA093D-AB16-45FB-8737-DAB05939DF66}" srcOrd="0" destOrd="0" parTransId="{C67EE618-31BD-43C1-B57A-CEA2FC4F4668}" sibTransId="{48627F3A-266F-4C77-9B15-85A4B53DA526}"/>
    <dgm:cxn modelId="{EBFE896F-3ECE-4B1E-91FF-28D0A40C3217}" type="presOf" srcId="{397A9B97-2AD2-49D4-B088-B6E204D01169}" destId="{C1CD8401-E053-418D-9E19-366E2EF804EA}" srcOrd="0" destOrd="0" presId="urn:microsoft.com/office/officeart/2005/8/layout/hierarchy2"/>
    <dgm:cxn modelId="{B77AC46F-6B7A-4294-BDDD-A4D70C591D50}" srcId="{9B7640A5-7393-44DB-A9B8-5AB87D438286}" destId="{397A9B97-2AD2-49D4-B088-B6E204D01169}" srcOrd="1" destOrd="0" parTransId="{3977C71C-26E5-442E-9C05-151CF9C02A67}" sibTransId="{B9164685-7AD9-4DCF-9FDB-63F92C57250C}"/>
    <dgm:cxn modelId="{F5A79770-6E81-453F-9FC8-AFD6DA23852F}" type="presOf" srcId="{4399C509-E99C-45C3-9E24-48F47CA7C6B1}" destId="{FF563EB1-2F92-4815-A879-6EBC313E1BD9}" srcOrd="0" destOrd="0" presId="urn:microsoft.com/office/officeart/2005/8/layout/hierarchy2"/>
    <dgm:cxn modelId="{89854D71-1F4B-49E8-8130-129336B8E383}" srcId="{9B7640A5-7393-44DB-A9B8-5AB87D438286}" destId="{6C0784BB-5174-4104-8A1E-231B52FC0342}" srcOrd="0" destOrd="0" parTransId="{028093DC-DB4C-453A-A16C-6750936ECDE8}" sibTransId="{3C17E453-1F5B-40BE-A0DD-43C94F935357}"/>
    <dgm:cxn modelId="{6C674A52-4B8E-41D0-BDB7-88B272682E5C}" type="presOf" srcId="{72D5ADF2-4F68-4375-89AA-DD611157CFEE}" destId="{3D4E4818-9F30-44F9-9B0B-C1AA5B774580}" srcOrd="0" destOrd="0" presId="urn:microsoft.com/office/officeart/2005/8/layout/hierarchy2"/>
    <dgm:cxn modelId="{7447F552-A35F-4448-BAF5-007F0A0DE535}" type="presOf" srcId="{4DA63866-07C6-4192-B352-73D96B2B5731}" destId="{4FF51B7A-A909-418D-B262-3B02082CAF46}" srcOrd="0" destOrd="0" presId="urn:microsoft.com/office/officeart/2005/8/layout/hierarchy2"/>
    <dgm:cxn modelId="{ED75FB7A-05CA-4387-B491-56837608BB41}" type="presOf" srcId="{0FD9F911-0BD8-4D9F-A564-BAD449B06BFA}" destId="{AAE7A097-C635-4090-95D6-1D58C7C468B5}" srcOrd="0" destOrd="0" presId="urn:microsoft.com/office/officeart/2005/8/layout/hierarchy2"/>
    <dgm:cxn modelId="{80137B88-AB63-4A93-8B50-DBAD44163E77}" type="presOf" srcId="{0299A7B3-BEF7-4264-AC27-4D434FD46566}" destId="{F4E8B5F6-B2E5-4C09-83F6-0DE86D7E88EA}" srcOrd="0" destOrd="0" presId="urn:microsoft.com/office/officeart/2005/8/layout/hierarchy2"/>
    <dgm:cxn modelId="{21B70F8C-BD47-4CA9-BD7F-EA45963A0E53}" type="presOf" srcId="{5EE4A5CA-DC13-4CE3-B463-D0E1C0D718A7}" destId="{077F2993-58F8-414D-8161-477F69305B22}" srcOrd="0" destOrd="0" presId="urn:microsoft.com/office/officeart/2005/8/layout/hierarchy2"/>
    <dgm:cxn modelId="{7FA85895-A91E-4B2E-8A15-71F62AF38DF1}" type="presOf" srcId="{AAA84139-BE85-4DE4-9163-A9ED17A9F42C}" destId="{B54E6920-501C-4703-A82F-B07DD99B8B19}" srcOrd="0" destOrd="0" presId="urn:microsoft.com/office/officeart/2005/8/layout/hierarchy2"/>
    <dgm:cxn modelId="{CB3D19A9-BE2C-4CA5-9BDE-00BB07E708C9}" srcId="{6E627370-0C8F-44E9-AF93-302E06D5A78D}" destId="{4DA63866-07C6-4192-B352-73D96B2B5731}" srcOrd="0" destOrd="0" parTransId="{5EE4A5CA-DC13-4CE3-B463-D0E1C0D718A7}" sibTransId="{5FF9006D-FC4F-46F5-9114-7D515D3E9FD0}"/>
    <dgm:cxn modelId="{8A6C24AC-068D-4988-B30C-4B7847D04051}" type="presOf" srcId="{9A994476-8797-4C44-92DD-378E2B3D5B6E}" destId="{742AC6D2-00C7-46C7-AA22-DB7D34696177}" srcOrd="0" destOrd="0" presId="urn:microsoft.com/office/officeart/2005/8/layout/hierarchy2"/>
    <dgm:cxn modelId="{D5BE10B0-9048-415F-8EA6-744FC3BA7C91}" srcId="{397A9B97-2AD2-49D4-B088-B6E204D01169}" destId="{FA463F8B-2CBE-4F39-BB5F-6B02D3FB6AE8}" srcOrd="1" destOrd="0" parTransId="{0299A7B3-BEF7-4264-AC27-4D434FD46566}" sibTransId="{AC357A3D-CF17-4A63-BBCC-8821CE874960}"/>
    <dgm:cxn modelId="{06915FB1-EBB1-423D-BB92-AE39FA5B50AB}" type="presOf" srcId="{508338F5-9714-436C-94E6-B707DDD334DF}" destId="{7F534F50-435C-47A7-913C-9F9396887033}" srcOrd="0" destOrd="0" presId="urn:microsoft.com/office/officeart/2005/8/layout/hierarchy2"/>
    <dgm:cxn modelId="{482EE4B2-04C9-494C-A71A-01FB6AF96A35}" srcId="{6C0784BB-5174-4104-8A1E-231B52FC0342}" destId="{1994472B-5AF8-4C68-83F7-3A136D278A57}" srcOrd="0" destOrd="0" parTransId="{1091B394-5FEA-47FD-B832-3F1D4775AFAC}" sibTransId="{F9D757C0-C1B4-432F-A0C8-A944A709FF1D}"/>
    <dgm:cxn modelId="{214716B5-83A6-4968-A762-F53C3DC96CDD}" srcId="{1994472B-5AF8-4C68-83F7-3A136D278A57}" destId="{72D5ADF2-4F68-4375-89AA-DD611157CFEE}" srcOrd="0" destOrd="0" parTransId="{0FD9F911-0BD8-4D9F-A564-BAD449B06BFA}" sibTransId="{C30A1E50-1087-402F-9506-689909DEB0E9}"/>
    <dgm:cxn modelId="{832FF1C6-22C1-40C0-998F-710BF2184F77}" type="presOf" srcId="{9B7640A5-7393-44DB-A9B8-5AB87D438286}" destId="{0E983E72-4505-44C9-BD42-10D6A4963249}" srcOrd="0" destOrd="0" presId="urn:microsoft.com/office/officeart/2005/8/layout/hierarchy2"/>
    <dgm:cxn modelId="{1D0315CA-15A8-4D11-A9B4-A7D696183461}" srcId="{EC3A4E73-8388-4FED-88EA-F1F46569767F}" destId="{9B7640A5-7393-44DB-A9B8-5AB87D438286}" srcOrd="0" destOrd="0" parTransId="{8D8648C7-53E6-4286-ACFA-09E8F7B06262}" sibTransId="{36BED4A2-1581-4616-822A-83E093846E15}"/>
    <dgm:cxn modelId="{0A2398D2-DA79-49EC-9AA3-40007BA4374A}" type="presOf" srcId="{0299A7B3-BEF7-4264-AC27-4D434FD46566}" destId="{492BEC94-D0D9-4B9C-A229-79E2C2F7E0E3}" srcOrd="1" destOrd="0" presId="urn:microsoft.com/office/officeart/2005/8/layout/hierarchy2"/>
    <dgm:cxn modelId="{438DD7D8-2835-4EC2-855F-D988232F3E01}" type="presOf" srcId="{5EE4A5CA-DC13-4CE3-B463-D0E1C0D718A7}" destId="{F736D5D7-8500-432B-A540-96A20FC47457}" srcOrd="1" destOrd="0" presId="urn:microsoft.com/office/officeart/2005/8/layout/hierarchy2"/>
    <dgm:cxn modelId="{D0C67EE0-B4FA-4D2B-9833-506AA80EC524}" type="presOf" srcId="{E080AED6-25EA-4039-95DE-13B295358067}" destId="{329DAF03-BDA1-4CA2-B5E1-8D09C7D79623}" srcOrd="0" destOrd="0" presId="urn:microsoft.com/office/officeart/2005/8/layout/hierarchy2"/>
    <dgm:cxn modelId="{C35ADAEA-3ACD-4B28-A147-56CF5DD18AE9}" type="presOf" srcId="{A06E8352-4B2C-4AB8-847D-08BE6CFE20F1}" destId="{65FCC1D4-88CE-411B-A97D-5B4E81BCAE7B}" srcOrd="1" destOrd="0" presId="urn:microsoft.com/office/officeart/2005/8/layout/hierarchy2"/>
    <dgm:cxn modelId="{C07A60EE-04F2-472A-826C-5A9F721E7A47}" type="presOf" srcId="{C67EE618-31BD-43C1-B57A-CEA2FC4F4668}" destId="{9A871D74-D626-46D6-8477-035F32CC9506}" srcOrd="0" destOrd="0" presId="urn:microsoft.com/office/officeart/2005/8/layout/hierarchy2"/>
    <dgm:cxn modelId="{D8D487F2-780B-4E9A-A4A4-35E738A88101}" type="presOf" srcId="{0FD9F911-0BD8-4D9F-A564-BAD449B06BFA}" destId="{46260E39-B381-48E4-A8BC-49B10B58BBE2}" srcOrd="1" destOrd="0" presId="urn:microsoft.com/office/officeart/2005/8/layout/hierarchy2"/>
    <dgm:cxn modelId="{217C2CF5-98BB-430C-A70A-D3F2770DBF98}" type="presOf" srcId="{028093DC-DB4C-453A-A16C-6750936ECDE8}" destId="{7FA24F96-90D5-4CAD-856A-208A4F1A778D}" srcOrd="0" destOrd="0" presId="urn:microsoft.com/office/officeart/2005/8/layout/hierarchy2"/>
    <dgm:cxn modelId="{D559F7F6-2992-4140-AD4D-F0F633C75C35}" srcId="{397A9B97-2AD2-49D4-B088-B6E204D01169}" destId="{8C493E2F-01B4-43AC-B100-7D6CB1DC97A2}" srcOrd="0" destOrd="0" parTransId="{AAA84139-BE85-4DE4-9163-A9ED17A9F42C}" sibTransId="{1F17B9F7-9426-4A17-B035-18F13CE32C5F}"/>
    <dgm:cxn modelId="{4508B5FB-5400-4506-B356-CE53CF04D834}" type="presOf" srcId="{FA8ED63F-53EF-4C2F-84F7-0EA31654CBA7}" destId="{431A2663-3DF2-456D-8788-221F2245A28C}" srcOrd="1" destOrd="0" presId="urn:microsoft.com/office/officeart/2005/8/layout/hierarchy2"/>
    <dgm:cxn modelId="{9E01A3FE-8747-4759-9FF3-0157E5168D80}" type="presOf" srcId="{3977C71C-26E5-442E-9C05-151CF9C02A67}" destId="{4C7BA576-DAD3-44DA-A502-AD81D0111D3B}" srcOrd="1" destOrd="0" presId="urn:microsoft.com/office/officeart/2005/8/layout/hierarchy2"/>
    <dgm:cxn modelId="{27BF15FF-6C2D-4AF4-862A-5371F8C059E3}" type="presOf" srcId="{4399C509-E99C-45C3-9E24-48F47CA7C6B1}" destId="{4B7EBDC5-27BA-45A0-A0DF-8A65D4301D7F}" srcOrd="1" destOrd="0" presId="urn:microsoft.com/office/officeart/2005/8/layout/hierarchy2"/>
    <dgm:cxn modelId="{17BD6FDE-1421-4726-88DB-96A321BD1B77}" type="presParOf" srcId="{D10508C8-5073-4FAA-9B18-6023C0697964}" destId="{7E362CDB-4179-49CF-85A4-B5971A8C33A8}" srcOrd="0" destOrd="0" presId="urn:microsoft.com/office/officeart/2005/8/layout/hierarchy2"/>
    <dgm:cxn modelId="{8F3C92E1-F4EE-479E-B2F3-EC9E03C75E21}" type="presParOf" srcId="{7E362CDB-4179-49CF-85A4-B5971A8C33A8}" destId="{0E983E72-4505-44C9-BD42-10D6A4963249}" srcOrd="0" destOrd="0" presId="urn:microsoft.com/office/officeart/2005/8/layout/hierarchy2"/>
    <dgm:cxn modelId="{521DDAF0-5742-4976-85A3-E9D5175D0194}" type="presParOf" srcId="{7E362CDB-4179-49CF-85A4-B5971A8C33A8}" destId="{2BE77519-61B8-4ED2-9C34-0105640ED3B5}" srcOrd="1" destOrd="0" presId="urn:microsoft.com/office/officeart/2005/8/layout/hierarchy2"/>
    <dgm:cxn modelId="{FEFDCA60-051C-4FA9-B5E5-0C53215A3365}" type="presParOf" srcId="{2BE77519-61B8-4ED2-9C34-0105640ED3B5}" destId="{7FA24F96-90D5-4CAD-856A-208A4F1A778D}" srcOrd="0" destOrd="0" presId="urn:microsoft.com/office/officeart/2005/8/layout/hierarchy2"/>
    <dgm:cxn modelId="{1AF3AE9A-92D5-48D9-993D-300D0E4E631E}" type="presParOf" srcId="{7FA24F96-90D5-4CAD-856A-208A4F1A778D}" destId="{C8A401E4-95B6-4890-AA3D-BA34B5030AAD}" srcOrd="0" destOrd="0" presId="urn:microsoft.com/office/officeart/2005/8/layout/hierarchy2"/>
    <dgm:cxn modelId="{C494D08E-CCEC-4E2A-97CD-8BA54FDE01F4}" type="presParOf" srcId="{2BE77519-61B8-4ED2-9C34-0105640ED3B5}" destId="{2A4C8D13-989A-47B9-ABD4-9EBC15D0E944}" srcOrd="1" destOrd="0" presId="urn:microsoft.com/office/officeart/2005/8/layout/hierarchy2"/>
    <dgm:cxn modelId="{088EF20C-EAB6-49A4-831F-6B1C2D76F69B}" type="presParOf" srcId="{2A4C8D13-989A-47B9-ABD4-9EBC15D0E944}" destId="{B1DD8680-D89A-41BD-A01E-83A06BF20AA6}" srcOrd="0" destOrd="0" presId="urn:microsoft.com/office/officeart/2005/8/layout/hierarchy2"/>
    <dgm:cxn modelId="{EB7AD6B1-FC55-4E38-8176-AE02B989E19D}" type="presParOf" srcId="{2A4C8D13-989A-47B9-ABD4-9EBC15D0E944}" destId="{4D1C79AB-9B17-45BC-B8A7-FC20A809C4C8}" srcOrd="1" destOrd="0" presId="urn:microsoft.com/office/officeart/2005/8/layout/hierarchy2"/>
    <dgm:cxn modelId="{2FA89DC6-05CF-47C8-999C-767658FBB7E4}" type="presParOf" srcId="{4D1C79AB-9B17-45BC-B8A7-FC20A809C4C8}" destId="{E540337C-1B19-4E2B-9331-7D159B572CB7}" srcOrd="0" destOrd="0" presId="urn:microsoft.com/office/officeart/2005/8/layout/hierarchy2"/>
    <dgm:cxn modelId="{A5045D69-A5AC-43D5-9FB4-6555D6B62735}" type="presParOf" srcId="{E540337C-1B19-4E2B-9331-7D159B572CB7}" destId="{430C4073-76D6-4557-92AB-57CE2DC328A9}" srcOrd="0" destOrd="0" presId="urn:microsoft.com/office/officeart/2005/8/layout/hierarchy2"/>
    <dgm:cxn modelId="{67057DF2-3398-4A54-8D14-69E2C32E6BE7}" type="presParOf" srcId="{4D1C79AB-9B17-45BC-B8A7-FC20A809C4C8}" destId="{CB6CE10F-5579-435B-AE7C-27697E90B145}" srcOrd="1" destOrd="0" presId="urn:microsoft.com/office/officeart/2005/8/layout/hierarchy2"/>
    <dgm:cxn modelId="{09D31E04-E206-481F-9738-00C383F9081A}" type="presParOf" srcId="{CB6CE10F-5579-435B-AE7C-27697E90B145}" destId="{A242EBDB-C9B5-4911-B199-811EAA13372E}" srcOrd="0" destOrd="0" presId="urn:microsoft.com/office/officeart/2005/8/layout/hierarchy2"/>
    <dgm:cxn modelId="{A1C02F42-89E9-45DD-9779-00CBEE8BCFAB}" type="presParOf" srcId="{CB6CE10F-5579-435B-AE7C-27697E90B145}" destId="{77D5E0D0-EE83-4B17-97B2-D4A5C9CBB61F}" srcOrd="1" destOrd="0" presId="urn:microsoft.com/office/officeart/2005/8/layout/hierarchy2"/>
    <dgm:cxn modelId="{6CA8A25A-8A8A-4A8B-9A37-FC4C170D1440}" type="presParOf" srcId="{77D5E0D0-EE83-4B17-97B2-D4A5C9CBB61F}" destId="{AAE7A097-C635-4090-95D6-1D58C7C468B5}" srcOrd="0" destOrd="0" presId="urn:microsoft.com/office/officeart/2005/8/layout/hierarchy2"/>
    <dgm:cxn modelId="{2CED604B-0CDD-4D3E-86BE-57114D1612D4}" type="presParOf" srcId="{AAE7A097-C635-4090-95D6-1D58C7C468B5}" destId="{46260E39-B381-48E4-A8BC-49B10B58BBE2}" srcOrd="0" destOrd="0" presId="urn:microsoft.com/office/officeart/2005/8/layout/hierarchy2"/>
    <dgm:cxn modelId="{5873E466-7713-4C30-A8B1-951D017CD2BB}" type="presParOf" srcId="{77D5E0D0-EE83-4B17-97B2-D4A5C9CBB61F}" destId="{AD8D0FDD-D797-48AB-AB78-87D12259EBAC}" srcOrd="1" destOrd="0" presId="urn:microsoft.com/office/officeart/2005/8/layout/hierarchy2"/>
    <dgm:cxn modelId="{D1AB2521-CBA9-4A19-B904-40D112B0B879}" type="presParOf" srcId="{AD8D0FDD-D797-48AB-AB78-87D12259EBAC}" destId="{3D4E4818-9F30-44F9-9B0B-C1AA5B774580}" srcOrd="0" destOrd="0" presId="urn:microsoft.com/office/officeart/2005/8/layout/hierarchy2"/>
    <dgm:cxn modelId="{4F38F13B-3967-4DAD-B8E5-0494179D73AC}" type="presParOf" srcId="{AD8D0FDD-D797-48AB-AB78-87D12259EBAC}" destId="{9F236086-03A9-40C5-980E-308031FC348F}" srcOrd="1" destOrd="0" presId="urn:microsoft.com/office/officeart/2005/8/layout/hierarchy2"/>
    <dgm:cxn modelId="{B488BA32-4621-479A-8BF1-73C47DD79B94}" type="presParOf" srcId="{2BE77519-61B8-4ED2-9C34-0105640ED3B5}" destId="{79132594-49D8-4DBD-A205-B1268485786A}" srcOrd="2" destOrd="0" presId="urn:microsoft.com/office/officeart/2005/8/layout/hierarchy2"/>
    <dgm:cxn modelId="{4CA4EA84-B77F-4245-AB70-FAA2A7463CA9}" type="presParOf" srcId="{79132594-49D8-4DBD-A205-B1268485786A}" destId="{4C7BA576-DAD3-44DA-A502-AD81D0111D3B}" srcOrd="0" destOrd="0" presId="urn:microsoft.com/office/officeart/2005/8/layout/hierarchy2"/>
    <dgm:cxn modelId="{2B45B3CA-AB6E-4671-9628-3C49D1EF2558}" type="presParOf" srcId="{2BE77519-61B8-4ED2-9C34-0105640ED3B5}" destId="{FA58B3C3-A8FD-448E-A6D8-D9DACF66462B}" srcOrd="3" destOrd="0" presId="urn:microsoft.com/office/officeart/2005/8/layout/hierarchy2"/>
    <dgm:cxn modelId="{A644F448-89E7-4D00-95F9-71D520280AA6}" type="presParOf" srcId="{FA58B3C3-A8FD-448E-A6D8-D9DACF66462B}" destId="{C1CD8401-E053-418D-9E19-366E2EF804EA}" srcOrd="0" destOrd="0" presId="urn:microsoft.com/office/officeart/2005/8/layout/hierarchy2"/>
    <dgm:cxn modelId="{DD285307-3A0D-44E7-8265-C41519EF2FCE}" type="presParOf" srcId="{FA58B3C3-A8FD-448E-A6D8-D9DACF66462B}" destId="{D721310E-09FB-451C-9AF3-9B29EB07D518}" srcOrd="1" destOrd="0" presId="urn:microsoft.com/office/officeart/2005/8/layout/hierarchy2"/>
    <dgm:cxn modelId="{E7FF3EC0-82F9-4A3F-B326-E2349B14F624}" type="presParOf" srcId="{D721310E-09FB-451C-9AF3-9B29EB07D518}" destId="{B54E6920-501C-4703-A82F-B07DD99B8B19}" srcOrd="0" destOrd="0" presId="urn:microsoft.com/office/officeart/2005/8/layout/hierarchy2"/>
    <dgm:cxn modelId="{F3A15B82-CFC2-4E2E-B8CE-A181A57658D9}" type="presParOf" srcId="{B54E6920-501C-4703-A82F-B07DD99B8B19}" destId="{2C5816D9-4F84-4B5D-9739-F9EBBF97CCFB}" srcOrd="0" destOrd="0" presId="urn:microsoft.com/office/officeart/2005/8/layout/hierarchy2"/>
    <dgm:cxn modelId="{7FB6B5D4-72FE-4F61-8479-E03726F1E98A}" type="presParOf" srcId="{D721310E-09FB-451C-9AF3-9B29EB07D518}" destId="{3FB1296A-9FAA-4D5C-BA07-767617BAA3B5}" srcOrd="1" destOrd="0" presId="urn:microsoft.com/office/officeart/2005/8/layout/hierarchy2"/>
    <dgm:cxn modelId="{05DDAC92-13F2-41DF-975B-B167F7BC0DD0}" type="presParOf" srcId="{3FB1296A-9FAA-4D5C-BA07-767617BAA3B5}" destId="{4A939096-9C4E-4B32-B433-BE7C1CE405B5}" srcOrd="0" destOrd="0" presId="urn:microsoft.com/office/officeart/2005/8/layout/hierarchy2"/>
    <dgm:cxn modelId="{14329A76-F32A-463E-9DC8-E8FAFE830FB7}" type="presParOf" srcId="{3FB1296A-9FAA-4D5C-BA07-767617BAA3B5}" destId="{FBB30962-D62D-4A4E-B602-F908E515283E}" srcOrd="1" destOrd="0" presId="urn:microsoft.com/office/officeart/2005/8/layout/hierarchy2"/>
    <dgm:cxn modelId="{7C16908F-68D5-4B07-A1FD-4798C81C665C}" type="presParOf" srcId="{FBB30962-D62D-4A4E-B602-F908E515283E}" destId="{F325B17D-3152-4C6D-AA69-8FD001AB96F5}" srcOrd="0" destOrd="0" presId="urn:microsoft.com/office/officeart/2005/8/layout/hierarchy2"/>
    <dgm:cxn modelId="{7CEBC79F-E7A8-4919-AD4E-D839894B145D}" type="presParOf" srcId="{F325B17D-3152-4C6D-AA69-8FD001AB96F5}" destId="{65FCC1D4-88CE-411B-A97D-5B4E81BCAE7B}" srcOrd="0" destOrd="0" presId="urn:microsoft.com/office/officeart/2005/8/layout/hierarchy2"/>
    <dgm:cxn modelId="{5AE7C5B2-93FD-4608-B51F-A871C3F8E271}" type="presParOf" srcId="{FBB30962-D62D-4A4E-B602-F908E515283E}" destId="{FFAEE8E2-7995-4C4E-9688-669FC9D9512F}" srcOrd="1" destOrd="0" presId="urn:microsoft.com/office/officeart/2005/8/layout/hierarchy2"/>
    <dgm:cxn modelId="{57F82D7F-5A4C-44E9-AE3F-547004D4B5FF}" type="presParOf" srcId="{FFAEE8E2-7995-4C4E-9688-669FC9D9512F}" destId="{31DB460C-9AFB-401D-A717-10369ED273C1}" srcOrd="0" destOrd="0" presId="urn:microsoft.com/office/officeart/2005/8/layout/hierarchy2"/>
    <dgm:cxn modelId="{478C4414-EB31-40C3-953C-418D34262FE5}" type="presParOf" srcId="{FFAEE8E2-7995-4C4E-9688-669FC9D9512F}" destId="{155F25FA-5B58-4A87-9F2D-E8FED1CF0AFF}" srcOrd="1" destOrd="0" presId="urn:microsoft.com/office/officeart/2005/8/layout/hierarchy2"/>
    <dgm:cxn modelId="{2E221CAD-F931-4334-BF37-78D350404E5A}" type="presParOf" srcId="{D721310E-09FB-451C-9AF3-9B29EB07D518}" destId="{F4E8B5F6-B2E5-4C09-83F6-0DE86D7E88EA}" srcOrd="2" destOrd="0" presId="urn:microsoft.com/office/officeart/2005/8/layout/hierarchy2"/>
    <dgm:cxn modelId="{FBFE58EF-3D5B-41BE-B9D6-1670661884F4}" type="presParOf" srcId="{F4E8B5F6-B2E5-4C09-83F6-0DE86D7E88EA}" destId="{492BEC94-D0D9-4B9C-A229-79E2C2F7E0E3}" srcOrd="0" destOrd="0" presId="urn:microsoft.com/office/officeart/2005/8/layout/hierarchy2"/>
    <dgm:cxn modelId="{9308D956-C2A9-499D-B880-009A5F229F3D}" type="presParOf" srcId="{D721310E-09FB-451C-9AF3-9B29EB07D518}" destId="{D23DA7C4-0883-4273-A01A-F8773AF08AF6}" srcOrd="3" destOrd="0" presId="urn:microsoft.com/office/officeart/2005/8/layout/hierarchy2"/>
    <dgm:cxn modelId="{08ABBC14-7217-4099-A2B3-DEABED772F2E}" type="presParOf" srcId="{D23DA7C4-0883-4273-A01A-F8773AF08AF6}" destId="{6A230BBE-39F9-4E95-AE2C-4B815F81EA46}" srcOrd="0" destOrd="0" presId="urn:microsoft.com/office/officeart/2005/8/layout/hierarchy2"/>
    <dgm:cxn modelId="{0CB87BEE-766F-4290-9751-71293A9916CE}" type="presParOf" srcId="{D23DA7C4-0883-4273-A01A-F8773AF08AF6}" destId="{26019767-8283-4E9C-BC40-12E1BED6729D}" srcOrd="1" destOrd="0" presId="urn:microsoft.com/office/officeart/2005/8/layout/hierarchy2"/>
    <dgm:cxn modelId="{7F637BA2-91E0-43E4-B847-2C33E8FC3BA2}" type="presParOf" srcId="{26019767-8283-4E9C-BC40-12E1BED6729D}" destId="{7F534F50-435C-47A7-913C-9F9396887033}" srcOrd="0" destOrd="0" presId="urn:microsoft.com/office/officeart/2005/8/layout/hierarchy2"/>
    <dgm:cxn modelId="{E5E7932F-9EC6-4389-AE89-35CD3F45B622}" type="presParOf" srcId="{7F534F50-435C-47A7-913C-9F9396887033}" destId="{FC6E9FCD-EF15-4C11-8356-33B48FFB8F63}" srcOrd="0" destOrd="0" presId="urn:microsoft.com/office/officeart/2005/8/layout/hierarchy2"/>
    <dgm:cxn modelId="{CBB561BF-EB9B-4154-87CD-C9A341221114}" type="presParOf" srcId="{26019767-8283-4E9C-BC40-12E1BED6729D}" destId="{DF7115FB-5B81-480E-95D2-F648E1BF0FEF}" srcOrd="1" destOrd="0" presId="urn:microsoft.com/office/officeart/2005/8/layout/hierarchy2"/>
    <dgm:cxn modelId="{AE182CB5-C188-4C92-AA89-011511B686C6}" type="presParOf" srcId="{DF7115FB-5B81-480E-95D2-F648E1BF0FEF}" destId="{742AC6D2-00C7-46C7-AA22-DB7D34696177}" srcOrd="0" destOrd="0" presId="urn:microsoft.com/office/officeart/2005/8/layout/hierarchy2"/>
    <dgm:cxn modelId="{1632C97A-6AB6-4AFB-87C9-EBC2785F0A5F}" type="presParOf" srcId="{DF7115FB-5B81-480E-95D2-F648E1BF0FEF}" destId="{836AC4A2-81E4-4E87-AE56-3BEBD4D15BFD}" srcOrd="1" destOrd="0" presId="urn:microsoft.com/office/officeart/2005/8/layout/hierarchy2"/>
    <dgm:cxn modelId="{8ABC454C-139D-4099-A82E-DA28B30A02BA}" type="presParOf" srcId="{2BE77519-61B8-4ED2-9C34-0105640ED3B5}" destId="{63963E94-4709-48E2-8B0F-80F0611491BD}" srcOrd="4" destOrd="0" presId="urn:microsoft.com/office/officeart/2005/8/layout/hierarchy2"/>
    <dgm:cxn modelId="{FA9AC6BB-7FF5-43FD-9792-95EFFF572DAF}" type="presParOf" srcId="{63963E94-4709-48E2-8B0F-80F0611491BD}" destId="{431A2663-3DF2-456D-8788-221F2245A28C}" srcOrd="0" destOrd="0" presId="urn:microsoft.com/office/officeart/2005/8/layout/hierarchy2"/>
    <dgm:cxn modelId="{074354B9-C104-4BF9-BF49-F413BBBEA66A}" type="presParOf" srcId="{2BE77519-61B8-4ED2-9C34-0105640ED3B5}" destId="{97709F06-8948-49CF-BE2A-2F29644F1AC4}" srcOrd="5" destOrd="0" presId="urn:microsoft.com/office/officeart/2005/8/layout/hierarchy2"/>
    <dgm:cxn modelId="{7E75EA8A-A9EA-4CE5-9ADE-38B7C51FEFA4}" type="presParOf" srcId="{97709F06-8948-49CF-BE2A-2F29644F1AC4}" destId="{329DAF03-BDA1-4CA2-B5E1-8D09C7D79623}" srcOrd="0" destOrd="0" presId="urn:microsoft.com/office/officeart/2005/8/layout/hierarchy2"/>
    <dgm:cxn modelId="{AF45C354-BF8A-465E-80E7-70C00399CCE8}" type="presParOf" srcId="{97709F06-8948-49CF-BE2A-2F29644F1AC4}" destId="{FFBCB45D-862A-47D1-916F-81C4FE0ED185}" srcOrd="1" destOrd="0" presId="urn:microsoft.com/office/officeart/2005/8/layout/hierarchy2"/>
    <dgm:cxn modelId="{8094AA69-9E6E-458B-BFE1-E682EB5C9537}" type="presParOf" srcId="{FFBCB45D-862A-47D1-916F-81C4FE0ED185}" destId="{E7DEB344-5EE7-45E6-94C0-B8DDB5A6B98F}" srcOrd="0" destOrd="0" presId="urn:microsoft.com/office/officeart/2005/8/layout/hierarchy2"/>
    <dgm:cxn modelId="{A219FCBB-B8E5-475B-A48B-DFA90C0A65FA}" type="presParOf" srcId="{E7DEB344-5EE7-45E6-94C0-B8DDB5A6B98F}" destId="{AAAE0280-289D-4693-B389-99C5E219B745}" srcOrd="0" destOrd="0" presId="urn:microsoft.com/office/officeart/2005/8/layout/hierarchy2"/>
    <dgm:cxn modelId="{3C316E96-29AE-4C8D-9C44-AD0D090ED64D}" type="presParOf" srcId="{FFBCB45D-862A-47D1-916F-81C4FE0ED185}" destId="{67938244-98DD-4B02-B318-0B962101042E}" srcOrd="1" destOrd="0" presId="urn:microsoft.com/office/officeart/2005/8/layout/hierarchy2"/>
    <dgm:cxn modelId="{37C2D765-F67A-4C5F-AE19-CB53BC06A6F7}" type="presParOf" srcId="{67938244-98DD-4B02-B318-0B962101042E}" destId="{B17DCD60-5259-4B1D-B1AA-E61FA6BDCD6D}" srcOrd="0" destOrd="0" presId="urn:microsoft.com/office/officeart/2005/8/layout/hierarchy2"/>
    <dgm:cxn modelId="{F475FCE1-9F55-40E8-A22C-9B535B6F0BFE}" type="presParOf" srcId="{67938244-98DD-4B02-B318-0B962101042E}" destId="{256413FD-F8B9-4C90-B0B2-08647A1E5783}" srcOrd="1" destOrd="0" presId="urn:microsoft.com/office/officeart/2005/8/layout/hierarchy2"/>
    <dgm:cxn modelId="{3A2CA936-A013-4556-A094-AC5D042CAADF}" type="presParOf" srcId="{256413FD-F8B9-4C90-B0B2-08647A1E5783}" destId="{077F2993-58F8-414D-8161-477F69305B22}" srcOrd="0" destOrd="0" presId="urn:microsoft.com/office/officeart/2005/8/layout/hierarchy2"/>
    <dgm:cxn modelId="{BD26CC70-A69E-46A4-A665-5C3398E60417}" type="presParOf" srcId="{077F2993-58F8-414D-8161-477F69305B22}" destId="{F736D5D7-8500-432B-A540-96A20FC47457}" srcOrd="0" destOrd="0" presId="urn:microsoft.com/office/officeart/2005/8/layout/hierarchy2"/>
    <dgm:cxn modelId="{DE041486-4665-48EC-86EA-466C262267D0}" type="presParOf" srcId="{256413FD-F8B9-4C90-B0B2-08647A1E5783}" destId="{35D14BA9-46E4-4ADF-BB09-C72F650C0BA5}" srcOrd="1" destOrd="0" presId="urn:microsoft.com/office/officeart/2005/8/layout/hierarchy2"/>
    <dgm:cxn modelId="{7DEC5F52-E5A3-4613-8DB2-08839B5EE09D}" type="presParOf" srcId="{35D14BA9-46E4-4ADF-BB09-C72F650C0BA5}" destId="{4FF51B7A-A909-418D-B262-3B02082CAF46}" srcOrd="0" destOrd="0" presId="urn:microsoft.com/office/officeart/2005/8/layout/hierarchy2"/>
    <dgm:cxn modelId="{647F4272-A8F4-4B9C-A0C3-3DE7AD1EC0AA}" type="presParOf" srcId="{35D14BA9-46E4-4ADF-BB09-C72F650C0BA5}" destId="{525660B6-9123-4DAD-9A2F-411CBD22020A}" srcOrd="1" destOrd="0" presId="urn:microsoft.com/office/officeart/2005/8/layout/hierarchy2"/>
    <dgm:cxn modelId="{435D4556-9890-4FE4-88C6-E750DAF8BC86}" type="presParOf" srcId="{FFBCB45D-862A-47D1-916F-81C4FE0ED185}" destId="{FF563EB1-2F92-4815-A879-6EBC313E1BD9}" srcOrd="2" destOrd="0" presId="urn:microsoft.com/office/officeart/2005/8/layout/hierarchy2"/>
    <dgm:cxn modelId="{00A0E92B-1161-4A9C-B0E1-3590E691AC27}" type="presParOf" srcId="{FF563EB1-2F92-4815-A879-6EBC313E1BD9}" destId="{4B7EBDC5-27BA-45A0-A0DF-8A65D4301D7F}" srcOrd="0" destOrd="0" presId="urn:microsoft.com/office/officeart/2005/8/layout/hierarchy2"/>
    <dgm:cxn modelId="{442E9D69-E7D9-4EF4-9743-B43598B07D6A}" type="presParOf" srcId="{FFBCB45D-862A-47D1-916F-81C4FE0ED185}" destId="{650CB163-C027-4581-8697-DB39AB6E469B}" srcOrd="3" destOrd="0" presId="urn:microsoft.com/office/officeart/2005/8/layout/hierarchy2"/>
    <dgm:cxn modelId="{47905CCB-A455-47C8-9916-C3573A7047CF}" type="presParOf" srcId="{650CB163-C027-4581-8697-DB39AB6E469B}" destId="{5CF3370B-2229-4C8B-AC3C-5E94A03EB7B6}" srcOrd="0" destOrd="0" presId="urn:microsoft.com/office/officeart/2005/8/layout/hierarchy2"/>
    <dgm:cxn modelId="{A18C58BB-190A-4D55-8983-F2F8B1925421}" type="presParOf" srcId="{650CB163-C027-4581-8697-DB39AB6E469B}" destId="{FFFEA594-BEDA-4E4C-86DA-2816F4F83954}" srcOrd="1" destOrd="0" presId="urn:microsoft.com/office/officeart/2005/8/layout/hierarchy2"/>
    <dgm:cxn modelId="{C29B3080-A5A1-49FE-91A6-3915889F403B}" type="presParOf" srcId="{FFFEA594-BEDA-4E4C-86DA-2816F4F83954}" destId="{9A871D74-D626-46D6-8477-035F32CC9506}" srcOrd="0" destOrd="0" presId="urn:microsoft.com/office/officeart/2005/8/layout/hierarchy2"/>
    <dgm:cxn modelId="{B05C61BE-BA1F-4244-948C-98FE1B977932}" type="presParOf" srcId="{9A871D74-D626-46D6-8477-035F32CC9506}" destId="{235A060C-398D-48F2-9D50-9BFA18069AA6}" srcOrd="0" destOrd="0" presId="urn:microsoft.com/office/officeart/2005/8/layout/hierarchy2"/>
    <dgm:cxn modelId="{A16439BB-4F73-45F0-9F36-C21B89691F63}" type="presParOf" srcId="{FFFEA594-BEDA-4E4C-86DA-2816F4F83954}" destId="{9D7392A8-1CBA-42B1-8CD7-1E67BE3C56FC}" srcOrd="1" destOrd="0" presId="urn:microsoft.com/office/officeart/2005/8/layout/hierarchy2"/>
    <dgm:cxn modelId="{2B51FC01-A0B1-494B-9C2C-37CEDADC7EDF}" type="presParOf" srcId="{9D7392A8-1CBA-42B1-8CD7-1E67BE3C56FC}" destId="{A6EFAA08-7BC9-4549-8020-1036311BDA80}" srcOrd="0" destOrd="0" presId="urn:microsoft.com/office/officeart/2005/8/layout/hierarchy2"/>
    <dgm:cxn modelId="{8BFF1808-D00A-493E-94E8-0679BC40723E}" type="presParOf" srcId="{9D7392A8-1CBA-42B1-8CD7-1E67BE3C56FC}" destId="{082FFC1F-62AF-4292-8087-D2A992353F1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801937" y="710871"/>
          <a:ext cx="2070528" cy="18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1"/>
              </a:lnTo>
              <a:lnTo>
                <a:pt x="2070528" y="90681"/>
              </a:lnTo>
              <a:lnTo>
                <a:pt x="2070528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801937" y="710871"/>
          <a:ext cx="511090" cy="18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1"/>
              </a:lnTo>
              <a:lnTo>
                <a:pt x="511090" y="90681"/>
              </a:lnTo>
              <a:lnTo>
                <a:pt x="51109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4C288-63C3-43B5-A5D4-20BFFA796D33}">
      <dsp:nvSpPr>
        <dsp:cNvPr id="0" name=""/>
        <dsp:cNvSpPr/>
      </dsp:nvSpPr>
      <dsp:spPr>
        <a:xfrm>
          <a:off x="1840021" y="710871"/>
          <a:ext cx="961915" cy="181363"/>
        </a:xfrm>
        <a:custGeom>
          <a:avLst/>
          <a:gdLst/>
          <a:ahLst/>
          <a:cxnLst/>
          <a:rect l="0" t="0" r="0" b="0"/>
          <a:pathLst>
            <a:path>
              <a:moveTo>
                <a:pt x="961915" y="0"/>
              </a:moveTo>
              <a:lnTo>
                <a:pt x="961915" y="90681"/>
              </a:lnTo>
              <a:lnTo>
                <a:pt x="0" y="90681"/>
              </a:lnTo>
              <a:lnTo>
                <a:pt x="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09169" y="710871"/>
          <a:ext cx="2292767" cy="181363"/>
        </a:xfrm>
        <a:custGeom>
          <a:avLst/>
          <a:gdLst/>
          <a:ahLst/>
          <a:cxnLst/>
          <a:rect l="0" t="0" r="0" b="0"/>
          <a:pathLst>
            <a:path>
              <a:moveTo>
                <a:pt x="2292767" y="0"/>
              </a:moveTo>
              <a:lnTo>
                <a:pt x="2292767" y="90681"/>
              </a:lnTo>
              <a:lnTo>
                <a:pt x="0" y="90681"/>
              </a:lnTo>
              <a:lnTo>
                <a:pt x="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967105" y="191516"/>
          <a:ext cx="1669664" cy="5193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Project manager:</a:t>
          </a:r>
          <a:br>
            <a:rPr lang="en-US" sz="1200" kern="1200"/>
          </a:br>
          <a:r>
            <a:rPr lang="en-US" sz="1200" kern="1200"/>
            <a:t>Nguyễn Long Vũ</a:t>
          </a:r>
        </a:p>
      </dsp:txBody>
      <dsp:txXfrm>
        <a:off x="1967105" y="191516"/>
        <a:ext cx="1669664" cy="519355"/>
      </dsp:txXfrm>
    </dsp:sp>
    <dsp:sp modelId="{2C8DA449-6A39-4427-BD10-384E53D11287}">
      <dsp:nvSpPr>
        <dsp:cNvPr id="0" name=""/>
        <dsp:cNvSpPr/>
      </dsp:nvSpPr>
      <dsp:spPr>
        <a:xfrm>
          <a:off x="2328" y="892234"/>
          <a:ext cx="1013682" cy="5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Developer:</a:t>
          </a:r>
          <a:br>
            <a:rPr lang="en-US" sz="1200" kern="1200"/>
          </a:br>
          <a:r>
            <a:rPr lang="en-US" sz="1200" kern="1200"/>
            <a:t>Lê Công Hửu</a:t>
          </a:r>
        </a:p>
      </dsp:txBody>
      <dsp:txXfrm>
        <a:off x="2328" y="892234"/>
        <a:ext cx="1013682" cy="509522"/>
      </dsp:txXfrm>
    </dsp:sp>
    <dsp:sp modelId="{0184CD77-2C11-4323-8F0A-02B5B100C5D0}">
      <dsp:nvSpPr>
        <dsp:cNvPr id="0" name=""/>
        <dsp:cNvSpPr/>
      </dsp:nvSpPr>
      <dsp:spPr>
        <a:xfrm>
          <a:off x="1197374" y="892234"/>
          <a:ext cx="1285295" cy="505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Developer:</a:t>
          </a:r>
          <a:br>
            <a:rPr lang="en-US" sz="1200" kern="1200"/>
          </a:br>
          <a:r>
            <a:rPr lang="en-US" sz="1200" kern="1200"/>
            <a:t>Lê Tấn Kiệt</a:t>
          </a:r>
        </a:p>
      </dsp:txBody>
      <dsp:txXfrm>
        <a:off x="1197374" y="892234"/>
        <a:ext cx="1285295" cy="505312"/>
      </dsp:txXfrm>
    </dsp:sp>
    <dsp:sp modelId="{FCB4F10E-495A-4EA3-AB8F-87418CE8D986}">
      <dsp:nvSpPr>
        <dsp:cNvPr id="0" name=""/>
        <dsp:cNvSpPr/>
      </dsp:nvSpPr>
      <dsp:spPr>
        <a:xfrm>
          <a:off x="2664032" y="892234"/>
          <a:ext cx="1297990" cy="49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Business Analyst:</a:t>
          </a:r>
          <a:br>
            <a:rPr lang="en-US" sz="1200" kern="1200"/>
          </a:br>
          <a:r>
            <a:rPr lang="en-US" sz="1200" kern="1200"/>
            <a:t>Ngô Thanh Lực</a:t>
          </a:r>
        </a:p>
      </dsp:txBody>
      <dsp:txXfrm>
        <a:off x="2664032" y="892234"/>
        <a:ext cx="1297990" cy="491455"/>
      </dsp:txXfrm>
    </dsp:sp>
    <dsp:sp modelId="{C6E6A924-81D4-49B3-B84A-085270A87EA7}">
      <dsp:nvSpPr>
        <dsp:cNvPr id="0" name=""/>
        <dsp:cNvSpPr/>
      </dsp:nvSpPr>
      <dsp:spPr>
        <a:xfrm>
          <a:off x="4143386" y="892234"/>
          <a:ext cx="1458160" cy="49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Tester:</a:t>
          </a:r>
          <a:br>
            <a:rPr lang="en-US" sz="1200" kern="1200"/>
          </a:br>
          <a:r>
            <a:rPr lang="en-US" sz="1200" kern="1200"/>
            <a:t>Nguyễn Thị Ánh Tuyết</a:t>
          </a:r>
        </a:p>
      </dsp:txBody>
      <dsp:txXfrm>
        <a:off x="4143386" y="892234"/>
        <a:ext cx="1458160" cy="4956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983E72-4505-44C9-BD42-10D6A4963249}">
      <dsp:nvSpPr>
        <dsp:cNvPr id="0" name=""/>
        <dsp:cNvSpPr/>
      </dsp:nvSpPr>
      <dsp:spPr>
        <a:xfrm>
          <a:off x="205254" y="988553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Hotel</a:t>
          </a:r>
        </a:p>
      </dsp:txBody>
      <dsp:txXfrm>
        <a:off x="219629" y="1002928"/>
        <a:ext cx="952863" cy="462056"/>
      </dsp:txXfrm>
    </dsp:sp>
    <dsp:sp modelId="{7FA24F96-90D5-4CAD-856A-208A4F1A778D}">
      <dsp:nvSpPr>
        <dsp:cNvPr id="0" name=""/>
        <dsp:cNvSpPr/>
      </dsp:nvSpPr>
      <dsp:spPr>
        <a:xfrm rot="17500715">
          <a:off x="851725" y="724021"/>
          <a:ext cx="10629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62928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6616" y="713509"/>
        <a:ext cx="53146" cy="53146"/>
      </dsp:txXfrm>
    </dsp:sp>
    <dsp:sp modelId="{B1DD8680-D89A-41BD-A01E-83A06BF20AA6}">
      <dsp:nvSpPr>
        <dsp:cNvPr id="0" name=""/>
        <dsp:cNvSpPr/>
      </dsp:nvSpPr>
      <dsp:spPr>
        <a:xfrm>
          <a:off x="1579512" y="805"/>
          <a:ext cx="1544892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Inception Phase</a:t>
          </a:r>
          <a:br>
            <a:rPr lang="en-US" sz="900" kern="1200"/>
          </a:br>
          <a:r>
            <a:rPr lang="en-US" sz="900" kern="1200"/>
            <a:t>(19/10/2022 - 02/11/2022)</a:t>
          </a:r>
        </a:p>
      </dsp:txBody>
      <dsp:txXfrm>
        <a:off x="1593887" y="15180"/>
        <a:ext cx="1516142" cy="462056"/>
      </dsp:txXfrm>
    </dsp:sp>
    <dsp:sp modelId="{E540337C-1B19-4E2B-9331-7D159B572CB7}">
      <dsp:nvSpPr>
        <dsp:cNvPr id="0" name=""/>
        <dsp:cNvSpPr/>
      </dsp:nvSpPr>
      <dsp:spPr>
        <a:xfrm>
          <a:off x="3124404" y="230146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0910" y="236392"/>
        <a:ext cx="19632" cy="19632"/>
      </dsp:txXfrm>
    </dsp:sp>
    <dsp:sp modelId="{A242EBDB-C9B5-4911-B199-811EAA13372E}">
      <dsp:nvSpPr>
        <dsp:cNvPr id="0" name=""/>
        <dsp:cNvSpPr/>
      </dsp:nvSpPr>
      <dsp:spPr>
        <a:xfrm>
          <a:off x="3517049" y="805"/>
          <a:ext cx="1004209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PA-01</a:t>
          </a:r>
          <a:br>
            <a:rPr lang="en-US" sz="900" kern="1200"/>
          </a:br>
          <a:r>
            <a:rPr lang="en-US" sz="900" kern="1200"/>
            <a:t>(19/10 - 02/11)</a:t>
          </a:r>
        </a:p>
      </dsp:txBody>
      <dsp:txXfrm>
        <a:off x="3531424" y="15180"/>
        <a:ext cx="975459" cy="462056"/>
      </dsp:txXfrm>
    </dsp:sp>
    <dsp:sp modelId="{AAE7A097-C635-4090-95D6-1D58C7C468B5}">
      <dsp:nvSpPr>
        <dsp:cNvPr id="0" name=""/>
        <dsp:cNvSpPr/>
      </dsp:nvSpPr>
      <dsp:spPr>
        <a:xfrm>
          <a:off x="4521259" y="230146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07766" y="236392"/>
        <a:ext cx="19632" cy="19632"/>
      </dsp:txXfrm>
    </dsp:sp>
    <dsp:sp modelId="{3D4E4818-9F30-44F9-9B0B-C1AA5B774580}">
      <dsp:nvSpPr>
        <dsp:cNvPr id="0" name=""/>
        <dsp:cNvSpPr/>
      </dsp:nvSpPr>
      <dsp:spPr>
        <a:xfrm>
          <a:off x="4913904" y="805"/>
          <a:ext cx="122718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Completed project plan, vision document</a:t>
          </a:r>
        </a:p>
      </dsp:txBody>
      <dsp:txXfrm>
        <a:off x="4928279" y="15180"/>
        <a:ext cx="1198433" cy="462056"/>
      </dsp:txXfrm>
    </dsp:sp>
    <dsp:sp modelId="{79132594-49D8-4DBD-A205-B1268485786A}">
      <dsp:nvSpPr>
        <dsp:cNvPr id="0" name=""/>
        <dsp:cNvSpPr/>
      </dsp:nvSpPr>
      <dsp:spPr>
        <a:xfrm rot="20413970">
          <a:off x="1174574" y="1147341"/>
          <a:ext cx="41723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17230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2759" y="1152972"/>
        <a:ext cx="20861" cy="20861"/>
      </dsp:txXfrm>
    </dsp:sp>
    <dsp:sp modelId="{C1CD8401-E053-418D-9E19-366E2EF804EA}">
      <dsp:nvSpPr>
        <dsp:cNvPr id="0" name=""/>
        <dsp:cNvSpPr/>
      </dsp:nvSpPr>
      <dsp:spPr>
        <a:xfrm>
          <a:off x="1579512" y="847446"/>
          <a:ext cx="1574900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Elaboration Phase</a:t>
          </a:r>
          <a:br>
            <a:rPr lang="en-US" sz="900" kern="1200"/>
          </a:br>
          <a:r>
            <a:rPr lang="en-US" sz="900" kern="1200"/>
            <a:t>(02/11/2022 - 30/11/2022)</a:t>
          </a:r>
        </a:p>
      </dsp:txBody>
      <dsp:txXfrm>
        <a:off x="1593887" y="861821"/>
        <a:ext cx="1546150" cy="462056"/>
      </dsp:txXfrm>
    </dsp:sp>
    <dsp:sp modelId="{B54E6920-501C-4703-A82F-B07DD99B8B19}">
      <dsp:nvSpPr>
        <dsp:cNvPr id="0" name=""/>
        <dsp:cNvSpPr/>
      </dsp:nvSpPr>
      <dsp:spPr>
        <a:xfrm rot="19457599">
          <a:off x="3108962" y="935681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38646" y="939654"/>
        <a:ext cx="24177" cy="24177"/>
      </dsp:txXfrm>
    </dsp:sp>
    <dsp:sp modelId="{4A939096-9C4E-4B32-B433-BE7C1CE405B5}">
      <dsp:nvSpPr>
        <dsp:cNvPr id="0" name=""/>
        <dsp:cNvSpPr/>
      </dsp:nvSpPr>
      <dsp:spPr>
        <a:xfrm>
          <a:off x="3547057" y="565233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PA-02</a:t>
          </a:r>
          <a:br>
            <a:rPr lang="en-US" sz="900" kern="1200"/>
          </a:br>
          <a:r>
            <a:rPr lang="en-US" sz="900" kern="1200"/>
            <a:t>(2/11 - 16/11)</a:t>
          </a:r>
        </a:p>
      </dsp:txBody>
      <dsp:txXfrm>
        <a:off x="3561432" y="579608"/>
        <a:ext cx="952863" cy="462056"/>
      </dsp:txXfrm>
    </dsp:sp>
    <dsp:sp modelId="{F325B17D-3152-4C6D-AA69-8FD001AB96F5}">
      <dsp:nvSpPr>
        <dsp:cNvPr id="0" name=""/>
        <dsp:cNvSpPr/>
      </dsp:nvSpPr>
      <dsp:spPr>
        <a:xfrm>
          <a:off x="4528670" y="794574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15177" y="800820"/>
        <a:ext cx="19632" cy="19632"/>
      </dsp:txXfrm>
    </dsp:sp>
    <dsp:sp modelId="{31DB460C-9AFB-401D-A717-10369ED273C1}">
      <dsp:nvSpPr>
        <dsp:cNvPr id="0" name=""/>
        <dsp:cNvSpPr/>
      </dsp:nvSpPr>
      <dsp:spPr>
        <a:xfrm>
          <a:off x="4921315" y="565233"/>
          <a:ext cx="1759138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Completed use case document, design document, test plan</a:t>
          </a:r>
        </a:p>
      </dsp:txBody>
      <dsp:txXfrm>
        <a:off x="4935690" y="579608"/>
        <a:ext cx="1730388" cy="462056"/>
      </dsp:txXfrm>
    </dsp:sp>
    <dsp:sp modelId="{F4E8B5F6-B2E5-4C09-83F6-0DE86D7E88EA}">
      <dsp:nvSpPr>
        <dsp:cNvPr id="0" name=""/>
        <dsp:cNvSpPr/>
      </dsp:nvSpPr>
      <dsp:spPr>
        <a:xfrm rot="2142401">
          <a:off x="3108962" y="1217895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38646" y="1221868"/>
        <a:ext cx="24177" cy="24177"/>
      </dsp:txXfrm>
    </dsp:sp>
    <dsp:sp modelId="{6A230BBE-39F9-4E95-AE2C-4B815F81EA46}">
      <dsp:nvSpPr>
        <dsp:cNvPr id="0" name=""/>
        <dsp:cNvSpPr/>
      </dsp:nvSpPr>
      <dsp:spPr>
        <a:xfrm>
          <a:off x="3547057" y="1129660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PA-03</a:t>
          </a:r>
          <a:br>
            <a:rPr lang="en-US" sz="900" kern="1200"/>
          </a:br>
          <a:r>
            <a:rPr lang="en-US" sz="900" kern="1200"/>
            <a:t>(16/11 - 30/11)</a:t>
          </a:r>
        </a:p>
      </dsp:txBody>
      <dsp:txXfrm>
        <a:off x="3561432" y="1144035"/>
        <a:ext cx="952863" cy="462056"/>
      </dsp:txXfrm>
    </dsp:sp>
    <dsp:sp modelId="{7F534F50-435C-47A7-913C-9F9396887033}">
      <dsp:nvSpPr>
        <dsp:cNvPr id="0" name=""/>
        <dsp:cNvSpPr/>
      </dsp:nvSpPr>
      <dsp:spPr>
        <a:xfrm>
          <a:off x="4528670" y="1359001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15177" y="1365247"/>
        <a:ext cx="19632" cy="19632"/>
      </dsp:txXfrm>
    </dsp:sp>
    <dsp:sp modelId="{742AC6D2-00C7-46C7-AA22-DB7D34696177}">
      <dsp:nvSpPr>
        <dsp:cNvPr id="0" name=""/>
        <dsp:cNvSpPr/>
      </dsp:nvSpPr>
      <dsp:spPr>
        <a:xfrm>
          <a:off x="4921315" y="1129660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Release demo v1.0</a:t>
          </a:r>
        </a:p>
      </dsp:txBody>
      <dsp:txXfrm>
        <a:off x="4935690" y="1144035"/>
        <a:ext cx="952863" cy="462056"/>
      </dsp:txXfrm>
    </dsp:sp>
    <dsp:sp modelId="{63963E94-4709-48E2-8B0F-80F0611491BD}">
      <dsp:nvSpPr>
        <dsp:cNvPr id="0" name=""/>
        <dsp:cNvSpPr/>
      </dsp:nvSpPr>
      <dsp:spPr>
        <a:xfrm rot="4099285">
          <a:off x="851725" y="1711769"/>
          <a:ext cx="10629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62928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6616" y="1701257"/>
        <a:ext cx="53146" cy="53146"/>
      </dsp:txXfrm>
    </dsp:sp>
    <dsp:sp modelId="{329DAF03-BDA1-4CA2-B5E1-8D09C7D79623}">
      <dsp:nvSpPr>
        <dsp:cNvPr id="0" name=""/>
        <dsp:cNvSpPr/>
      </dsp:nvSpPr>
      <dsp:spPr>
        <a:xfrm>
          <a:off x="1579512" y="1976302"/>
          <a:ext cx="1544892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Construction Phase</a:t>
          </a:r>
          <a:br>
            <a:rPr lang="en-US" sz="900" kern="1200"/>
          </a:br>
          <a:r>
            <a:rPr lang="en-US" sz="900" kern="1200"/>
            <a:t>(30/11/2022 - 28/12/2022)</a:t>
          </a:r>
        </a:p>
      </dsp:txBody>
      <dsp:txXfrm>
        <a:off x="1593887" y="1990677"/>
        <a:ext cx="1516142" cy="462056"/>
      </dsp:txXfrm>
    </dsp:sp>
    <dsp:sp modelId="{E7DEB344-5EE7-45E6-94C0-B8DDB5A6B98F}">
      <dsp:nvSpPr>
        <dsp:cNvPr id="0" name=""/>
        <dsp:cNvSpPr/>
      </dsp:nvSpPr>
      <dsp:spPr>
        <a:xfrm rot="19457599">
          <a:off x="3078955" y="2064536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638" y="2068509"/>
        <a:ext cx="24177" cy="24177"/>
      </dsp:txXfrm>
    </dsp:sp>
    <dsp:sp modelId="{B17DCD60-5259-4B1D-B1AA-E61FA6BDCD6D}">
      <dsp:nvSpPr>
        <dsp:cNvPr id="0" name=""/>
        <dsp:cNvSpPr/>
      </dsp:nvSpPr>
      <dsp:spPr>
        <a:xfrm>
          <a:off x="3517049" y="1694088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PA-04</a:t>
          </a:r>
          <a:br>
            <a:rPr lang="en-US" sz="900" kern="1200"/>
          </a:br>
          <a:r>
            <a:rPr lang="en-US" sz="900" kern="1200"/>
            <a:t>(30/11 - 14/12)</a:t>
          </a:r>
        </a:p>
      </dsp:txBody>
      <dsp:txXfrm>
        <a:off x="3531424" y="1708463"/>
        <a:ext cx="952863" cy="462056"/>
      </dsp:txXfrm>
    </dsp:sp>
    <dsp:sp modelId="{077F2993-58F8-414D-8161-477F69305B22}">
      <dsp:nvSpPr>
        <dsp:cNvPr id="0" name=""/>
        <dsp:cNvSpPr/>
      </dsp:nvSpPr>
      <dsp:spPr>
        <a:xfrm>
          <a:off x="4498662" y="1923429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169" y="1929675"/>
        <a:ext cx="19632" cy="19632"/>
      </dsp:txXfrm>
    </dsp:sp>
    <dsp:sp modelId="{4FF51B7A-A909-418D-B262-3B02082CAF46}">
      <dsp:nvSpPr>
        <dsp:cNvPr id="0" name=""/>
        <dsp:cNvSpPr/>
      </dsp:nvSpPr>
      <dsp:spPr>
        <a:xfrm>
          <a:off x="4891308" y="1694088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 &amp; release demo v2.0</a:t>
          </a:r>
        </a:p>
      </dsp:txBody>
      <dsp:txXfrm>
        <a:off x="4905683" y="1708463"/>
        <a:ext cx="952863" cy="462056"/>
      </dsp:txXfrm>
    </dsp:sp>
    <dsp:sp modelId="{FF563EB1-2F92-4815-A879-6EBC313E1BD9}">
      <dsp:nvSpPr>
        <dsp:cNvPr id="0" name=""/>
        <dsp:cNvSpPr/>
      </dsp:nvSpPr>
      <dsp:spPr>
        <a:xfrm rot="2142401">
          <a:off x="3078955" y="2346750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638" y="2350723"/>
        <a:ext cx="24177" cy="24177"/>
      </dsp:txXfrm>
    </dsp:sp>
    <dsp:sp modelId="{5CF3370B-2229-4C8B-AC3C-5E94A03EB7B6}">
      <dsp:nvSpPr>
        <dsp:cNvPr id="0" name=""/>
        <dsp:cNvSpPr/>
      </dsp:nvSpPr>
      <dsp:spPr>
        <a:xfrm>
          <a:off x="3517049" y="2258515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PA-05</a:t>
          </a:r>
          <a:br>
            <a:rPr lang="en-US" sz="900" kern="1200"/>
          </a:br>
          <a:r>
            <a:rPr lang="en-US" sz="900" kern="1200"/>
            <a:t>(14/12 - 28/12)</a:t>
          </a:r>
        </a:p>
      </dsp:txBody>
      <dsp:txXfrm>
        <a:off x="3531424" y="2272890"/>
        <a:ext cx="952863" cy="462056"/>
      </dsp:txXfrm>
    </dsp:sp>
    <dsp:sp modelId="{9A871D74-D626-46D6-8477-035F32CC9506}">
      <dsp:nvSpPr>
        <dsp:cNvPr id="0" name=""/>
        <dsp:cNvSpPr/>
      </dsp:nvSpPr>
      <dsp:spPr>
        <a:xfrm>
          <a:off x="4498662" y="2487857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169" y="2494102"/>
        <a:ext cx="19632" cy="19632"/>
      </dsp:txXfrm>
    </dsp:sp>
    <dsp:sp modelId="{A6EFAA08-7BC9-4549-8020-1036311BDA80}">
      <dsp:nvSpPr>
        <dsp:cNvPr id="0" name=""/>
        <dsp:cNvSpPr/>
      </dsp:nvSpPr>
      <dsp:spPr>
        <a:xfrm>
          <a:off x="4891308" y="2258515"/>
          <a:ext cx="1294178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Release production version</a:t>
          </a:r>
        </a:p>
      </dsp:txBody>
      <dsp:txXfrm>
        <a:off x="4905683" y="2272890"/>
        <a:ext cx="1265428" cy="462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10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5169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Vũ Nguyễn</cp:lastModifiedBy>
  <cp:revision>3</cp:revision>
  <cp:lastPrinted>1900-12-31T16:59:00Z</cp:lastPrinted>
  <dcterms:created xsi:type="dcterms:W3CDTF">2022-11-01T16:29:00Z</dcterms:created>
  <dcterms:modified xsi:type="dcterms:W3CDTF">2022-11-01T16:39:00Z</dcterms:modified>
</cp:coreProperties>
</file>