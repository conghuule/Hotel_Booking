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E2091" w14:textId="46D721C0" w:rsidR="007C47A5" w:rsidRDefault="00B74E64">
      <w:pPr>
        <w:pStyle w:val="Title"/>
        <w:jc w:val="right"/>
      </w:pPr>
      <w:r>
        <w:t>Booking Hotel</w:t>
      </w:r>
    </w:p>
    <w:p w14:paraId="3504309F" w14:textId="77777777" w:rsidR="007C47A5" w:rsidRDefault="00111892">
      <w:pPr>
        <w:pStyle w:val="Title"/>
        <w:jc w:val="right"/>
      </w:pPr>
      <w:fldSimple w:instr=" TITLE  \* MERGEFORMAT ">
        <w:r w:rsidR="0009538F">
          <w:t>Software Development Plan</w:t>
        </w:r>
      </w:fldSimple>
    </w:p>
    <w:p w14:paraId="7CCA0459" w14:textId="77777777" w:rsidR="007C47A5" w:rsidRDefault="007C47A5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6D15BA33" w14:textId="77777777" w:rsidR="007C47A5" w:rsidRDefault="007C47A5">
      <w:pPr>
        <w:pStyle w:val="Title"/>
        <w:rPr>
          <w:sz w:val="28"/>
        </w:rPr>
      </w:pPr>
    </w:p>
    <w:p w14:paraId="2DD9FB25" w14:textId="77777777" w:rsidR="007C47A5" w:rsidRDefault="007C47A5">
      <w:pPr>
        <w:pStyle w:val="BodyText"/>
      </w:pPr>
    </w:p>
    <w:p w14:paraId="1E8489A5" w14:textId="77777777" w:rsidR="007C47A5" w:rsidRDefault="007C47A5">
      <w:pPr>
        <w:sectPr w:rsidR="007C47A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DA13231" w14:textId="77777777" w:rsidR="007C47A5" w:rsidRDefault="007C47A5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C47A5" w14:paraId="03256D59" w14:textId="77777777" w:rsidTr="00292702">
        <w:tc>
          <w:tcPr>
            <w:tcW w:w="2304" w:type="dxa"/>
          </w:tcPr>
          <w:p w14:paraId="0C0F64EF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59FE437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202DF15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334FEF2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92702" w14:paraId="29897810" w14:textId="77777777" w:rsidTr="00292702">
        <w:tc>
          <w:tcPr>
            <w:tcW w:w="2304" w:type="dxa"/>
            <w:vAlign w:val="center"/>
          </w:tcPr>
          <w:p w14:paraId="7653DAF7" w14:textId="663BB0C8" w:rsidR="00292702" w:rsidRPr="00292702" w:rsidRDefault="00292702" w:rsidP="00292702">
            <w:pPr>
              <w:pStyle w:val="Tabletext"/>
              <w:jc w:val="center"/>
              <w:rPr>
                <w:bCs/>
              </w:rPr>
            </w:pPr>
            <w:r w:rsidRPr="00292702">
              <w:rPr>
                <w:bCs/>
              </w:rPr>
              <w:t>01/11/2022</w:t>
            </w:r>
          </w:p>
        </w:tc>
        <w:tc>
          <w:tcPr>
            <w:tcW w:w="1152" w:type="dxa"/>
            <w:vAlign w:val="center"/>
          </w:tcPr>
          <w:p w14:paraId="0A04230E" w14:textId="721CFD64" w:rsidR="00292702" w:rsidRPr="00292702" w:rsidRDefault="00292702" w:rsidP="00292702">
            <w:pPr>
              <w:pStyle w:val="Tabletext"/>
              <w:jc w:val="center"/>
              <w:rPr>
                <w:bCs/>
              </w:rPr>
            </w:pPr>
            <w:r w:rsidRPr="00292702">
              <w:rPr>
                <w:bCs/>
              </w:rPr>
              <w:t>1.0</w:t>
            </w:r>
          </w:p>
        </w:tc>
        <w:tc>
          <w:tcPr>
            <w:tcW w:w="3744" w:type="dxa"/>
            <w:vAlign w:val="center"/>
          </w:tcPr>
          <w:p w14:paraId="3C22E426" w14:textId="2EE31E31" w:rsidR="00292702" w:rsidRPr="00292702" w:rsidRDefault="00292702" w:rsidP="00861833">
            <w:pPr>
              <w:pStyle w:val="Tabletext"/>
              <w:rPr>
                <w:bCs/>
              </w:rPr>
            </w:pPr>
            <w:r w:rsidRPr="00292702">
              <w:rPr>
                <w:bCs/>
              </w:rPr>
              <w:t>1. Introduction</w:t>
            </w:r>
            <w:r>
              <w:rPr>
                <w:bCs/>
              </w:rPr>
              <w:t xml:space="preserve"> </w:t>
            </w:r>
          </w:p>
          <w:p w14:paraId="5BC18429" w14:textId="7CD6F243" w:rsidR="00292702" w:rsidRPr="00292702" w:rsidRDefault="00292702" w:rsidP="00861833">
            <w:pPr>
              <w:pStyle w:val="Tabletext"/>
              <w:rPr>
                <w:bCs/>
              </w:rPr>
            </w:pPr>
            <w:r w:rsidRPr="00292702">
              <w:rPr>
                <w:bCs/>
              </w:rPr>
              <w:t>2. Project Overview</w:t>
            </w:r>
          </w:p>
        </w:tc>
        <w:tc>
          <w:tcPr>
            <w:tcW w:w="2304" w:type="dxa"/>
            <w:vAlign w:val="center"/>
          </w:tcPr>
          <w:p w14:paraId="29F7FBF4" w14:textId="3763D842" w:rsidR="00292702" w:rsidRPr="00292702" w:rsidRDefault="00292702" w:rsidP="00292702">
            <w:pPr>
              <w:pStyle w:val="Tabletext"/>
              <w:jc w:val="center"/>
              <w:rPr>
                <w:bCs/>
              </w:rPr>
            </w:pPr>
            <w:r w:rsidRPr="00292702">
              <w:rPr>
                <w:bCs/>
              </w:rPr>
              <w:t xml:space="preserve">Lê </w:t>
            </w:r>
            <w:proofErr w:type="spellStart"/>
            <w:r w:rsidRPr="00292702">
              <w:rPr>
                <w:bCs/>
              </w:rPr>
              <w:t>Tấn</w:t>
            </w:r>
            <w:proofErr w:type="spellEnd"/>
            <w:r w:rsidRPr="00292702">
              <w:rPr>
                <w:bCs/>
              </w:rPr>
              <w:t xml:space="preserve"> </w:t>
            </w:r>
            <w:proofErr w:type="spellStart"/>
            <w:r w:rsidRPr="00292702">
              <w:rPr>
                <w:bCs/>
              </w:rPr>
              <w:t>Kiệt</w:t>
            </w:r>
            <w:proofErr w:type="spellEnd"/>
          </w:p>
        </w:tc>
      </w:tr>
      <w:tr w:rsidR="007C47A5" w14:paraId="7BFB7B23" w14:textId="77777777" w:rsidTr="00292702">
        <w:tc>
          <w:tcPr>
            <w:tcW w:w="2304" w:type="dxa"/>
            <w:vAlign w:val="center"/>
          </w:tcPr>
          <w:p w14:paraId="4DE0A43B" w14:textId="76D072D1" w:rsidR="007C47A5" w:rsidRDefault="001605DA" w:rsidP="008A3928">
            <w:pPr>
              <w:pStyle w:val="Tabletext"/>
              <w:jc w:val="center"/>
            </w:pPr>
            <w:r>
              <w:t>01/11/2022</w:t>
            </w:r>
          </w:p>
        </w:tc>
        <w:tc>
          <w:tcPr>
            <w:tcW w:w="1152" w:type="dxa"/>
            <w:vAlign w:val="center"/>
          </w:tcPr>
          <w:p w14:paraId="3E094E6B" w14:textId="4E7CF334" w:rsidR="007C47A5" w:rsidRDefault="001605DA" w:rsidP="008A3928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  <w:vAlign w:val="center"/>
          </w:tcPr>
          <w:p w14:paraId="271A1F8D" w14:textId="77777777" w:rsidR="007C47A5" w:rsidRDefault="00F25E21" w:rsidP="00861833">
            <w:pPr>
              <w:pStyle w:val="Tabletext"/>
            </w:pPr>
            <w:r w:rsidRPr="00F25E21">
              <w:t>3.</w:t>
            </w:r>
            <w:r>
              <w:t xml:space="preserve"> </w:t>
            </w:r>
            <w:r w:rsidRPr="00F25E21">
              <w:t>Project Organization</w:t>
            </w:r>
          </w:p>
          <w:p w14:paraId="06122755" w14:textId="73B6BFFE" w:rsidR="00F25E21" w:rsidRDefault="00F25E21" w:rsidP="00861833">
            <w:pPr>
              <w:pStyle w:val="Tabletext"/>
            </w:pPr>
            <w:r>
              <w:t xml:space="preserve">4. </w:t>
            </w:r>
            <w:r w:rsidR="008A3928">
              <w:t>Management Process</w:t>
            </w:r>
          </w:p>
        </w:tc>
        <w:tc>
          <w:tcPr>
            <w:tcW w:w="2304" w:type="dxa"/>
            <w:vAlign w:val="center"/>
          </w:tcPr>
          <w:p w14:paraId="017B8DCC" w14:textId="507A9618" w:rsidR="007C47A5" w:rsidRDefault="001605DA" w:rsidP="008A3928">
            <w:pPr>
              <w:pStyle w:val="Tabletext"/>
              <w:jc w:val="center"/>
            </w:pPr>
            <w:r>
              <w:t>Nguyễn Long Vũ</w:t>
            </w:r>
          </w:p>
        </w:tc>
      </w:tr>
      <w:tr w:rsidR="00861833" w14:paraId="06C5E8D4" w14:textId="77777777" w:rsidTr="00292702">
        <w:tc>
          <w:tcPr>
            <w:tcW w:w="2304" w:type="dxa"/>
            <w:vAlign w:val="center"/>
          </w:tcPr>
          <w:p w14:paraId="129DE22E" w14:textId="1B947F16" w:rsidR="00861833" w:rsidRDefault="00861833" w:rsidP="008A3928">
            <w:pPr>
              <w:pStyle w:val="Tabletext"/>
              <w:jc w:val="center"/>
            </w:pPr>
            <w:r>
              <w:t>16/11/2022</w:t>
            </w:r>
          </w:p>
        </w:tc>
        <w:tc>
          <w:tcPr>
            <w:tcW w:w="1152" w:type="dxa"/>
            <w:vAlign w:val="center"/>
          </w:tcPr>
          <w:p w14:paraId="4DFAC4C5" w14:textId="031ED595" w:rsidR="00861833" w:rsidRDefault="00861833" w:rsidP="008A3928">
            <w:pPr>
              <w:pStyle w:val="Tabletext"/>
              <w:jc w:val="center"/>
            </w:pPr>
            <w:r>
              <w:t>2.0</w:t>
            </w:r>
          </w:p>
        </w:tc>
        <w:tc>
          <w:tcPr>
            <w:tcW w:w="3744" w:type="dxa"/>
            <w:vAlign w:val="center"/>
          </w:tcPr>
          <w:p w14:paraId="48072099" w14:textId="77777777" w:rsidR="00861833" w:rsidRDefault="00861833" w:rsidP="00861833">
            <w:pPr>
              <w:pStyle w:val="Tabletext"/>
            </w:pPr>
            <w:r>
              <w:t>- Update Configuration Management</w:t>
            </w:r>
          </w:p>
          <w:p w14:paraId="285B8D0A" w14:textId="32D018C3" w:rsidR="00861833" w:rsidRPr="00F25E21" w:rsidRDefault="00861833" w:rsidP="00861833">
            <w:pPr>
              <w:pStyle w:val="Tabletext"/>
            </w:pPr>
            <w:r>
              <w:t>- Update Project Schedule</w:t>
            </w:r>
          </w:p>
        </w:tc>
        <w:tc>
          <w:tcPr>
            <w:tcW w:w="2304" w:type="dxa"/>
            <w:vAlign w:val="center"/>
          </w:tcPr>
          <w:p w14:paraId="5B3E7972" w14:textId="0079A559" w:rsidR="00861833" w:rsidRDefault="00861833" w:rsidP="008A3928">
            <w:pPr>
              <w:pStyle w:val="Tabletext"/>
              <w:jc w:val="center"/>
            </w:pPr>
            <w:r>
              <w:t>Nguyễn Long Vũ</w:t>
            </w:r>
          </w:p>
        </w:tc>
      </w:tr>
    </w:tbl>
    <w:p w14:paraId="3E6A068C" w14:textId="77777777" w:rsidR="007C47A5" w:rsidRDefault="007C47A5"/>
    <w:p w14:paraId="0F5644AE" w14:textId="77777777" w:rsidR="00111892" w:rsidRDefault="007C47A5">
      <w:pPr>
        <w:pStyle w:val="Title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59516756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B9580AD" w14:textId="7A9C456B" w:rsidR="00111892" w:rsidRPr="00111892" w:rsidRDefault="00111892" w:rsidP="00111892">
          <w:pPr>
            <w:pStyle w:val="TOCHeading"/>
            <w:jc w:val="center"/>
            <w:rPr>
              <w:color w:val="auto"/>
            </w:rPr>
          </w:pPr>
          <w:r w:rsidRPr="00111892">
            <w:rPr>
              <w:color w:val="auto"/>
            </w:rPr>
            <w:t>Table of Contents</w:t>
          </w:r>
        </w:p>
        <w:p w14:paraId="1F56FDB1" w14:textId="6BFA4C7B" w:rsidR="00111892" w:rsidRDefault="00111892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523117" w:history="1">
            <w:r w:rsidRPr="004B51BB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4B51B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F3BCD" w14:textId="6BE72E5A" w:rsidR="00111892" w:rsidRDefault="00326E82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19523118" w:history="1">
            <w:r w:rsidR="00111892" w:rsidRPr="004B51BB">
              <w:rPr>
                <w:rStyle w:val="Hyperlink"/>
                <w:noProof/>
              </w:rPr>
              <w:t>2.</w:t>
            </w:r>
            <w:r w:rsidR="0011189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111892" w:rsidRPr="004B51BB">
              <w:rPr>
                <w:rStyle w:val="Hyperlink"/>
                <w:noProof/>
              </w:rPr>
              <w:t>Project Overview</w:t>
            </w:r>
            <w:r w:rsidR="00111892">
              <w:rPr>
                <w:noProof/>
                <w:webHidden/>
              </w:rPr>
              <w:tab/>
            </w:r>
            <w:r w:rsidR="00111892">
              <w:rPr>
                <w:noProof/>
                <w:webHidden/>
              </w:rPr>
              <w:fldChar w:fldCharType="begin"/>
            </w:r>
            <w:r w:rsidR="00111892">
              <w:rPr>
                <w:noProof/>
                <w:webHidden/>
              </w:rPr>
              <w:instrText xml:space="preserve"> PAGEREF _Toc119523118 \h </w:instrText>
            </w:r>
            <w:r w:rsidR="00111892">
              <w:rPr>
                <w:noProof/>
                <w:webHidden/>
              </w:rPr>
            </w:r>
            <w:r w:rsidR="00111892">
              <w:rPr>
                <w:noProof/>
                <w:webHidden/>
              </w:rPr>
              <w:fldChar w:fldCharType="separate"/>
            </w:r>
            <w:r w:rsidR="00111892">
              <w:rPr>
                <w:noProof/>
                <w:webHidden/>
              </w:rPr>
              <w:t>4</w:t>
            </w:r>
            <w:r w:rsidR="00111892">
              <w:rPr>
                <w:noProof/>
                <w:webHidden/>
              </w:rPr>
              <w:fldChar w:fldCharType="end"/>
            </w:r>
          </w:hyperlink>
        </w:p>
        <w:p w14:paraId="65B612C5" w14:textId="4DD5538E" w:rsidR="00111892" w:rsidRDefault="00326E82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19523119" w:history="1">
            <w:r w:rsidR="00111892" w:rsidRPr="004B51BB">
              <w:rPr>
                <w:rStyle w:val="Hyperlink"/>
                <w:noProof/>
              </w:rPr>
              <w:t>2.1</w:t>
            </w:r>
            <w:r w:rsidR="00111892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111892" w:rsidRPr="004B51BB">
              <w:rPr>
                <w:rStyle w:val="Hyperlink"/>
                <w:noProof/>
              </w:rPr>
              <w:t>Project Purpose, Scope, and Objectives</w:t>
            </w:r>
            <w:r w:rsidR="00111892">
              <w:rPr>
                <w:noProof/>
                <w:webHidden/>
              </w:rPr>
              <w:tab/>
            </w:r>
            <w:r w:rsidR="00111892">
              <w:rPr>
                <w:noProof/>
                <w:webHidden/>
              </w:rPr>
              <w:fldChar w:fldCharType="begin"/>
            </w:r>
            <w:r w:rsidR="00111892">
              <w:rPr>
                <w:noProof/>
                <w:webHidden/>
              </w:rPr>
              <w:instrText xml:space="preserve"> PAGEREF _Toc119523119 \h </w:instrText>
            </w:r>
            <w:r w:rsidR="00111892">
              <w:rPr>
                <w:noProof/>
                <w:webHidden/>
              </w:rPr>
            </w:r>
            <w:r w:rsidR="00111892">
              <w:rPr>
                <w:noProof/>
                <w:webHidden/>
              </w:rPr>
              <w:fldChar w:fldCharType="separate"/>
            </w:r>
            <w:r w:rsidR="00111892">
              <w:rPr>
                <w:noProof/>
                <w:webHidden/>
              </w:rPr>
              <w:t>4</w:t>
            </w:r>
            <w:r w:rsidR="00111892">
              <w:rPr>
                <w:noProof/>
                <w:webHidden/>
              </w:rPr>
              <w:fldChar w:fldCharType="end"/>
            </w:r>
          </w:hyperlink>
        </w:p>
        <w:p w14:paraId="14FAED9B" w14:textId="1000223F" w:rsidR="00111892" w:rsidRDefault="00326E82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19523120" w:history="1">
            <w:r w:rsidR="00111892" w:rsidRPr="004B51BB">
              <w:rPr>
                <w:rStyle w:val="Hyperlink"/>
                <w:noProof/>
              </w:rPr>
              <w:t>2.2</w:t>
            </w:r>
            <w:r w:rsidR="00111892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111892" w:rsidRPr="004B51BB">
              <w:rPr>
                <w:rStyle w:val="Hyperlink"/>
                <w:noProof/>
              </w:rPr>
              <w:t>Assumptions and Constraints</w:t>
            </w:r>
            <w:r w:rsidR="00111892">
              <w:rPr>
                <w:noProof/>
                <w:webHidden/>
              </w:rPr>
              <w:tab/>
            </w:r>
            <w:r w:rsidR="00111892">
              <w:rPr>
                <w:noProof/>
                <w:webHidden/>
              </w:rPr>
              <w:fldChar w:fldCharType="begin"/>
            </w:r>
            <w:r w:rsidR="00111892">
              <w:rPr>
                <w:noProof/>
                <w:webHidden/>
              </w:rPr>
              <w:instrText xml:space="preserve"> PAGEREF _Toc119523120 \h </w:instrText>
            </w:r>
            <w:r w:rsidR="00111892">
              <w:rPr>
                <w:noProof/>
                <w:webHidden/>
              </w:rPr>
            </w:r>
            <w:r w:rsidR="00111892">
              <w:rPr>
                <w:noProof/>
                <w:webHidden/>
              </w:rPr>
              <w:fldChar w:fldCharType="separate"/>
            </w:r>
            <w:r w:rsidR="00111892">
              <w:rPr>
                <w:noProof/>
                <w:webHidden/>
              </w:rPr>
              <w:t>4</w:t>
            </w:r>
            <w:r w:rsidR="00111892">
              <w:rPr>
                <w:noProof/>
                <w:webHidden/>
              </w:rPr>
              <w:fldChar w:fldCharType="end"/>
            </w:r>
          </w:hyperlink>
        </w:p>
        <w:p w14:paraId="797A0535" w14:textId="5B5AC1D6" w:rsidR="00111892" w:rsidRDefault="00326E82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19523121" w:history="1">
            <w:r w:rsidR="00111892" w:rsidRPr="004B51BB">
              <w:rPr>
                <w:rStyle w:val="Hyperlink"/>
                <w:noProof/>
              </w:rPr>
              <w:t>2.3</w:t>
            </w:r>
            <w:r w:rsidR="00111892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111892" w:rsidRPr="004B51BB">
              <w:rPr>
                <w:rStyle w:val="Hyperlink"/>
                <w:noProof/>
              </w:rPr>
              <w:t>Project Deliverables</w:t>
            </w:r>
            <w:r w:rsidR="00111892">
              <w:rPr>
                <w:noProof/>
                <w:webHidden/>
              </w:rPr>
              <w:tab/>
            </w:r>
            <w:r w:rsidR="00111892">
              <w:rPr>
                <w:noProof/>
                <w:webHidden/>
              </w:rPr>
              <w:fldChar w:fldCharType="begin"/>
            </w:r>
            <w:r w:rsidR="00111892">
              <w:rPr>
                <w:noProof/>
                <w:webHidden/>
              </w:rPr>
              <w:instrText xml:space="preserve"> PAGEREF _Toc119523121 \h </w:instrText>
            </w:r>
            <w:r w:rsidR="00111892">
              <w:rPr>
                <w:noProof/>
                <w:webHidden/>
              </w:rPr>
            </w:r>
            <w:r w:rsidR="00111892">
              <w:rPr>
                <w:noProof/>
                <w:webHidden/>
              </w:rPr>
              <w:fldChar w:fldCharType="separate"/>
            </w:r>
            <w:r w:rsidR="00111892">
              <w:rPr>
                <w:noProof/>
                <w:webHidden/>
              </w:rPr>
              <w:t>4</w:t>
            </w:r>
            <w:r w:rsidR="00111892">
              <w:rPr>
                <w:noProof/>
                <w:webHidden/>
              </w:rPr>
              <w:fldChar w:fldCharType="end"/>
            </w:r>
          </w:hyperlink>
        </w:p>
        <w:p w14:paraId="5926C168" w14:textId="11BEBDF6" w:rsidR="00111892" w:rsidRDefault="00326E82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19523122" w:history="1">
            <w:r w:rsidR="00111892" w:rsidRPr="004B51BB">
              <w:rPr>
                <w:rStyle w:val="Hyperlink"/>
                <w:noProof/>
              </w:rPr>
              <w:t>3.</w:t>
            </w:r>
            <w:r w:rsidR="0011189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111892" w:rsidRPr="004B51BB">
              <w:rPr>
                <w:rStyle w:val="Hyperlink"/>
                <w:noProof/>
              </w:rPr>
              <w:t>Project Organization</w:t>
            </w:r>
            <w:r w:rsidR="00111892">
              <w:rPr>
                <w:noProof/>
                <w:webHidden/>
              </w:rPr>
              <w:tab/>
            </w:r>
            <w:r w:rsidR="00111892">
              <w:rPr>
                <w:noProof/>
                <w:webHidden/>
              </w:rPr>
              <w:fldChar w:fldCharType="begin"/>
            </w:r>
            <w:r w:rsidR="00111892">
              <w:rPr>
                <w:noProof/>
                <w:webHidden/>
              </w:rPr>
              <w:instrText xml:space="preserve"> PAGEREF _Toc119523122 \h </w:instrText>
            </w:r>
            <w:r w:rsidR="00111892">
              <w:rPr>
                <w:noProof/>
                <w:webHidden/>
              </w:rPr>
            </w:r>
            <w:r w:rsidR="00111892">
              <w:rPr>
                <w:noProof/>
                <w:webHidden/>
              </w:rPr>
              <w:fldChar w:fldCharType="separate"/>
            </w:r>
            <w:r w:rsidR="00111892">
              <w:rPr>
                <w:noProof/>
                <w:webHidden/>
              </w:rPr>
              <w:t>5</w:t>
            </w:r>
            <w:r w:rsidR="00111892">
              <w:rPr>
                <w:noProof/>
                <w:webHidden/>
              </w:rPr>
              <w:fldChar w:fldCharType="end"/>
            </w:r>
          </w:hyperlink>
        </w:p>
        <w:p w14:paraId="3ED69610" w14:textId="384471CF" w:rsidR="00111892" w:rsidRDefault="00326E82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19523123" w:history="1">
            <w:r w:rsidR="00111892" w:rsidRPr="004B51BB">
              <w:rPr>
                <w:rStyle w:val="Hyperlink"/>
                <w:noProof/>
              </w:rPr>
              <w:t>3.1</w:t>
            </w:r>
            <w:r w:rsidR="00111892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111892" w:rsidRPr="004B51BB">
              <w:rPr>
                <w:rStyle w:val="Hyperlink"/>
                <w:noProof/>
              </w:rPr>
              <w:t>Organizational Structure</w:t>
            </w:r>
            <w:r w:rsidR="00111892">
              <w:rPr>
                <w:noProof/>
                <w:webHidden/>
              </w:rPr>
              <w:tab/>
            </w:r>
            <w:r w:rsidR="00111892">
              <w:rPr>
                <w:noProof/>
                <w:webHidden/>
              </w:rPr>
              <w:fldChar w:fldCharType="begin"/>
            </w:r>
            <w:r w:rsidR="00111892">
              <w:rPr>
                <w:noProof/>
                <w:webHidden/>
              </w:rPr>
              <w:instrText xml:space="preserve"> PAGEREF _Toc119523123 \h </w:instrText>
            </w:r>
            <w:r w:rsidR="00111892">
              <w:rPr>
                <w:noProof/>
                <w:webHidden/>
              </w:rPr>
            </w:r>
            <w:r w:rsidR="00111892">
              <w:rPr>
                <w:noProof/>
                <w:webHidden/>
              </w:rPr>
              <w:fldChar w:fldCharType="separate"/>
            </w:r>
            <w:r w:rsidR="00111892">
              <w:rPr>
                <w:noProof/>
                <w:webHidden/>
              </w:rPr>
              <w:t>5</w:t>
            </w:r>
            <w:r w:rsidR="00111892">
              <w:rPr>
                <w:noProof/>
                <w:webHidden/>
              </w:rPr>
              <w:fldChar w:fldCharType="end"/>
            </w:r>
          </w:hyperlink>
        </w:p>
        <w:p w14:paraId="4947B123" w14:textId="3A72F967" w:rsidR="00111892" w:rsidRDefault="00326E82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19523124" w:history="1">
            <w:r w:rsidR="00111892" w:rsidRPr="004B51BB">
              <w:rPr>
                <w:rStyle w:val="Hyperlink"/>
                <w:noProof/>
              </w:rPr>
              <w:t>3.2</w:t>
            </w:r>
            <w:r w:rsidR="00111892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111892" w:rsidRPr="004B51BB">
              <w:rPr>
                <w:rStyle w:val="Hyperlink"/>
                <w:noProof/>
              </w:rPr>
              <w:t>Roles and Responsibilities</w:t>
            </w:r>
            <w:r w:rsidR="00111892">
              <w:rPr>
                <w:noProof/>
                <w:webHidden/>
              </w:rPr>
              <w:tab/>
            </w:r>
            <w:r w:rsidR="00111892">
              <w:rPr>
                <w:noProof/>
                <w:webHidden/>
              </w:rPr>
              <w:fldChar w:fldCharType="begin"/>
            </w:r>
            <w:r w:rsidR="00111892">
              <w:rPr>
                <w:noProof/>
                <w:webHidden/>
              </w:rPr>
              <w:instrText xml:space="preserve"> PAGEREF _Toc119523124 \h </w:instrText>
            </w:r>
            <w:r w:rsidR="00111892">
              <w:rPr>
                <w:noProof/>
                <w:webHidden/>
              </w:rPr>
            </w:r>
            <w:r w:rsidR="00111892">
              <w:rPr>
                <w:noProof/>
                <w:webHidden/>
              </w:rPr>
              <w:fldChar w:fldCharType="separate"/>
            </w:r>
            <w:r w:rsidR="00111892">
              <w:rPr>
                <w:noProof/>
                <w:webHidden/>
              </w:rPr>
              <w:t>5</w:t>
            </w:r>
            <w:r w:rsidR="00111892">
              <w:rPr>
                <w:noProof/>
                <w:webHidden/>
              </w:rPr>
              <w:fldChar w:fldCharType="end"/>
            </w:r>
          </w:hyperlink>
        </w:p>
        <w:p w14:paraId="5E6376F0" w14:textId="2545CD4B" w:rsidR="00111892" w:rsidRDefault="00326E82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19523125" w:history="1">
            <w:r w:rsidR="00111892" w:rsidRPr="004B51BB">
              <w:rPr>
                <w:rStyle w:val="Hyperlink"/>
                <w:noProof/>
              </w:rPr>
              <w:t>4.</w:t>
            </w:r>
            <w:r w:rsidR="0011189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111892" w:rsidRPr="004B51BB">
              <w:rPr>
                <w:rStyle w:val="Hyperlink"/>
                <w:noProof/>
              </w:rPr>
              <w:t>Management Process</w:t>
            </w:r>
            <w:r w:rsidR="00111892">
              <w:rPr>
                <w:noProof/>
                <w:webHidden/>
              </w:rPr>
              <w:tab/>
            </w:r>
            <w:r w:rsidR="00111892">
              <w:rPr>
                <w:noProof/>
                <w:webHidden/>
              </w:rPr>
              <w:fldChar w:fldCharType="begin"/>
            </w:r>
            <w:r w:rsidR="00111892">
              <w:rPr>
                <w:noProof/>
                <w:webHidden/>
              </w:rPr>
              <w:instrText xml:space="preserve"> PAGEREF _Toc119523125 \h </w:instrText>
            </w:r>
            <w:r w:rsidR="00111892">
              <w:rPr>
                <w:noProof/>
                <w:webHidden/>
              </w:rPr>
            </w:r>
            <w:r w:rsidR="00111892">
              <w:rPr>
                <w:noProof/>
                <w:webHidden/>
              </w:rPr>
              <w:fldChar w:fldCharType="separate"/>
            </w:r>
            <w:r w:rsidR="00111892">
              <w:rPr>
                <w:noProof/>
                <w:webHidden/>
              </w:rPr>
              <w:t>5</w:t>
            </w:r>
            <w:r w:rsidR="00111892">
              <w:rPr>
                <w:noProof/>
                <w:webHidden/>
              </w:rPr>
              <w:fldChar w:fldCharType="end"/>
            </w:r>
          </w:hyperlink>
        </w:p>
        <w:p w14:paraId="28D6AC42" w14:textId="54021173" w:rsidR="00111892" w:rsidRDefault="00326E82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19523126" w:history="1">
            <w:r w:rsidR="00111892" w:rsidRPr="004B51BB">
              <w:rPr>
                <w:rStyle w:val="Hyperlink"/>
                <w:noProof/>
              </w:rPr>
              <w:t>4.1</w:t>
            </w:r>
            <w:r w:rsidR="00111892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111892" w:rsidRPr="004B51BB">
              <w:rPr>
                <w:rStyle w:val="Hyperlink"/>
                <w:noProof/>
              </w:rPr>
              <w:t>Project Estimates</w:t>
            </w:r>
            <w:r w:rsidR="00111892">
              <w:rPr>
                <w:noProof/>
                <w:webHidden/>
              </w:rPr>
              <w:tab/>
            </w:r>
            <w:r w:rsidR="00111892">
              <w:rPr>
                <w:noProof/>
                <w:webHidden/>
              </w:rPr>
              <w:fldChar w:fldCharType="begin"/>
            </w:r>
            <w:r w:rsidR="00111892">
              <w:rPr>
                <w:noProof/>
                <w:webHidden/>
              </w:rPr>
              <w:instrText xml:space="preserve"> PAGEREF _Toc119523126 \h </w:instrText>
            </w:r>
            <w:r w:rsidR="00111892">
              <w:rPr>
                <w:noProof/>
                <w:webHidden/>
              </w:rPr>
            </w:r>
            <w:r w:rsidR="00111892">
              <w:rPr>
                <w:noProof/>
                <w:webHidden/>
              </w:rPr>
              <w:fldChar w:fldCharType="separate"/>
            </w:r>
            <w:r w:rsidR="00111892">
              <w:rPr>
                <w:noProof/>
                <w:webHidden/>
              </w:rPr>
              <w:t>5</w:t>
            </w:r>
            <w:r w:rsidR="00111892">
              <w:rPr>
                <w:noProof/>
                <w:webHidden/>
              </w:rPr>
              <w:fldChar w:fldCharType="end"/>
            </w:r>
          </w:hyperlink>
        </w:p>
        <w:p w14:paraId="4E9B1600" w14:textId="39557308" w:rsidR="00111892" w:rsidRDefault="00326E82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19523127" w:history="1">
            <w:r w:rsidR="00111892" w:rsidRPr="004B51BB">
              <w:rPr>
                <w:rStyle w:val="Hyperlink"/>
                <w:noProof/>
              </w:rPr>
              <w:t>4.2</w:t>
            </w:r>
            <w:r w:rsidR="00111892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111892" w:rsidRPr="004B51BB">
              <w:rPr>
                <w:rStyle w:val="Hyperlink"/>
                <w:noProof/>
              </w:rPr>
              <w:t>Project Plan</w:t>
            </w:r>
            <w:r w:rsidR="00111892">
              <w:rPr>
                <w:noProof/>
                <w:webHidden/>
              </w:rPr>
              <w:tab/>
            </w:r>
            <w:r w:rsidR="00111892">
              <w:rPr>
                <w:noProof/>
                <w:webHidden/>
              </w:rPr>
              <w:fldChar w:fldCharType="begin"/>
            </w:r>
            <w:r w:rsidR="00111892">
              <w:rPr>
                <w:noProof/>
                <w:webHidden/>
              </w:rPr>
              <w:instrText xml:space="preserve"> PAGEREF _Toc119523127 \h </w:instrText>
            </w:r>
            <w:r w:rsidR="00111892">
              <w:rPr>
                <w:noProof/>
                <w:webHidden/>
              </w:rPr>
            </w:r>
            <w:r w:rsidR="00111892">
              <w:rPr>
                <w:noProof/>
                <w:webHidden/>
              </w:rPr>
              <w:fldChar w:fldCharType="separate"/>
            </w:r>
            <w:r w:rsidR="00111892">
              <w:rPr>
                <w:noProof/>
                <w:webHidden/>
              </w:rPr>
              <w:t>6</w:t>
            </w:r>
            <w:r w:rsidR="00111892">
              <w:rPr>
                <w:noProof/>
                <w:webHidden/>
              </w:rPr>
              <w:fldChar w:fldCharType="end"/>
            </w:r>
          </w:hyperlink>
        </w:p>
        <w:p w14:paraId="2EA7D66B" w14:textId="08193D21" w:rsidR="00111892" w:rsidRDefault="00326E82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23128" w:history="1">
            <w:r w:rsidR="00111892" w:rsidRPr="004B51BB">
              <w:rPr>
                <w:rStyle w:val="Hyperlink"/>
                <w:noProof/>
              </w:rPr>
              <w:t>4.2.1</w:t>
            </w:r>
            <w:r w:rsidR="0011189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1892" w:rsidRPr="004B51BB">
              <w:rPr>
                <w:rStyle w:val="Hyperlink"/>
                <w:noProof/>
              </w:rPr>
              <w:t>Phase and Iteration Plan</w:t>
            </w:r>
            <w:r w:rsidR="00111892">
              <w:rPr>
                <w:noProof/>
                <w:webHidden/>
              </w:rPr>
              <w:tab/>
            </w:r>
            <w:r w:rsidR="00111892">
              <w:rPr>
                <w:noProof/>
                <w:webHidden/>
              </w:rPr>
              <w:fldChar w:fldCharType="begin"/>
            </w:r>
            <w:r w:rsidR="00111892">
              <w:rPr>
                <w:noProof/>
                <w:webHidden/>
              </w:rPr>
              <w:instrText xml:space="preserve"> PAGEREF _Toc119523128 \h </w:instrText>
            </w:r>
            <w:r w:rsidR="00111892">
              <w:rPr>
                <w:noProof/>
                <w:webHidden/>
              </w:rPr>
            </w:r>
            <w:r w:rsidR="00111892">
              <w:rPr>
                <w:noProof/>
                <w:webHidden/>
              </w:rPr>
              <w:fldChar w:fldCharType="separate"/>
            </w:r>
            <w:r w:rsidR="00111892">
              <w:rPr>
                <w:noProof/>
                <w:webHidden/>
              </w:rPr>
              <w:t>6</w:t>
            </w:r>
            <w:r w:rsidR="00111892">
              <w:rPr>
                <w:noProof/>
                <w:webHidden/>
              </w:rPr>
              <w:fldChar w:fldCharType="end"/>
            </w:r>
          </w:hyperlink>
        </w:p>
        <w:p w14:paraId="77D9873B" w14:textId="52ADDBBE" w:rsidR="00111892" w:rsidRDefault="00326E82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23129" w:history="1">
            <w:r w:rsidR="00111892" w:rsidRPr="004B51BB">
              <w:rPr>
                <w:rStyle w:val="Hyperlink"/>
                <w:noProof/>
              </w:rPr>
              <w:t>4.2.2</w:t>
            </w:r>
            <w:r w:rsidR="0011189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1892" w:rsidRPr="004B51BB">
              <w:rPr>
                <w:rStyle w:val="Hyperlink"/>
                <w:noProof/>
              </w:rPr>
              <w:t>Releases</w:t>
            </w:r>
            <w:r w:rsidR="00111892">
              <w:rPr>
                <w:noProof/>
                <w:webHidden/>
              </w:rPr>
              <w:tab/>
            </w:r>
            <w:r w:rsidR="00111892">
              <w:rPr>
                <w:noProof/>
                <w:webHidden/>
              </w:rPr>
              <w:fldChar w:fldCharType="begin"/>
            </w:r>
            <w:r w:rsidR="00111892">
              <w:rPr>
                <w:noProof/>
                <w:webHidden/>
              </w:rPr>
              <w:instrText xml:space="preserve"> PAGEREF _Toc119523129 \h </w:instrText>
            </w:r>
            <w:r w:rsidR="00111892">
              <w:rPr>
                <w:noProof/>
                <w:webHidden/>
              </w:rPr>
            </w:r>
            <w:r w:rsidR="00111892">
              <w:rPr>
                <w:noProof/>
                <w:webHidden/>
              </w:rPr>
              <w:fldChar w:fldCharType="separate"/>
            </w:r>
            <w:r w:rsidR="00111892">
              <w:rPr>
                <w:noProof/>
                <w:webHidden/>
              </w:rPr>
              <w:t>6</w:t>
            </w:r>
            <w:r w:rsidR="00111892">
              <w:rPr>
                <w:noProof/>
                <w:webHidden/>
              </w:rPr>
              <w:fldChar w:fldCharType="end"/>
            </w:r>
          </w:hyperlink>
        </w:p>
        <w:p w14:paraId="6F25E3C2" w14:textId="6B85719F" w:rsidR="00111892" w:rsidRDefault="00326E82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23130" w:history="1">
            <w:r w:rsidR="00111892" w:rsidRPr="004B51BB">
              <w:rPr>
                <w:rStyle w:val="Hyperlink"/>
                <w:noProof/>
              </w:rPr>
              <w:t>4.2.3</w:t>
            </w:r>
            <w:r w:rsidR="0011189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1892" w:rsidRPr="004B51BB">
              <w:rPr>
                <w:rStyle w:val="Hyperlink"/>
                <w:noProof/>
              </w:rPr>
              <w:t>Project Schedule</w:t>
            </w:r>
            <w:r w:rsidR="00111892">
              <w:rPr>
                <w:noProof/>
                <w:webHidden/>
              </w:rPr>
              <w:tab/>
            </w:r>
            <w:r w:rsidR="00111892">
              <w:rPr>
                <w:noProof/>
                <w:webHidden/>
              </w:rPr>
              <w:fldChar w:fldCharType="begin"/>
            </w:r>
            <w:r w:rsidR="00111892">
              <w:rPr>
                <w:noProof/>
                <w:webHidden/>
              </w:rPr>
              <w:instrText xml:space="preserve"> PAGEREF _Toc119523130 \h </w:instrText>
            </w:r>
            <w:r w:rsidR="00111892">
              <w:rPr>
                <w:noProof/>
                <w:webHidden/>
              </w:rPr>
            </w:r>
            <w:r w:rsidR="00111892">
              <w:rPr>
                <w:noProof/>
                <w:webHidden/>
              </w:rPr>
              <w:fldChar w:fldCharType="separate"/>
            </w:r>
            <w:r w:rsidR="00111892">
              <w:rPr>
                <w:noProof/>
                <w:webHidden/>
              </w:rPr>
              <w:t>6</w:t>
            </w:r>
            <w:r w:rsidR="00111892">
              <w:rPr>
                <w:noProof/>
                <w:webHidden/>
              </w:rPr>
              <w:fldChar w:fldCharType="end"/>
            </w:r>
          </w:hyperlink>
        </w:p>
        <w:p w14:paraId="1B9F7719" w14:textId="38887E18" w:rsidR="00111892" w:rsidRDefault="00326E82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19523131" w:history="1">
            <w:r w:rsidR="00111892" w:rsidRPr="004B51BB">
              <w:rPr>
                <w:rStyle w:val="Hyperlink"/>
                <w:noProof/>
              </w:rPr>
              <w:t>4.3</w:t>
            </w:r>
            <w:r w:rsidR="00111892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111892" w:rsidRPr="004B51BB">
              <w:rPr>
                <w:rStyle w:val="Hyperlink"/>
                <w:noProof/>
              </w:rPr>
              <w:t>Project Monitoring and Control</w:t>
            </w:r>
            <w:r w:rsidR="00111892">
              <w:rPr>
                <w:noProof/>
                <w:webHidden/>
              </w:rPr>
              <w:tab/>
            </w:r>
            <w:r w:rsidR="00111892">
              <w:rPr>
                <w:noProof/>
                <w:webHidden/>
              </w:rPr>
              <w:fldChar w:fldCharType="begin"/>
            </w:r>
            <w:r w:rsidR="00111892">
              <w:rPr>
                <w:noProof/>
                <w:webHidden/>
              </w:rPr>
              <w:instrText xml:space="preserve"> PAGEREF _Toc119523131 \h </w:instrText>
            </w:r>
            <w:r w:rsidR="00111892">
              <w:rPr>
                <w:noProof/>
                <w:webHidden/>
              </w:rPr>
            </w:r>
            <w:r w:rsidR="00111892">
              <w:rPr>
                <w:noProof/>
                <w:webHidden/>
              </w:rPr>
              <w:fldChar w:fldCharType="separate"/>
            </w:r>
            <w:r w:rsidR="00111892">
              <w:rPr>
                <w:noProof/>
                <w:webHidden/>
              </w:rPr>
              <w:t>9</w:t>
            </w:r>
            <w:r w:rsidR="00111892">
              <w:rPr>
                <w:noProof/>
                <w:webHidden/>
              </w:rPr>
              <w:fldChar w:fldCharType="end"/>
            </w:r>
          </w:hyperlink>
        </w:p>
        <w:p w14:paraId="4FA8CA08" w14:textId="52A08960" w:rsidR="00111892" w:rsidRDefault="00326E82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23132" w:history="1">
            <w:r w:rsidR="00111892" w:rsidRPr="004B51BB">
              <w:rPr>
                <w:rStyle w:val="Hyperlink"/>
                <w:noProof/>
              </w:rPr>
              <w:t>4.3.1</w:t>
            </w:r>
            <w:r w:rsidR="0011189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1892" w:rsidRPr="004B51BB">
              <w:rPr>
                <w:rStyle w:val="Hyperlink"/>
                <w:noProof/>
              </w:rPr>
              <w:t>Reporting</w:t>
            </w:r>
            <w:r w:rsidR="00111892">
              <w:rPr>
                <w:noProof/>
                <w:webHidden/>
              </w:rPr>
              <w:tab/>
            </w:r>
            <w:r w:rsidR="00111892">
              <w:rPr>
                <w:noProof/>
                <w:webHidden/>
              </w:rPr>
              <w:fldChar w:fldCharType="begin"/>
            </w:r>
            <w:r w:rsidR="00111892">
              <w:rPr>
                <w:noProof/>
                <w:webHidden/>
              </w:rPr>
              <w:instrText xml:space="preserve"> PAGEREF _Toc119523132 \h </w:instrText>
            </w:r>
            <w:r w:rsidR="00111892">
              <w:rPr>
                <w:noProof/>
                <w:webHidden/>
              </w:rPr>
            </w:r>
            <w:r w:rsidR="00111892">
              <w:rPr>
                <w:noProof/>
                <w:webHidden/>
              </w:rPr>
              <w:fldChar w:fldCharType="separate"/>
            </w:r>
            <w:r w:rsidR="00111892">
              <w:rPr>
                <w:noProof/>
                <w:webHidden/>
              </w:rPr>
              <w:t>9</w:t>
            </w:r>
            <w:r w:rsidR="00111892">
              <w:rPr>
                <w:noProof/>
                <w:webHidden/>
              </w:rPr>
              <w:fldChar w:fldCharType="end"/>
            </w:r>
          </w:hyperlink>
        </w:p>
        <w:p w14:paraId="195B677B" w14:textId="222641D7" w:rsidR="00111892" w:rsidRDefault="00326E82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23133" w:history="1">
            <w:r w:rsidR="00111892" w:rsidRPr="004B51BB">
              <w:rPr>
                <w:rStyle w:val="Hyperlink"/>
                <w:noProof/>
              </w:rPr>
              <w:t>4.3.2</w:t>
            </w:r>
            <w:r w:rsidR="0011189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1892" w:rsidRPr="004B51BB">
              <w:rPr>
                <w:rStyle w:val="Hyperlink"/>
                <w:noProof/>
              </w:rPr>
              <w:t>Risk Management</w:t>
            </w:r>
            <w:r w:rsidR="00111892">
              <w:rPr>
                <w:noProof/>
                <w:webHidden/>
              </w:rPr>
              <w:tab/>
            </w:r>
            <w:r w:rsidR="00111892">
              <w:rPr>
                <w:noProof/>
                <w:webHidden/>
              </w:rPr>
              <w:fldChar w:fldCharType="begin"/>
            </w:r>
            <w:r w:rsidR="00111892">
              <w:rPr>
                <w:noProof/>
                <w:webHidden/>
              </w:rPr>
              <w:instrText xml:space="preserve"> PAGEREF _Toc119523133 \h </w:instrText>
            </w:r>
            <w:r w:rsidR="00111892">
              <w:rPr>
                <w:noProof/>
                <w:webHidden/>
              </w:rPr>
            </w:r>
            <w:r w:rsidR="00111892">
              <w:rPr>
                <w:noProof/>
                <w:webHidden/>
              </w:rPr>
              <w:fldChar w:fldCharType="separate"/>
            </w:r>
            <w:r w:rsidR="00111892">
              <w:rPr>
                <w:noProof/>
                <w:webHidden/>
              </w:rPr>
              <w:t>9</w:t>
            </w:r>
            <w:r w:rsidR="00111892">
              <w:rPr>
                <w:noProof/>
                <w:webHidden/>
              </w:rPr>
              <w:fldChar w:fldCharType="end"/>
            </w:r>
          </w:hyperlink>
        </w:p>
        <w:p w14:paraId="629D939A" w14:textId="5C751B1A" w:rsidR="00111892" w:rsidRDefault="00326E82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23134" w:history="1">
            <w:r w:rsidR="00111892" w:rsidRPr="004B51BB">
              <w:rPr>
                <w:rStyle w:val="Hyperlink"/>
                <w:noProof/>
              </w:rPr>
              <w:t>4.3.3</w:t>
            </w:r>
            <w:r w:rsidR="0011189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1892" w:rsidRPr="004B51BB">
              <w:rPr>
                <w:rStyle w:val="Hyperlink"/>
                <w:noProof/>
              </w:rPr>
              <w:t>Configuration Management</w:t>
            </w:r>
            <w:r w:rsidR="00111892">
              <w:rPr>
                <w:noProof/>
                <w:webHidden/>
              </w:rPr>
              <w:tab/>
            </w:r>
            <w:r w:rsidR="00111892">
              <w:rPr>
                <w:noProof/>
                <w:webHidden/>
              </w:rPr>
              <w:fldChar w:fldCharType="begin"/>
            </w:r>
            <w:r w:rsidR="00111892">
              <w:rPr>
                <w:noProof/>
                <w:webHidden/>
              </w:rPr>
              <w:instrText xml:space="preserve"> PAGEREF _Toc119523134 \h </w:instrText>
            </w:r>
            <w:r w:rsidR="00111892">
              <w:rPr>
                <w:noProof/>
                <w:webHidden/>
              </w:rPr>
            </w:r>
            <w:r w:rsidR="00111892">
              <w:rPr>
                <w:noProof/>
                <w:webHidden/>
              </w:rPr>
              <w:fldChar w:fldCharType="separate"/>
            </w:r>
            <w:r w:rsidR="00111892">
              <w:rPr>
                <w:noProof/>
                <w:webHidden/>
              </w:rPr>
              <w:t>9</w:t>
            </w:r>
            <w:r w:rsidR="00111892">
              <w:rPr>
                <w:noProof/>
                <w:webHidden/>
              </w:rPr>
              <w:fldChar w:fldCharType="end"/>
            </w:r>
          </w:hyperlink>
        </w:p>
        <w:p w14:paraId="31767944" w14:textId="139DA6DD" w:rsidR="00111892" w:rsidRDefault="00111892">
          <w:r>
            <w:rPr>
              <w:b/>
              <w:bCs/>
              <w:noProof/>
            </w:rPr>
            <w:fldChar w:fldCharType="end"/>
          </w:r>
        </w:p>
      </w:sdtContent>
    </w:sdt>
    <w:p w14:paraId="1F958927" w14:textId="698ADD3C" w:rsidR="007C47A5" w:rsidRDefault="007C47A5">
      <w:pPr>
        <w:pStyle w:val="Title"/>
      </w:pPr>
      <w:r>
        <w:br w:type="page"/>
      </w:r>
      <w:fldSimple w:instr=" TITLE  \* MERGEFORMAT ">
        <w:r w:rsidR="0009538F">
          <w:t xml:space="preserve">Software Development Plan </w:t>
        </w:r>
      </w:fldSimple>
    </w:p>
    <w:p w14:paraId="46BB6D57" w14:textId="77777777" w:rsidR="007C47A5" w:rsidRDefault="007C47A5">
      <w:pPr>
        <w:pStyle w:val="Heading1"/>
        <w:numPr>
          <w:ilvl w:val="0"/>
          <w:numId w:val="0"/>
        </w:numPr>
      </w:pPr>
      <w:bookmarkStart w:id="0" w:name="_Toc447095880"/>
    </w:p>
    <w:p w14:paraId="7FCFF53A" w14:textId="10C64CA0" w:rsidR="00292702" w:rsidRDefault="007C47A5" w:rsidP="00292702">
      <w:pPr>
        <w:pStyle w:val="Heading1"/>
      </w:pPr>
      <w:bookmarkStart w:id="1" w:name="_Toc524312826"/>
      <w:bookmarkStart w:id="2" w:name="_Toc307271011"/>
      <w:bookmarkStart w:id="3" w:name="_Toc413446305"/>
      <w:bookmarkStart w:id="4" w:name="_Toc119523117"/>
      <w:bookmarkStart w:id="5" w:name="_Toc456598586"/>
      <w:bookmarkStart w:id="6" w:name="_Toc456600917"/>
      <w:r>
        <w:t>Introduction</w:t>
      </w:r>
      <w:bookmarkEnd w:id="1"/>
      <w:bookmarkEnd w:id="2"/>
      <w:bookmarkEnd w:id="3"/>
      <w:bookmarkEnd w:id="4"/>
    </w:p>
    <w:p w14:paraId="6146C2E7" w14:textId="60F49ED6" w:rsidR="00292702" w:rsidRPr="00292702" w:rsidRDefault="00292702" w:rsidP="00292702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292702">
        <w:rPr>
          <w:rFonts w:asciiTheme="majorHAnsi" w:hAnsiTheme="majorHAnsi" w:cstheme="majorHAnsi"/>
          <w:color w:val="000000"/>
        </w:rPr>
        <w:t xml:space="preserve">Booking Hotel </w:t>
      </w:r>
      <w:proofErr w:type="spellStart"/>
      <w:r w:rsidRPr="00292702">
        <w:rPr>
          <w:rFonts w:asciiTheme="majorHAnsi" w:hAnsiTheme="majorHAnsi" w:cstheme="majorHAnsi"/>
          <w:color w:val="000000"/>
        </w:rPr>
        <w:t>là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ứng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dụng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hỗ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trợ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tìm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kiếm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chỗ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nghỉ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ngơi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, </w:t>
      </w:r>
      <w:proofErr w:type="spellStart"/>
      <w:r w:rsidRPr="00292702">
        <w:rPr>
          <w:rFonts w:asciiTheme="majorHAnsi" w:hAnsiTheme="majorHAnsi" w:cstheme="majorHAnsi"/>
          <w:color w:val="000000"/>
        </w:rPr>
        <w:t>giúp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bạn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tìm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kiếm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nhanh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chóng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các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khách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sạn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, homestay </w:t>
      </w:r>
      <w:proofErr w:type="spellStart"/>
      <w:r w:rsidRPr="00292702">
        <w:rPr>
          <w:rFonts w:asciiTheme="majorHAnsi" w:hAnsiTheme="majorHAnsi" w:cstheme="majorHAnsi"/>
          <w:color w:val="000000"/>
        </w:rPr>
        <w:t>gần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nhất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với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nhiều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mức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giá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khác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nhau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. </w:t>
      </w:r>
      <w:proofErr w:type="spellStart"/>
      <w:r w:rsidRPr="00292702">
        <w:rPr>
          <w:rFonts w:asciiTheme="majorHAnsi" w:hAnsiTheme="majorHAnsi" w:cstheme="majorHAnsi"/>
          <w:color w:val="000000"/>
        </w:rPr>
        <w:t>Với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sứ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mệnh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sử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dụng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công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nghệ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tiên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tiến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, </w:t>
      </w:r>
      <w:proofErr w:type="spellStart"/>
      <w:r w:rsidRPr="00292702">
        <w:rPr>
          <w:rFonts w:asciiTheme="majorHAnsi" w:hAnsiTheme="majorHAnsi" w:cstheme="majorHAnsi"/>
          <w:color w:val="000000"/>
        </w:rPr>
        <w:t>chúng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tôi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giúp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bạn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tận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hưởng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chuyến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đi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một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cách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tuyệt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vời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nhất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ở </w:t>
      </w:r>
      <w:proofErr w:type="spellStart"/>
      <w:r w:rsidRPr="00292702">
        <w:rPr>
          <w:rFonts w:asciiTheme="majorHAnsi" w:hAnsiTheme="majorHAnsi" w:cstheme="majorHAnsi"/>
          <w:color w:val="000000"/>
        </w:rPr>
        <w:t>bất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cứ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đâu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bạn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tới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, </w:t>
      </w:r>
      <w:proofErr w:type="spellStart"/>
      <w:r w:rsidRPr="00292702">
        <w:rPr>
          <w:rFonts w:asciiTheme="majorHAnsi" w:hAnsiTheme="majorHAnsi" w:cstheme="majorHAnsi"/>
          <w:color w:val="000000"/>
        </w:rPr>
        <w:t>quyết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tâm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nâng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cao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chất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lượng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ngành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du </w:t>
      </w:r>
      <w:proofErr w:type="spellStart"/>
      <w:r w:rsidRPr="00292702">
        <w:rPr>
          <w:rFonts w:asciiTheme="majorHAnsi" w:hAnsiTheme="majorHAnsi" w:cstheme="majorHAnsi"/>
          <w:color w:val="000000"/>
        </w:rPr>
        <w:t>lịch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bền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vững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, </w:t>
      </w:r>
      <w:proofErr w:type="spellStart"/>
      <w:r w:rsidRPr="00292702">
        <w:rPr>
          <w:rFonts w:asciiTheme="majorHAnsi" w:hAnsiTheme="majorHAnsi" w:cstheme="majorHAnsi"/>
          <w:color w:val="000000"/>
        </w:rPr>
        <w:t>dễ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tiếp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cận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và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tiên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tiến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. </w:t>
      </w:r>
      <w:proofErr w:type="spellStart"/>
      <w:r w:rsidRPr="00292702">
        <w:rPr>
          <w:rFonts w:asciiTheme="majorHAnsi" w:hAnsiTheme="majorHAnsi" w:cstheme="majorHAnsi"/>
          <w:color w:val="000000"/>
        </w:rPr>
        <w:t>Ngoài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ra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, </w:t>
      </w:r>
      <w:proofErr w:type="spellStart"/>
      <w:r w:rsidRPr="00292702">
        <w:rPr>
          <w:rFonts w:asciiTheme="majorHAnsi" w:hAnsiTheme="majorHAnsi" w:cstheme="majorHAnsi"/>
          <w:color w:val="000000"/>
        </w:rPr>
        <w:t>nếu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bạn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muốn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trở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thành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một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nhà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cung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cấp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dịch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vụ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chỗ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ở, </w:t>
      </w:r>
      <w:proofErr w:type="spellStart"/>
      <w:r w:rsidRPr="00292702">
        <w:rPr>
          <w:rFonts w:asciiTheme="majorHAnsi" w:hAnsiTheme="majorHAnsi" w:cstheme="majorHAnsi"/>
          <w:color w:val="000000"/>
        </w:rPr>
        <w:t>chúng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tôi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luôn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sẵn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lòng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giúp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bạn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điều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đó</w:t>
      </w:r>
      <w:proofErr w:type="spellEnd"/>
      <w:r w:rsidRPr="00292702">
        <w:rPr>
          <w:rFonts w:asciiTheme="majorHAnsi" w:hAnsiTheme="majorHAnsi" w:cstheme="majorHAnsi"/>
          <w:color w:val="000000"/>
        </w:rPr>
        <w:t>.</w:t>
      </w:r>
    </w:p>
    <w:p w14:paraId="3201B47C" w14:textId="77777777" w:rsidR="007C47A5" w:rsidRDefault="007C47A5">
      <w:pPr>
        <w:pStyle w:val="Heading1"/>
      </w:pPr>
      <w:bookmarkStart w:id="7" w:name="_Toc524312832"/>
      <w:bookmarkStart w:id="8" w:name="_Toc307271015"/>
      <w:bookmarkStart w:id="9" w:name="_Toc413446306"/>
      <w:bookmarkStart w:id="10" w:name="_Toc119523118"/>
      <w:r>
        <w:t>Project Overview</w:t>
      </w:r>
      <w:bookmarkEnd w:id="7"/>
      <w:bookmarkEnd w:id="8"/>
      <w:bookmarkEnd w:id="9"/>
      <w:bookmarkEnd w:id="10"/>
    </w:p>
    <w:p w14:paraId="0675BEBC" w14:textId="237E5D92" w:rsidR="007C47A5" w:rsidRDefault="007C47A5">
      <w:pPr>
        <w:pStyle w:val="Heading2"/>
      </w:pPr>
      <w:bookmarkStart w:id="11" w:name="_Toc524312833"/>
      <w:bookmarkStart w:id="12" w:name="_Toc307271016"/>
      <w:bookmarkStart w:id="13" w:name="_Toc413446307"/>
      <w:bookmarkStart w:id="14" w:name="_Toc119523119"/>
      <w:r>
        <w:t>Project Purpose, Scope, and Objectives</w:t>
      </w:r>
      <w:bookmarkEnd w:id="11"/>
      <w:bookmarkEnd w:id="12"/>
      <w:bookmarkEnd w:id="13"/>
      <w:bookmarkEnd w:id="14"/>
    </w:p>
    <w:p w14:paraId="4C9A3945" w14:textId="769949ED" w:rsidR="00292702" w:rsidRDefault="00292702" w:rsidP="00292702">
      <w:pPr>
        <w:pStyle w:val="NormalWeb"/>
        <w:numPr>
          <w:ilvl w:val="0"/>
          <w:numId w:val="9"/>
        </w:numPr>
        <w:spacing w:before="0" w:beforeAutospacing="0" w:after="120" w:afterAutospacing="0"/>
        <w:textAlignment w:val="baseline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Purpose</w:t>
      </w:r>
      <w:r>
        <w:rPr>
          <w:color w:val="000000"/>
          <w:sz w:val="20"/>
          <w:szCs w:val="20"/>
        </w:rPr>
        <w:t>: </w:t>
      </w:r>
    </w:p>
    <w:p w14:paraId="5393E84D" w14:textId="4E1A718D" w:rsidR="00292702" w:rsidRDefault="00292702" w:rsidP="00292702">
      <w:pPr>
        <w:pStyle w:val="NormalWeb"/>
        <w:spacing w:before="0" w:beforeAutospacing="0" w:after="120" w:afterAutospacing="0"/>
        <w:ind w:firstLine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+ </w:t>
      </w:r>
      <w:proofErr w:type="spellStart"/>
      <w:r>
        <w:rPr>
          <w:color w:val="000000"/>
          <w:sz w:val="20"/>
          <w:szCs w:val="20"/>
        </w:rPr>
        <w:t>Cung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cấp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dịch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vụ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đặt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phòng</w:t>
      </w:r>
      <w:proofErr w:type="spellEnd"/>
    </w:p>
    <w:p w14:paraId="6C43C2D0" w14:textId="3963286C" w:rsidR="00292702" w:rsidRDefault="00292702" w:rsidP="00292702">
      <w:pPr>
        <w:pStyle w:val="NormalWeb"/>
        <w:spacing w:before="0" w:beforeAutospacing="0" w:after="120" w:afterAutospacing="0"/>
        <w:ind w:firstLine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+ </w:t>
      </w:r>
      <w:proofErr w:type="spellStart"/>
      <w:r>
        <w:rPr>
          <w:color w:val="000000"/>
          <w:sz w:val="20"/>
          <w:szCs w:val="20"/>
        </w:rPr>
        <w:t>Cung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cấp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dịch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vụ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cho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thuê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phòng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và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quản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lý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đặt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phòng</w:t>
      </w:r>
      <w:proofErr w:type="spellEnd"/>
    </w:p>
    <w:p w14:paraId="7E959487" w14:textId="751EEE0A" w:rsidR="00292702" w:rsidRDefault="00292702" w:rsidP="00292702">
      <w:pPr>
        <w:pStyle w:val="NormalWeb"/>
        <w:numPr>
          <w:ilvl w:val="0"/>
          <w:numId w:val="9"/>
        </w:numPr>
        <w:spacing w:before="0" w:beforeAutospacing="0" w:after="120" w:afterAutospacing="0"/>
        <w:textAlignment w:val="baseline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Scope</w:t>
      </w:r>
      <w:r>
        <w:rPr>
          <w:color w:val="000000"/>
          <w:sz w:val="20"/>
          <w:szCs w:val="20"/>
        </w:rPr>
        <w:t>:</w:t>
      </w:r>
    </w:p>
    <w:p w14:paraId="4B6FFFB2" w14:textId="5A380C6F" w:rsidR="00292702" w:rsidRDefault="00292702" w:rsidP="00292702">
      <w:pPr>
        <w:pStyle w:val="NormalWeb"/>
        <w:spacing w:before="0" w:beforeAutospacing="0" w:after="120" w:afterAutospacing="0"/>
        <w:ind w:firstLine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+ </w:t>
      </w:r>
      <w:proofErr w:type="spellStart"/>
      <w:r>
        <w:rPr>
          <w:color w:val="000000"/>
          <w:sz w:val="20"/>
          <w:szCs w:val="20"/>
        </w:rPr>
        <w:t>Khách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đi</w:t>
      </w:r>
      <w:proofErr w:type="spellEnd"/>
      <w:r>
        <w:rPr>
          <w:color w:val="000000"/>
          <w:sz w:val="20"/>
          <w:szCs w:val="20"/>
        </w:rPr>
        <w:t xml:space="preserve"> du </w:t>
      </w:r>
      <w:proofErr w:type="spellStart"/>
      <w:r>
        <w:rPr>
          <w:color w:val="000000"/>
          <w:sz w:val="20"/>
          <w:szCs w:val="20"/>
        </w:rPr>
        <w:t>lịch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đi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công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tác</w:t>
      </w:r>
      <w:proofErr w:type="spellEnd"/>
      <w:r>
        <w:rPr>
          <w:color w:val="000000"/>
          <w:sz w:val="20"/>
          <w:szCs w:val="20"/>
        </w:rPr>
        <w:t>.</w:t>
      </w:r>
    </w:p>
    <w:p w14:paraId="22B124DC" w14:textId="0433143F" w:rsidR="00292702" w:rsidRDefault="00292702" w:rsidP="00292702">
      <w:pPr>
        <w:pStyle w:val="NormalWeb"/>
        <w:spacing w:before="0" w:beforeAutospacing="0" w:after="120" w:afterAutospacing="0"/>
        <w:ind w:left="360" w:firstLine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+ </w:t>
      </w:r>
      <w:proofErr w:type="spellStart"/>
      <w:r>
        <w:rPr>
          <w:color w:val="000000"/>
          <w:sz w:val="20"/>
          <w:szCs w:val="20"/>
        </w:rPr>
        <w:t>Chủ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các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khách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sạn</w:t>
      </w:r>
      <w:proofErr w:type="spellEnd"/>
      <w:r>
        <w:rPr>
          <w:color w:val="000000"/>
          <w:sz w:val="20"/>
          <w:szCs w:val="20"/>
        </w:rPr>
        <w:t>, homestay.</w:t>
      </w:r>
    </w:p>
    <w:p w14:paraId="00DFD38F" w14:textId="03E4FBC1" w:rsidR="00292702" w:rsidRDefault="00292702" w:rsidP="00292702">
      <w:pPr>
        <w:pStyle w:val="NormalWeb"/>
        <w:numPr>
          <w:ilvl w:val="0"/>
          <w:numId w:val="9"/>
        </w:numPr>
        <w:spacing w:before="0" w:beforeAutospacing="0" w:after="120" w:afterAutospacing="0"/>
        <w:textAlignment w:val="baseline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Objectives</w:t>
      </w:r>
      <w:r>
        <w:rPr>
          <w:color w:val="000000"/>
          <w:sz w:val="20"/>
          <w:szCs w:val="20"/>
        </w:rPr>
        <w:t>:  </w:t>
      </w:r>
    </w:p>
    <w:p w14:paraId="25C3BAF1" w14:textId="56A38337" w:rsidR="00292702" w:rsidRDefault="00292702" w:rsidP="00292702">
      <w:pPr>
        <w:pStyle w:val="NormalWeb"/>
        <w:spacing w:before="0" w:beforeAutospacing="0" w:after="12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+ </w:t>
      </w:r>
      <w:proofErr w:type="spellStart"/>
      <w:r>
        <w:rPr>
          <w:color w:val="000000"/>
          <w:sz w:val="20"/>
          <w:szCs w:val="20"/>
        </w:rPr>
        <w:t>Giúp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cho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mọi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người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tận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hưởng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chuyến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đi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khám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phá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thế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giới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mà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không</w:t>
      </w:r>
      <w:proofErr w:type="spellEnd"/>
      <w:r>
        <w:rPr>
          <w:color w:val="000000"/>
          <w:sz w:val="20"/>
          <w:szCs w:val="20"/>
        </w:rPr>
        <w:t xml:space="preserve"> lo </w:t>
      </w:r>
      <w:proofErr w:type="spellStart"/>
      <w:r>
        <w:rPr>
          <w:color w:val="000000"/>
          <w:sz w:val="20"/>
          <w:szCs w:val="20"/>
        </w:rPr>
        <w:t>lắng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việc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tìm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chỗ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nghỉ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ngơi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hợp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lý</w:t>
      </w:r>
      <w:proofErr w:type="spellEnd"/>
      <w:r>
        <w:rPr>
          <w:color w:val="000000"/>
          <w:sz w:val="20"/>
          <w:szCs w:val="20"/>
        </w:rPr>
        <w:t>.</w:t>
      </w:r>
    </w:p>
    <w:p w14:paraId="60E7668C" w14:textId="60602DBA" w:rsidR="00292702" w:rsidRDefault="00292702" w:rsidP="00292702">
      <w:pPr>
        <w:pStyle w:val="NormalWeb"/>
        <w:spacing w:before="0" w:beforeAutospacing="0" w:after="12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+ </w:t>
      </w:r>
      <w:proofErr w:type="spellStart"/>
      <w:r>
        <w:rPr>
          <w:color w:val="000000"/>
          <w:sz w:val="20"/>
          <w:szCs w:val="20"/>
        </w:rPr>
        <w:t>Cải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thiện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tình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trạng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kinh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doanh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của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khách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sạn</w:t>
      </w:r>
      <w:proofErr w:type="spellEnd"/>
      <w:r>
        <w:rPr>
          <w:color w:val="000000"/>
          <w:sz w:val="20"/>
          <w:szCs w:val="20"/>
        </w:rPr>
        <w:t>.</w:t>
      </w:r>
    </w:p>
    <w:p w14:paraId="41D87E1C" w14:textId="77777777" w:rsidR="00292702" w:rsidRPr="00292702" w:rsidRDefault="00292702" w:rsidP="00292702"/>
    <w:p w14:paraId="4B687384" w14:textId="67536CC4" w:rsidR="007C47A5" w:rsidRDefault="007C47A5">
      <w:pPr>
        <w:pStyle w:val="Heading2"/>
      </w:pPr>
      <w:bookmarkStart w:id="15" w:name="_Toc524312834"/>
      <w:bookmarkStart w:id="16" w:name="_Toc307271017"/>
      <w:bookmarkStart w:id="17" w:name="_Toc413446308"/>
      <w:bookmarkStart w:id="18" w:name="_Toc119523120"/>
      <w:r>
        <w:t>Assumptions and Constraints</w:t>
      </w:r>
      <w:bookmarkEnd w:id="15"/>
      <w:bookmarkEnd w:id="16"/>
      <w:bookmarkEnd w:id="17"/>
      <w:bookmarkEnd w:id="18"/>
    </w:p>
    <w:p w14:paraId="7BD0CF0C" w14:textId="19C920F8" w:rsidR="00292702" w:rsidRDefault="00292702" w:rsidP="00292702">
      <w:pPr>
        <w:pStyle w:val="NormalWeb"/>
        <w:numPr>
          <w:ilvl w:val="0"/>
          <w:numId w:val="9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Dự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án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có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lịch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trình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cố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định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là</w:t>
      </w:r>
      <w:proofErr w:type="spellEnd"/>
      <w:r>
        <w:rPr>
          <w:color w:val="000000"/>
          <w:sz w:val="20"/>
          <w:szCs w:val="20"/>
        </w:rPr>
        <w:t xml:space="preserve"> 11 </w:t>
      </w:r>
      <w:proofErr w:type="spellStart"/>
      <w:proofErr w:type="gramStart"/>
      <w:r>
        <w:rPr>
          <w:color w:val="000000"/>
          <w:sz w:val="20"/>
          <w:szCs w:val="20"/>
        </w:rPr>
        <w:t>tuần</w:t>
      </w:r>
      <w:proofErr w:type="spellEnd"/>
      <w:r>
        <w:rPr>
          <w:color w:val="000000"/>
          <w:sz w:val="20"/>
          <w:szCs w:val="20"/>
        </w:rPr>
        <w:t xml:space="preserve"> .</w:t>
      </w:r>
      <w:proofErr w:type="gramEnd"/>
    </w:p>
    <w:p w14:paraId="14A3FD64" w14:textId="4A7C9136" w:rsidR="00292702" w:rsidRDefault="00292702" w:rsidP="00292702">
      <w:pPr>
        <w:pStyle w:val="NormalWeb"/>
        <w:numPr>
          <w:ilvl w:val="0"/>
          <w:numId w:val="9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Dự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án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không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có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ngân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sách</w:t>
      </w:r>
      <w:proofErr w:type="spellEnd"/>
      <w:r>
        <w:rPr>
          <w:color w:val="000000"/>
          <w:sz w:val="20"/>
          <w:szCs w:val="20"/>
        </w:rPr>
        <w:t>.</w:t>
      </w:r>
    </w:p>
    <w:p w14:paraId="068089A7" w14:textId="57D78AEC" w:rsidR="00292702" w:rsidRPr="00292702" w:rsidRDefault="00292702" w:rsidP="00292702">
      <w:pPr>
        <w:pStyle w:val="NormalWeb"/>
        <w:numPr>
          <w:ilvl w:val="0"/>
          <w:numId w:val="9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Dự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án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có</w:t>
      </w:r>
      <w:proofErr w:type="spellEnd"/>
      <w:r>
        <w:rPr>
          <w:color w:val="000000"/>
          <w:sz w:val="20"/>
          <w:szCs w:val="20"/>
        </w:rPr>
        <w:t xml:space="preserve"> 5 </w:t>
      </w:r>
      <w:proofErr w:type="spellStart"/>
      <w:r>
        <w:rPr>
          <w:color w:val="000000"/>
          <w:sz w:val="20"/>
          <w:szCs w:val="20"/>
        </w:rPr>
        <w:t>người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sẽ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không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có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thêm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người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nào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trong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quá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trình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phát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triển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dự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án</w:t>
      </w:r>
      <w:proofErr w:type="spellEnd"/>
      <w:r>
        <w:rPr>
          <w:color w:val="000000"/>
          <w:sz w:val="20"/>
          <w:szCs w:val="20"/>
        </w:rPr>
        <w:t>.</w:t>
      </w:r>
    </w:p>
    <w:p w14:paraId="6103929F" w14:textId="6D25840D" w:rsidR="007C47A5" w:rsidRDefault="007C47A5">
      <w:pPr>
        <w:pStyle w:val="Heading2"/>
      </w:pPr>
      <w:bookmarkStart w:id="19" w:name="_Toc524312835"/>
      <w:bookmarkStart w:id="20" w:name="_Toc307271018"/>
      <w:bookmarkStart w:id="21" w:name="_Toc413446309"/>
      <w:bookmarkStart w:id="22" w:name="_Toc119523121"/>
      <w:r>
        <w:t>Project Deliverables</w:t>
      </w:r>
      <w:bookmarkEnd w:id="19"/>
      <w:bookmarkEnd w:id="20"/>
      <w:bookmarkEnd w:id="21"/>
      <w:bookmarkEnd w:id="22"/>
    </w:p>
    <w:p w14:paraId="5347DCBC" w14:textId="77777777" w:rsidR="00292702" w:rsidRPr="00292702" w:rsidRDefault="00292702" w:rsidP="0029270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"/>
        <w:gridCol w:w="1991"/>
        <w:gridCol w:w="3074"/>
        <w:gridCol w:w="805"/>
        <w:gridCol w:w="922"/>
        <w:gridCol w:w="1053"/>
        <w:gridCol w:w="994"/>
      </w:tblGrid>
      <w:tr w:rsidR="00292702" w:rsidRPr="00292702" w14:paraId="7D93D836" w14:textId="77777777" w:rsidTr="002927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1A98DA" w14:textId="77777777" w:rsidR="00292702" w:rsidRPr="00292702" w:rsidRDefault="00292702" w:rsidP="00292702">
            <w:pPr>
              <w:widowControl/>
              <w:spacing w:after="120" w:line="240" w:lineRule="auto"/>
              <w:jc w:val="center"/>
              <w:rPr>
                <w:sz w:val="24"/>
                <w:szCs w:val="24"/>
              </w:rPr>
            </w:pPr>
            <w:r w:rsidRPr="00292702">
              <w:rPr>
                <w:b/>
                <w:bCs/>
                <w:color w:val="000000"/>
              </w:rPr>
              <w:t>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66C20E" w14:textId="77777777" w:rsidR="00292702" w:rsidRPr="00292702" w:rsidRDefault="00292702" w:rsidP="00292702">
            <w:pPr>
              <w:widowControl/>
              <w:spacing w:after="120" w:line="240" w:lineRule="auto"/>
              <w:jc w:val="center"/>
              <w:rPr>
                <w:sz w:val="24"/>
                <w:szCs w:val="24"/>
              </w:rPr>
            </w:pPr>
            <w:r w:rsidRPr="00292702">
              <w:rPr>
                <w:b/>
                <w:bCs/>
                <w:color w:val="000000"/>
              </w:rPr>
              <w:t>Deliverable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2F6B47" w14:textId="77777777" w:rsidR="00292702" w:rsidRPr="00292702" w:rsidRDefault="00292702" w:rsidP="00292702">
            <w:pPr>
              <w:widowControl/>
              <w:spacing w:after="120" w:line="240" w:lineRule="auto"/>
              <w:jc w:val="center"/>
              <w:rPr>
                <w:sz w:val="24"/>
                <w:szCs w:val="24"/>
              </w:rPr>
            </w:pPr>
            <w:r w:rsidRPr="00292702"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33549D" w14:textId="77777777" w:rsidR="00292702" w:rsidRPr="00292702" w:rsidRDefault="00292702" w:rsidP="00292702">
            <w:pPr>
              <w:widowControl/>
              <w:spacing w:after="120" w:line="240" w:lineRule="auto"/>
              <w:jc w:val="center"/>
              <w:rPr>
                <w:sz w:val="24"/>
                <w:szCs w:val="24"/>
              </w:rPr>
            </w:pPr>
            <w:r w:rsidRPr="00292702">
              <w:rPr>
                <w:b/>
                <w:bCs/>
                <w:color w:val="000000"/>
              </w:rPr>
              <w:t>Owner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41F25C" w14:textId="77777777" w:rsidR="00292702" w:rsidRPr="00292702" w:rsidRDefault="00292702" w:rsidP="00292702">
            <w:pPr>
              <w:widowControl/>
              <w:spacing w:after="120" w:line="240" w:lineRule="auto"/>
              <w:jc w:val="center"/>
              <w:rPr>
                <w:sz w:val="24"/>
                <w:szCs w:val="24"/>
              </w:rPr>
            </w:pPr>
            <w:r w:rsidRPr="00292702">
              <w:rPr>
                <w:b/>
                <w:bCs/>
                <w:color w:val="000000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FB9FC6" w14:textId="77777777" w:rsidR="00292702" w:rsidRPr="00292702" w:rsidRDefault="00292702" w:rsidP="00292702">
            <w:pPr>
              <w:widowControl/>
              <w:spacing w:after="120" w:line="240" w:lineRule="auto"/>
              <w:jc w:val="center"/>
              <w:rPr>
                <w:sz w:val="24"/>
                <w:szCs w:val="24"/>
              </w:rPr>
            </w:pPr>
            <w:r w:rsidRPr="00292702">
              <w:rPr>
                <w:b/>
                <w:bCs/>
                <w:color w:val="000000"/>
              </w:rPr>
              <w:t>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2D1539" w14:textId="77777777" w:rsidR="00292702" w:rsidRPr="00292702" w:rsidRDefault="00292702" w:rsidP="00292702">
            <w:pPr>
              <w:widowControl/>
              <w:spacing w:after="120" w:line="240" w:lineRule="auto"/>
              <w:jc w:val="center"/>
              <w:rPr>
                <w:sz w:val="24"/>
                <w:szCs w:val="24"/>
              </w:rPr>
            </w:pPr>
            <w:r w:rsidRPr="00292702">
              <w:rPr>
                <w:b/>
                <w:bCs/>
                <w:color w:val="000000"/>
              </w:rPr>
              <w:t>End Date</w:t>
            </w:r>
          </w:p>
        </w:tc>
      </w:tr>
      <w:tr w:rsidR="00292702" w:rsidRPr="00292702" w14:paraId="16060DF1" w14:textId="77777777" w:rsidTr="002927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DA8BC6" w14:textId="77777777" w:rsidR="00292702" w:rsidRPr="00292702" w:rsidRDefault="00292702" w:rsidP="00292702">
            <w:pPr>
              <w:widowControl/>
              <w:spacing w:after="120" w:line="240" w:lineRule="auto"/>
              <w:jc w:val="center"/>
              <w:rPr>
                <w:sz w:val="24"/>
                <w:szCs w:val="24"/>
              </w:rPr>
            </w:pPr>
            <w:r w:rsidRPr="00292702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310404" w14:textId="77777777" w:rsidR="00292702" w:rsidRPr="00292702" w:rsidRDefault="00292702" w:rsidP="00292702">
            <w:pPr>
              <w:widowControl/>
              <w:spacing w:after="12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92702">
              <w:rPr>
                <w:color w:val="000000"/>
              </w:rPr>
              <w:t>Chuẩn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bị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kế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hoạch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phát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triển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dự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án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740C88" w14:textId="77777777" w:rsidR="00292702" w:rsidRPr="00292702" w:rsidRDefault="00292702" w:rsidP="00292702">
            <w:pPr>
              <w:widowControl/>
              <w:spacing w:after="12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92702">
              <w:rPr>
                <w:color w:val="000000"/>
              </w:rPr>
              <w:t>Giới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thiêu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tổng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quan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và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xác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định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các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cột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mốc</w:t>
            </w:r>
            <w:proofErr w:type="spellEnd"/>
            <w:r w:rsidRPr="00292702">
              <w:rPr>
                <w:color w:val="000000"/>
              </w:rPr>
              <w:t xml:space="preserve">, </w:t>
            </w:r>
            <w:proofErr w:type="spellStart"/>
            <w:r w:rsidRPr="00292702">
              <w:rPr>
                <w:color w:val="000000"/>
              </w:rPr>
              <w:t>thời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gian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của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dự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án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1199A5" w14:textId="77777777" w:rsidR="00292702" w:rsidRPr="00292702" w:rsidRDefault="00292702" w:rsidP="00292702">
            <w:pPr>
              <w:widowControl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40196C" w14:textId="77777777" w:rsidR="00292702" w:rsidRPr="00292702" w:rsidRDefault="00292702" w:rsidP="00292702">
            <w:pPr>
              <w:widowControl/>
              <w:spacing w:after="12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92702">
              <w:rPr>
                <w:color w:val="000000"/>
              </w:rPr>
              <w:t>Hoàn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thành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C0CD7" w14:textId="77777777" w:rsidR="00292702" w:rsidRPr="00292702" w:rsidRDefault="00292702" w:rsidP="00292702">
            <w:pPr>
              <w:widowControl/>
              <w:spacing w:after="120" w:line="240" w:lineRule="auto"/>
              <w:jc w:val="center"/>
              <w:rPr>
                <w:sz w:val="24"/>
                <w:szCs w:val="24"/>
              </w:rPr>
            </w:pPr>
            <w:r w:rsidRPr="00292702">
              <w:rPr>
                <w:color w:val="000000"/>
              </w:rPr>
              <w:t>21/Oct/22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256E51" w14:textId="77777777" w:rsidR="00292702" w:rsidRPr="00292702" w:rsidRDefault="00292702" w:rsidP="00292702">
            <w:pPr>
              <w:widowControl/>
              <w:spacing w:after="120" w:line="240" w:lineRule="auto"/>
              <w:jc w:val="center"/>
              <w:rPr>
                <w:sz w:val="24"/>
                <w:szCs w:val="24"/>
              </w:rPr>
            </w:pPr>
            <w:r w:rsidRPr="00292702">
              <w:rPr>
                <w:color w:val="000000"/>
              </w:rPr>
              <w:t>2/Nov/22</w:t>
            </w:r>
          </w:p>
        </w:tc>
      </w:tr>
    </w:tbl>
    <w:p w14:paraId="0C4D2203" w14:textId="77777777" w:rsidR="00292702" w:rsidRPr="00292702" w:rsidRDefault="00292702" w:rsidP="00292702"/>
    <w:p w14:paraId="285A227C" w14:textId="77777777" w:rsidR="007C47A5" w:rsidRDefault="007C47A5">
      <w:pPr>
        <w:pStyle w:val="Heading1"/>
      </w:pPr>
      <w:bookmarkStart w:id="23" w:name="_Toc524312837"/>
      <w:bookmarkStart w:id="24" w:name="_Toc307271019"/>
      <w:bookmarkStart w:id="25" w:name="_Toc413446310"/>
      <w:bookmarkStart w:id="26" w:name="_Toc119523122"/>
      <w:r>
        <w:lastRenderedPageBreak/>
        <w:t>Project Organization</w:t>
      </w:r>
      <w:bookmarkEnd w:id="23"/>
      <w:bookmarkEnd w:id="24"/>
      <w:bookmarkEnd w:id="25"/>
      <w:bookmarkEnd w:id="26"/>
    </w:p>
    <w:p w14:paraId="24E9C750" w14:textId="77777777" w:rsidR="007C47A5" w:rsidRDefault="007C47A5">
      <w:pPr>
        <w:pStyle w:val="Heading2"/>
      </w:pPr>
      <w:bookmarkStart w:id="27" w:name="_Toc524312838"/>
      <w:bookmarkStart w:id="28" w:name="_Toc307271020"/>
      <w:bookmarkStart w:id="29" w:name="_Toc413446311"/>
      <w:bookmarkStart w:id="30" w:name="_Toc119523123"/>
      <w:r>
        <w:t>Organizational Structure</w:t>
      </w:r>
      <w:bookmarkEnd w:id="27"/>
      <w:bookmarkEnd w:id="28"/>
      <w:bookmarkEnd w:id="29"/>
      <w:bookmarkEnd w:id="30"/>
    </w:p>
    <w:p w14:paraId="1DB2FA47" w14:textId="26145B0C" w:rsidR="007C47A5" w:rsidRDefault="00E61278" w:rsidP="00FE09F3">
      <w:pPr>
        <w:pStyle w:val="BodyText"/>
      </w:pPr>
      <w:r>
        <w:rPr>
          <w:noProof/>
        </w:rPr>
        <w:drawing>
          <wp:inline distT="0" distB="0" distL="0" distR="0" wp14:anchorId="278312FA" wp14:editId="1BAFD536">
            <wp:extent cx="5603875" cy="1593273"/>
            <wp:effectExtent l="0" t="0" r="5397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7AA07B83" w14:textId="439330F7" w:rsidR="007C47A5" w:rsidRDefault="007C47A5" w:rsidP="00FE09F3">
      <w:pPr>
        <w:pStyle w:val="Heading2"/>
      </w:pPr>
      <w:bookmarkStart w:id="31" w:name="_Toc524312840"/>
      <w:bookmarkStart w:id="32" w:name="_Toc307271021"/>
      <w:bookmarkStart w:id="33" w:name="_Toc413446312"/>
      <w:bookmarkStart w:id="34" w:name="_Toc119523124"/>
      <w:r>
        <w:t>Roles and Responsibilities</w:t>
      </w:r>
      <w:bookmarkEnd w:id="31"/>
      <w:bookmarkEnd w:id="32"/>
      <w:bookmarkEnd w:id="33"/>
      <w:bookmarkEnd w:id="34"/>
    </w:p>
    <w:p w14:paraId="00CA3DFD" w14:textId="77777777" w:rsidR="00FE09F3" w:rsidRPr="00FE09F3" w:rsidRDefault="00FE09F3" w:rsidP="00FE09F3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3"/>
        <w:gridCol w:w="4327"/>
      </w:tblGrid>
      <w:tr w:rsidR="00DD41D5" w14:paraId="43B852B9" w14:textId="77777777" w:rsidTr="00DD41D5">
        <w:tc>
          <w:tcPr>
            <w:tcW w:w="4788" w:type="dxa"/>
          </w:tcPr>
          <w:p w14:paraId="19886768" w14:textId="34C4C9DE" w:rsidR="00DD41D5" w:rsidRPr="00FE09F3" w:rsidRDefault="00DD41D5" w:rsidP="00DD41D5">
            <w:pPr>
              <w:pStyle w:val="BodyText"/>
              <w:ind w:left="0"/>
              <w:jc w:val="center"/>
              <w:rPr>
                <w:b/>
                <w:bCs/>
              </w:rPr>
            </w:pPr>
            <w:r w:rsidRPr="00FE09F3">
              <w:rPr>
                <w:b/>
                <w:bCs/>
              </w:rPr>
              <w:t>Person</w:t>
            </w:r>
          </w:p>
        </w:tc>
        <w:tc>
          <w:tcPr>
            <w:tcW w:w="4788" w:type="dxa"/>
          </w:tcPr>
          <w:p w14:paraId="20F3CAD0" w14:textId="7F33E0A7" w:rsidR="00DD41D5" w:rsidRPr="00FE09F3" w:rsidRDefault="00DD41D5" w:rsidP="00DD41D5">
            <w:pPr>
              <w:pStyle w:val="BodyText"/>
              <w:ind w:left="0"/>
              <w:jc w:val="center"/>
              <w:rPr>
                <w:b/>
                <w:bCs/>
              </w:rPr>
            </w:pPr>
            <w:r w:rsidRPr="00FE09F3">
              <w:rPr>
                <w:b/>
                <w:bCs/>
              </w:rPr>
              <w:t>Role</w:t>
            </w:r>
          </w:p>
        </w:tc>
      </w:tr>
      <w:tr w:rsidR="00DD41D5" w14:paraId="71279151" w14:textId="77777777" w:rsidTr="00DD41D5">
        <w:tc>
          <w:tcPr>
            <w:tcW w:w="4788" w:type="dxa"/>
          </w:tcPr>
          <w:p w14:paraId="3F78F098" w14:textId="271964E6" w:rsidR="00DD41D5" w:rsidRDefault="00FE09F3" w:rsidP="00FE09F3">
            <w:pPr>
              <w:pStyle w:val="BodyText"/>
              <w:ind w:left="0"/>
              <w:jc w:val="center"/>
            </w:pPr>
            <w:r>
              <w:t>Nguyễn Long Vũ</w:t>
            </w:r>
          </w:p>
        </w:tc>
        <w:tc>
          <w:tcPr>
            <w:tcW w:w="4788" w:type="dxa"/>
          </w:tcPr>
          <w:p w14:paraId="1DB2D87A" w14:textId="50360A2A" w:rsidR="00DD41D5" w:rsidRDefault="00FE09F3" w:rsidP="00FE09F3">
            <w:pPr>
              <w:pStyle w:val="BodyText"/>
              <w:ind w:left="0"/>
              <w:jc w:val="center"/>
            </w:pPr>
            <w:r>
              <w:t>Project manager, Developer</w:t>
            </w:r>
          </w:p>
        </w:tc>
      </w:tr>
      <w:tr w:rsidR="00DD41D5" w14:paraId="05F6F215" w14:textId="77777777" w:rsidTr="00DD41D5">
        <w:tc>
          <w:tcPr>
            <w:tcW w:w="4788" w:type="dxa"/>
          </w:tcPr>
          <w:p w14:paraId="73014E79" w14:textId="0CD0E40D" w:rsidR="00DD41D5" w:rsidRDefault="00FE09F3" w:rsidP="00FE09F3">
            <w:pPr>
              <w:pStyle w:val="BodyText"/>
              <w:ind w:left="0"/>
              <w:jc w:val="center"/>
            </w:pPr>
            <w:r>
              <w:t xml:space="preserve">Lê </w:t>
            </w:r>
            <w:proofErr w:type="spellStart"/>
            <w:r>
              <w:t>Tấn</w:t>
            </w:r>
            <w:proofErr w:type="spellEnd"/>
            <w:r>
              <w:t xml:space="preserve"> </w:t>
            </w:r>
            <w:proofErr w:type="spellStart"/>
            <w:r>
              <w:t>Kiệt</w:t>
            </w:r>
            <w:proofErr w:type="spellEnd"/>
          </w:p>
        </w:tc>
        <w:tc>
          <w:tcPr>
            <w:tcW w:w="4788" w:type="dxa"/>
          </w:tcPr>
          <w:p w14:paraId="142C63A2" w14:textId="594131D1" w:rsidR="00DD41D5" w:rsidRDefault="00FE09F3" w:rsidP="00FE09F3">
            <w:pPr>
              <w:pStyle w:val="BodyText"/>
              <w:ind w:left="0"/>
              <w:jc w:val="center"/>
            </w:pPr>
            <w:r>
              <w:t>Developer</w:t>
            </w:r>
          </w:p>
        </w:tc>
      </w:tr>
      <w:tr w:rsidR="00DD41D5" w14:paraId="599016B9" w14:textId="77777777" w:rsidTr="00DD41D5">
        <w:tc>
          <w:tcPr>
            <w:tcW w:w="4788" w:type="dxa"/>
          </w:tcPr>
          <w:p w14:paraId="59C0B458" w14:textId="1F5E1E99" w:rsidR="00DD41D5" w:rsidRDefault="00FE09F3" w:rsidP="00FE09F3">
            <w:pPr>
              <w:pStyle w:val="BodyText"/>
              <w:ind w:left="0"/>
              <w:jc w:val="center"/>
            </w:pPr>
            <w:proofErr w:type="spellStart"/>
            <w:r>
              <w:t>Ngô</w:t>
            </w:r>
            <w:proofErr w:type="spellEnd"/>
            <w:r>
              <w:t xml:space="preserve"> Thanh </w:t>
            </w:r>
            <w:proofErr w:type="spellStart"/>
            <w:r>
              <w:t>Lực</w:t>
            </w:r>
            <w:proofErr w:type="spellEnd"/>
          </w:p>
        </w:tc>
        <w:tc>
          <w:tcPr>
            <w:tcW w:w="4788" w:type="dxa"/>
          </w:tcPr>
          <w:p w14:paraId="50D369D6" w14:textId="3EA67FD6" w:rsidR="00DD41D5" w:rsidRDefault="00FE09F3" w:rsidP="00FE09F3">
            <w:pPr>
              <w:pStyle w:val="BodyText"/>
              <w:ind w:left="0"/>
              <w:jc w:val="center"/>
            </w:pPr>
            <w:r>
              <w:t>Business Analyst, Developer</w:t>
            </w:r>
          </w:p>
        </w:tc>
      </w:tr>
      <w:tr w:rsidR="00DD41D5" w14:paraId="5EF02946" w14:textId="77777777" w:rsidTr="00DD41D5">
        <w:tc>
          <w:tcPr>
            <w:tcW w:w="4788" w:type="dxa"/>
          </w:tcPr>
          <w:p w14:paraId="5832A723" w14:textId="4F37E857" w:rsidR="00DD41D5" w:rsidRDefault="00FE09F3" w:rsidP="00FE09F3">
            <w:pPr>
              <w:pStyle w:val="BodyText"/>
              <w:ind w:left="0"/>
              <w:jc w:val="center"/>
            </w:pPr>
            <w:r>
              <w:t xml:space="preserve">Lê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Hửu</w:t>
            </w:r>
            <w:proofErr w:type="spellEnd"/>
          </w:p>
        </w:tc>
        <w:tc>
          <w:tcPr>
            <w:tcW w:w="4788" w:type="dxa"/>
          </w:tcPr>
          <w:p w14:paraId="2A42C79A" w14:textId="2D236560" w:rsidR="00DD41D5" w:rsidRDefault="00FE09F3" w:rsidP="00FE09F3">
            <w:pPr>
              <w:pStyle w:val="BodyText"/>
              <w:ind w:left="0"/>
              <w:jc w:val="center"/>
            </w:pPr>
            <w:r>
              <w:t>Developer</w:t>
            </w:r>
          </w:p>
        </w:tc>
      </w:tr>
      <w:tr w:rsidR="00DD41D5" w14:paraId="42620974" w14:textId="77777777" w:rsidTr="00DD41D5">
        <w:tc>
          <w:tcPr>
            <w:tcW w:w="4788" w:type="dxa"/>
          </w:tcPr>
          <w:p w14:paraId="6C31858D" w14:textId="0CDFD0F7" w:rsidR="00DD41D5" w:rsidRDefault="00FE09F3" w:rsidP="00DD41D5">
            <w:pPr>
              <w:pStyle w:val="BodyText"/>
              <w:ind w:left="0"/>
              <w:jc w:val="center"/>
            </w:pPr>
            <w:r>
              <w:t xml:space="preserve">Nguyễn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Ánh</w:t>
            </w:r>
            <w:proofErr w:type="spellEnd"/>
            <w:r>
              <w:t xml:space="preserve"> </w:t>
            </w:r>
            <w:proofErr w:type="spellStart"/>
            <w:r>
              <w:t>Tuyết</w:t>
            </w:r>
            <w:proofErr w:type="spellEnd"/>
          </w:p>
        </w:tc>
        <w:tc>
          <w:tcPr>
            <w:tcW w:w="4788" w:type="dxa"/>
          </w:tcPr>
          <w:p w14:paraId="42DD646A" w14:textId="3005D7EF" w:rsidR="00DD41D5" w:rsidRDefault="00FE09F3" w:rsidP="00DD41D5">
            <w:pPr>
              <w:pStyle w:val="BodyText"/>
              <w:ind w:left="0"/>
              <w:jc w:val="center"/>
            </w:pPr>
            <w:r>
              <w:t>Designer, Tester</w:t>
            </w:r>
          </w:p>
        </w:tc>
      </w:tr>
    </w:tbl>
    <w:p w14:paraId="1F2986B7" w14:textId="77777777" w:rsidR="00DD41D5" w:rsidRDefault="00DD41D5">
      <w:pPr>
        <w:pStyle w:val="BodyText"/>
      </w:pPr>
    </w:p>
    <w:p w14:paraId="79AF5BBA" w14:textId="77777777" w:rsidR="007C47A5" w:rsidRDefault="007C47A5">
      <w:pPr>
        <w:pStyle w:val="Heading1"/>
      </w:pPr>
      <w:bookmarkStart w:id="35" w:name="_Toc524312841"/>
      <w:bookmarkStart w:id="36" w:name="_Toc307271022"/>
      <w:bookmarkStart w:id="37" w:name="_Toc413446313"/>
      <w:bookmarkStart w:id="38" w:name="_Toc119523125"/>
      <w:r>
        <w:t>Management Process</w:t>
      </w:r>
      <w:bookmarkEnd w:id="35"/>
      <w:bookmarkEnd w:id="36"/>
      <w:bookmarkEnd w:id="37"/>
      <w:bookmarkEnd w:id="38"/>
    </w:p>
    <w:p w14:paraId="575EFA9C" w14:textId="77777777" w:rsidR="007C47A5" w:rsidRDefault="007C47A5">
      <w:pPr>
        <w:pStyle w:val="Heading2"/>
      </w:pPr>
      <w:bookmarkStart w:id="39" w:name="_Toc524312842"/>
      <w:bookmarkStart w:id="40" w:name="_Toc307271023"/>
      <w:bookmarkStart w:id="41" w:name="_Toc413446314"/>
      <w:bookmarkStart w:id="42" w:name="_Toc119523126"/>
      <w:r>
        <w:t>Project Estimates</w:t>
      </w:r>
      <w:bookmarkEnd w:id="39"/>
      <w:bookmarkEnd w:id="40"/>
      <w:bookmarkEnd w:id="41"/>
      <w:bookmarkEnd w:id="42"/>
    </w:p>
    <w:p w14:paraId="3EEF805B" w14:textId="0A81B7AA" w:rsidR="00D07175" w:rsidRPr="00E77146" w:rsidRDefault="00AA0331" w:rsidP="00D07175">
      <w:pPr>
        <w:pStyle w:val="ListParagraph"/>
        <w:keepLines/>
        <w:numPr>
          <w:ilvl w:val="0"/>
          <w:numId w:val="8"/>
        </w:numPr>
        <w:spacing w:before="120" w:after="120" w:line="276" w:lineRule="auto"/>
        <w:jc w:val="both"/>
        <w:rPr>
          <w:bCs/>
        </w:rPr>
      </w:pPr>
      <w:r>
        <w:rPr>
          <w:bCs/>
        </w:rPr>
        <w:t xml:space="preserve">Estimate: </w:t>
      </w:r>
      <w:r w:rsidRPr="00AA0331">
        <w:rPr>
          <w:b/>
        </w:rPr>
        <w:t>1500 hours</w:t>
      </w:r>
      <w:r>
        <w:rPr>
          <w:b/>
        </w:rPr>
        <w:t>.</w:t>
      </w:r>
    </w:p>
    <w:tbl>
      <w:tblPr>
        <w:tblStyle w:val="TableGrid"/>
        <w:tblW w:w="9090" w:type="dxa"/>
        <w:tblInd w:w="738" w:type="dxa"/>
        <w:tblLook w:val="04A0" w:firstRow="1" w:lastRow="0" w:firstColumn="1" w:lastColumn="0" w:noHBand="0" w:noVBand="1"/>
      </w:tblPr>
      <w:tblGrid>
        <w:gridCol w:w="990"/>
        <w:gridCol w:w="6390"/>
        <w:gridCol w:w="1710"/>
      </w:tblGrid>
      <w:tr w:rsidR="00745076" w:rsidRPr="00E77146" w14:paraId="21B1E189" w14:textId="77777777" w:rsidTr="00AA0331">
        <w:trPr>
          <w:trHeight w:val="557"/>
        </w:trPr>
        <w:tc>
          <w:tcPr>
            <w:tcW w:w="990" w:type="dxa"/>
            <w:vAlign w:val="center"/>
          </w:tcPr>
          <w:p w14:paraId="19F065CF" w14:textId="20F4B8B4" w:rsidR="00745076" w:rsidRPr="00E77146" w:rsidRDefault="00DB2E4A" w:rsidP="00745076">
            <w:pPr>
              <w:keepLines/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6390" w:type="dxa"/>
            <w:vAlign w:val="center"/>
          </w:tcPr>
          <w:p w14:paraId="367E8327" w14:textId="7BF33E6A" w:rsidR="00745076" w:rsidRPr="00E77146" w:rsidRDefault="00DB2E4A" w:rsidP="00D07175">
            <w:pPr>
              <w:keepLines/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Activities</w:t>
            </w:r>
          </w:p>
        </w:tc>
        <w:tc>
          <w:tcPr>
            <w:tcW w:w="1710" w:type="dxa"/>
            <w:vAlign w:val="center"/>
          </w:tcPr>
          <w:p w14:paraId="2E7A378D" w14:textId="0A3A1A22" w:rsidR="00745076" w:rsidRPr="00E77146" w:rsidRDefault="00AA0331" w:rsidP="00745076">
            <w:pPr>
              <w:keepLines/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Estimate (hours)</w:t>
            </w:r>
            <w:r w:rsidR="00745076" w:rsidRPr="00E77146">
              <w:rPr>
                <w:b/>
              </w:rPr>
              <w:t xml:space="preserve"> </w:t>
            </w:r>
          </w:p>
        </w:tc>
      </w:tr>
      <w:tr w:rsidR="00745076" w:rsidRPr="00E77146" w14:paraId="5382E0A9" w14:textId="77777777" w:rsidTr="00AA0331">
        <w:trPr>
          <w:trHeight w:val="557"/>
        </w:trPr>
        <w:tc>
          <w:tcPr>
            <w:tcW w:w="990" w:type="dxa"/>
            <w:vAlign w:val="center"/>
          </w:tcPr>
          <w:p w14:paraId="195976FC" w14:textId="5EF1A103" w:rsidR="00745076" w:rsidRPr="00E77146" w:rsidRDefault="00745076" w:rsidP="00745076">
            <w:pPr>
              <w:keepLines/>
              <w:spacing w:before="120" w:after="120" w:line="276" w:lineRule="auto"/>
              <w:jc w:val="center"/>
              <w:rPr>
                <w:b/>
              </w:rPr>
            </w:pPr>
            <w:r w:rsidRPr="00E77146">
              <w:rPr>
                <w:b/>
              </w:rPr>
              <w:t>1</w:t>
            </w:r>
          </w:p>
        </w:tc>
        <w:tc>
          <w:tcPr>
            <w:tcW w:w="6390" w:type="dxa"/>
            <w:vAlign w:val="center"/>
          </w:tcPr>
          <w:p w14:paraId="1836539A" w14:textId="6F7A1872" w:rsidR="00745076" w:rsidRPr="00E77146" w:rsidRDefault="00DB2E4A" w:rsidP="00D07175">
            <w:pPr>
              <w:keepLines/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Business modeling &amp; Requirements</w:t>
            </w:r>
          </w:p>
        </w:tc>
        <w:tc>
          <w:tcPr>
            <w:tcW w:w="1710" w:type="dxa"/>
            <w:vAlign w:val="center"/>
          </w:tcPr>
          <w:p w14:paraId="7731FB4E" w14:textId="6AAADE24" w:rsidR="00745076" w:rsidRPr="00E77146" w:rsidRDefault="008A6D43" w:rsidP="00745076">
            <w:pPr>
              <w:keepLines/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E77146">
              <w:rPr>
                <w:b/>
              </w:rPr>
              <w:t>0</w:t>
            </w:r>
          </w:p>
        </w:tc>
      </w:tr>
      <w:tr w:rsidR="00D07175" w:rsidRPr="00E77146" w14:paraId="0A6C6D62" w14:textId="77777777" w:rsidTr="00AA0331">
        <w:trPr>
          <w:trHeight w:val="557"/>
        </w:trPr>
        <w:tc>
          <w:tcPr>
            <w:tcW w:w="990" w:type="dxa"/>
            <w:vAlign w:val="center"/>
          </w:tcPr>
          <w:p w14:paraId="5070F9DF" w14:textId="7CAD0118" w:rsidR="00D07175" w:rsidRPr="00E77146" w:rsidRDefault="00D07175" w:rsidP="00745076">
            <w:pPr>
              <w:keepLines/>
              <w:spacing w:before="120" w:after="120" w:line="276" w:lineRule="auto"/>
              <w:jc w:val="center"/>
              <w:rPr>
                <w:b/>
              </w:rPr>
            </w:pPr>
            <w:r w:rsidRPr="00E77146">
              <w:rPr>
                <w:b/>
              </w:rPr>
              <w:t>2</w:t>
            </w:r>
          </w:p>
        </w:tc>
        <w:tc>
          <w:tcPr>
            <w:tcW w:w="6390" w:type="dxa"/>
            <w:vAlign w:val="center"/>
          </w:tcPr>
          <w:p w14:paraId="192EB582" w14:textId="505A3C59" w:rsidR="00D07175" w:rsidRPr="00E77146" w:rsidRDefault="00DB2E4A" w:rsidP="00D07175">
            <w:pPr>
              <w:keepLines/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Analysis &amp; Design</w:t>
            </w:r>
          </w:p>
        </w:tc>
        <w:tc>
          <w:tcPr>
            <w:tcW w:w="1710" w:type="dxa"/>
            <w:vAlign w:val="center"/>
          </w:tcPr>
          <w:p w14:paraId="2FF5F95F" w14:textId="3818EF2F" w:rsidR="00D07175" w:rsidRPr="00E77146" w:rsidRDefault="008A6D43" w:rsidP="00745076">
            <w:pPr>
              <w:keepLines/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77146">
              <w:rPr>
                <w:b/>
              </w:rPr>
              <w:t>0</w:t>
            </w:r>
          </w:p>
        </w:tc>
      </w:tr>
      <w:tr w:rsidR="00E77146" w:rsidRPr="00E77146" w14:paraId="1C759479" w14:textId="77777777" w:rsidTr="00AA0331">
        <w:trPr>
          <w:trHeight w:val="557"/>
        </w:trPr>
        <w:tc>
          <w:tcPr>
            <w:tcW w:w="990" w:type="dxa"/>
            <w:vAlign w:val="center"/>
          </w:tcPr>
          <w:p w14:paraId="216AFD7F" w14:textId="65CDA618" w:rsidR="00E77146" w:rsidRPr="00E77146" w:rsidRDefault="00E77146" w:rsidP="00745076">
            <w:pPr>
              <w:keepLines/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390" w:type="dxa"/>
            <w:vAlign w:val="center"/>
          </w:tcPr>
          <w:p w14:paraId="208BC07D" w14:textId="501AC285" w:rsidR="00E77146" w:rsidRPr="00E77146" w:rsidRDefault="00E77146" w:rsidP="00D07175">
            <w:pPr>
              <w:keepLines/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Implementation</w:t>
            </w:r>
          </w:p>
        </w:tc>
        <w:tc>
          <w:tcPr>
            <w:tcW w:w="1710" w:type="dxa"/>
            <w:vAlign w:val="center"/>
          </w:tcPr>
          <w:p w14:paraId="2C643C99" w14:textId="2F9CAB54" w:rsidR="00E77146" w:rsidRPr="00E77146" w:rsidRDefault="008A6D43" w:rsidP="00745076">
            <w:pPr>
              <w:keepLines/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77146">
              <w:rPr>
                <w:b/>
              </w:rPr>
              <w:t>00</w:t>
            </w:r>
          </w:p>
        </w:tc>
      </w:tr>
      <w:tr w:rsidR="00E77146" w:rsidRPr="00E77146" w14:paraId="0EDB391B" w14:textId="77777777" w:rsidTr="00AA0331">
        <w:trPr>
          <w:trHeight w:val="557"/>
        </w:trPr>
        <w:tc>
          <w:tcPr>
            <w:tcW w:w="990" w:type="dxa"/>
            <w:vAlign w:val="center"/>
          </w:tcPr>
          <w:p w14:paraId="1C9960DB" w14:textId="0B2A7C01" w:rsidR="00E77146" w:rsidRDefault="00E77146" w:rsidP="00745076">
            <w:pPr>
              <w:keepLines/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390" w:type="dxa"/>
            <w:vAlign w:val="center"/>
          </w:tcPr>
          <w:p w14:paraId="43257093" w14:textId="61E39F76" w:rsidR="00E77146" w:rsidRDefault="00E77146" w:rsidP="00D07175">
            <w:pPr>
              <w:keepLines/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Testing</w:t>
            </w:r>
          </w:p>
        </w:tc>
        <w:tc>
          <w:tcPr>
            <w:tcW w:w="1710" w:type="dxa"/>
            <w:vAlign w:val="center"/>
          </w:tcPr>
          <w:p w14:paraId="0E5C8807" w14:textId="28657368" w:rsidR="00E77146" w:rsidRPr="00E77146" w:rsidRDefault="008A6D43" w:rsidP="00745076">
            <w:pPr>
              <w:keepLines/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E77146">
              <w:rPr>
                <w:b/>
              </w:rPr>
              <w:t>0</w:t>
            </w:r>
          </w:p>
        </w:tc>
      </w:tr>
      <w:tr w:rsidR="00E77146" w:rsidRPr="00E77146" w14:paraId="3418101F" w14:textId="77777777" w:rsidTr="00AA0331">
        <w:trPr>
          <w:trHeight w:val="557"/>
        </w:trPr>
        <w:tc>
          <w:tcPr>
            <w:tcW w:w="990" w:type="dxa"/>
            <w:vAlign w:val="center"/>
          </w:tcPr>
          <w:p w14:paraId="68868887" w14:textId="1A2F443D" w:rsidR="00E77146" w:rsidRDefault="00E77146" w:rsidP="00745076">
            <w:pPr>
              <w:keepLines/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390" w:type="dxa"/>
            <w:vAlign w:val="center"/>
          </w:tcPr>
          <w:p w14:paraId="0C30A366" w14:textId="7B7579E1" w:rsidR="00E77146" w:rsidRDefault="00E77146" w:rsidP="00D07175">
            <w:pPr>
              <w:keepLines/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Deployment</w:t>
            </w:r>
          </w:p>
        </w:tc>
        <w:tc>
          <w:tcPr>
            <w:tcW w:w="1710" w:type="dxa"/>
            <w:vAlign w:val="center"/>
          </w:tcPr>
          <w:p w14:paraId="40F9394D" w14:textId="570937F8" w:rsidR="00E77146" w:rsidRPr="00E77146" w:rsidRDefault="008A6D43" w:rsidP="00745076">
            <w:pPr>
              <w:keepLines/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50</w:t>
            </w:r>
          </w:p>
        </w:tc>
      </w:tr>
      <w:tr w:rsidR="00E77146" w:rsidRPr="00E77146" w14:paraId="78D8C434" w14:textId="77777777" w:rsidTr="00AA0331">
        <w:trPr>
          <w:trHeight w:val="557"/>
        </w:trPr>
        <w:tc>
          <w:tcPr>
            <w:tcW w:w="990" w:type="dxa"/>
            <w:vAlign w:val="center"/>
          </w:tcPr>
          <w:p w14:paraId="0305B6D9" w14:textId="62E3E024" w:rsidR="00E77146" w:rsidRDefault="00E77146" w:rsidP="00745076">
            <w:pPr>
              <w:keepLines/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390" w:type="dxa"/>
            <w:vAlign w:val="center"/>
          </w:tcPr>
          <w:p w14:paraId="0D445569" w14:textId="09E9A05E" w:rsidR="00E77146" w:rsidRDefault="00DB2E4A" w:rsidP="00D07175">
            <w:pPr>
              <w:keepLines/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Project management</w:t>
            </w:r>
          </w:p>
        </w:tc>
        <w:tc>
          <w:tcPr>
            <w:tcW w:w="1710" w:type="dxa"/>
            <w:vAlign w:val="center"/>
          </w:tcPr>
          <w:p w14:paraId="118D67EE" w14:textId="17B5011C" w:rsidR="00E77146" w:rsidRPr="00E77146" w:rsidRDefault="008A6D43" w:rsidP="00745076">
            <w:pPr>
              <w:keepLines/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</w:tr>
    </w:tbl>
    <w:p w14:paraId="7AE5FC8D" w14:textId="77777777" w:rsidR="001605DA" w:rsidRDefault="001605DA" w:rsidP="008A6D43">
      <w:pPr>
        <w:pStyle w:val="infoblue0"/>
        <w:ind w:left="0"/>
      </w:pPr>
    </w:p>
    <w:p w14:paraId="18D86EEF" w14:textId="77777777" w:rsidR="007C47A5" w:rsidRDefault="007C47A5">
      <w:pPr>
        <w:pStyle w:val="Heading2"/>
      </w:pPr>
      <w:bookmarkStart w:id="43" w:name="_Toc524312843"/>
      <w:bookmarkStart w:id="44" w:name="_Toc307271024"/>
      <w:bookmarkStart w:id="45" w:name="_Toc413446315"/>
      <w:bookmarkStart w:id="46" w:name="_Toc119523127"/>
      <w:r>
        <w:lastRenderedPageBreak/>
        <w:t>Project Plan</w:t>
      </w:r>
      <w:bookmarkEnd w:id="43"/>
      <w:bookmarkEnd w:id="44"/>
      <w:bookmarkEnd w:id="45"/>
      <w:bookmarkEnd w:id="46"/>
    </w:p>
    <w:p w14:paraId="0D3824DB" w14:textId="77777777" w:rsidR="007C47A5" w:rsidRDefault="007C47A5">
      <w:pPr>
        <w:pStyle w:val="Heading3"/>
      </w:pPr>
      <w:bookmarkStart w:id="47" w:name="_Toc524312844"/>
      <w:bookmarkStart w:id="48" w:name="_Toc307271025"/>
      <w:bookmarkStart w:id="49" w:name="_Toc413446316"/>
      <w:bookmarkStart w:id="50" w:name="_Toc119523128"/>
      <w:r>
        <w:t xml:space="preserve">Phase </w:t>
      </w:r>
      <w:r w:rsidR="00D45597">
        <w:t xml:space="preserve">and Iteration </w:t>
      </w:r>
      <w:r>
        <w:t>Plan</w:t>
      </w:r>
      <w:bookmarkEnd w:id="47"/>
      <w:bookmarkEnd w:id="48"/>
      <w:bookmarkEnd w:id="49"/>
      <w:bookmarkEnd w:id="50"/>
    </w:p>
    <w:p w14:paraId="141A23DF" w14:textId="49DEE5F9" w:rsidR="008A6D43" w:rsidRDefault="008A6D43" w:rsidP="00D45597">
      <w:pPr>
        <w:pStyle w:val="infoblue0"/>
      </w:pPr>
    </w:p>
    <w:p w14:paraId="5B00CE22" w14:textId="338A0ACA" w:rsidR="00DF4726" w:rsidRPr="008A6D43" w:rsidRDefault="000156E8" w:rsidP="00A42392">
      <w:pPr>
        <w:pStyle w:val="infoblue0"/>
        <w:numPr>
          <w:ilvl w:val="0"/>
          <w:numId w:val="8"/>
        </w:numPr>
        <w:ind w:left="-720"/>
        <w:rPr>
          <w:i w:val="0"/>
          <w:iCs w:val="0"/>
          <w:color w:val="auto"/>
        </w:rPr>
      </w:pPr>
      <w:r>
        <w:rPr>
          <w:i w:val="0"/>
          <w:iCs w:val="0"/>
          <w:noProof/>
          <w:color w:val="auto"/>
        </w:rPr>
        <w:drawing>
          <wp:inline distT="0" distB="0" distL="0" distR="0" wp14:anchorId="4130131D" wp14:editId="49C10D38">
            <wp:extent cx="6885709" cy="2750128"/>
            <wp:effectExtent l="0" t="0" r="0" b="1270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300F0FB5" w14:textId="77777777" w:rsidR="007C47A5" w:rsidRDefault="007C47A5">
      <w:pPr>
        <w:pStyle w:val="Heading3"/>
      </w:pPr>
      <w:bookmarkStart w:id="51" w:name="_Toc524312846"/>
      <w:bookmarkStart w:id="52" w:name="_Toc307271027"/>
      <w:bookmarkStart w:id="53" w:name="_Toc413446317"/>
      <w:bookmarkStart w:id="54" w:name="_Toc119523129"/>
      <w:r>
        <w:t>Releases</w:t>
      </w:r>
      <w:bookmarkEnd w:id="51"/>
      <w:bookmarkEnd w:id="52"/>
      <w:bookmarkEnd w:id="53"/>
      <w:bookmarkEnd w:id="54"/>
    </w:p>
    <w:p w14:paraId="3FFA3206" w14:textId="35DE1474" w:rsidR="00ED7382" w:rsidRPr="00ED7382" w:rsidRDefault="00ED7382" w:rsidP="00ED7382">
      <w:pPr>
        <w:pStyle w:val="infoblue0"/>
        <w:numPr>
          <w:ilvl w:val="0"/>
          <w:numId w:val="8"/>
        </w:numPr>
        <w:rPr>
          <w:i w:val="0"/>
          <w:iCs w:val="0"/>
          <w:color w:val="auto"/>
        </w:rPr>
      </w:pPr>
      <w:r w:rsidRPr="00ED7382">
        <w:rPr>
          <w:i w:val="0"/>
          <w:iCs w:val="0"/>
          <w:color w:val="auto"/>
        </w:rPr>
        <w:t xml:space="preserve">Demo v1.0 </w:t>
      </w:r>
      <w:r>
        <w:rPr>
          <w:i w:val="0"/>
          <w:iCs w:val="0"/>
          <w:color w:val="auto"/>
        </w:rPr>
        <w:t xml:space="preserve">- </w:t>
      </w:r>
      <w:r w:rsidRPr="00ED7382">
        <w:rPr>
          <w:i w:val="0"/>
          <w:iCs w:val="0"/>
          <w:color w:val="auto"/>
        </w:rPr>
        <w:t>30/11/2022</w:t>
      </w:r>
      <w:r>
        <w:rPr>
          <w:i w:val="0"/>
          <w:iCs w:val="0"/>
          <w:color w:val="auto"/>
        </w:rPr>
        <w:t>.</w:t>
      </w:r>
    </w:p>
    <w:p w14:paraId="677292D3" w14:textId="59DAE369" w:rsidR="00ED7382" w:rsidRPr="00ED7382" w:rsidRDefault="00ED7382" w:rsidP="00ED7382">
      <w:pPr>
        <w:pStyle w:val="infoblue0"/>
        <w:numPr>
          <w:ilvl w:val="0"/>
          <w:numId w:val="8"/>
        </w:numPr>
        <w:rPr>
          <w:i w:val="0"/>
          <w:iCs w:val="0"/>
          <w:color w:val="auto"/>
        </w:rPr>
      </w:pPr>
      <w:r w:rsidRPr="00ED7382">
        <w:rPr>
          <w:i w:val="0"/>
          <w:iCs w:val="0"/>
          <w:color w:val="auto"/>
        </w:rPr>
        <w:t xml:space="preserve">Demo v2.0 </w:t>
      </w:r>
      <w:r>
        <w:rPr>
          <w:i w:val="0"/>
          <w:iCs w:val="0"/>
          <w:color w:val="auto"/>
        </w:rPr>
        <w:t xml:space="preserve">- </w:t>
      </w:r>
      <w:r w:rsidRPr="00ED7382">
        <w:rPr>
          <w:i w:val="0"/>
          <w:iCs w:val="0"/>
          <w:color w:val="auto"/>
        </w:rPr>
        <w:t>14/12/2022</w:t>
      </w:r>
      <w:r>
        <w:rPr>
          <w:i w:val="0"/>
          <w:iCs w:val="0"/>
          <w:color w:val="auto"/>
        </w:rPr>
        <w:t>.</w:t>
      </w:r>
    </w:p>
    <w:p w14:paraId="30D0033B" w14:textId="2D6148FF" w:rsidR="00ED7382" w:rsidRPr="00ED7382" w:rsidRDefault="00ED7382" w:rsidP="00ED7382">
      <w:pPr>
        <w:pStyle w:val="infoblue0"/>
        <w:numPr>
          <w:ilvl w:val="0"/>
          <w:numId w:val="8"/>
        </w:numPr>
        <w:rPr>
          <w:i w:val="0"/>
          <w:iCs w:val="0"/>
          <w:color w:val="auto"/>
        </w:rPr>
      </w:pPr>
      <w:r w:rsidRPr="00ED7382">
        <w:rPr>
          <w:i w:val="0"/>
          <w:iCs w:val="0"/>
          <w:color w:val="auto"/>
        </w:rPr>
        <w:t>Production version - 28/12/2022.</w:t>
      </w:r>
    </w:p>
    <w:p w14:paraId="724597BC" w14:textId="7D6E5056" w:rsidR="007C47A5" w:rsidRDefault="007C47A5">
      <w:pPr>
        <w:pStyle w:val="Heading3"/>
      </w:pPr>
      <w:bookmarkStart w:id="55" w:name="_Toc524312847"/>
      <w:bookmarkStart w:id="56" w:name="_Toc307271028"/>
      <w:bookmarkStart w:id="57" w:name="_Toc413446318"/>
      <w:bookmarkStart w:id="58" w:name="_Toc119523130"/>
      <w:r>
        <w:t>Project Schedule</w:t>
      </w:r>
      <w:bookmarkEnd w:id="55"/>
      <w:bookmarkEnd w:id="56"/>
      <w:bookmarkEnd w:id="57"/>
      <w:bookmarkEnd w:id="58"/>
    </w:p>
    <w:p w14:paraId="26C482AB" w14:textId="5BD5AC3E" w:rsidR="004D214D" w:rsidRDefault="004D214D" w:rsidP="004D21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"/>
        <w:gridCol w:w="3494"/>
        <w:gridCol w:w="2430"/>
        <w:gridCol w:w="1479"/>
        <w:gridCol w:w="1486"/>
      </w:tblGrid>
      <w:tr w:rsidR="008030B0" w14:paraId="043AF7F5" w14:textId="08262DBC" w:rsidTr="008030B0">
        <w:tc>
          <w:tcPr>
            <w:tcW w:w="461" w:type="dxa"/>
            <w:vAlign w:val="center"/>
          </w:tcPr>
          <w:p w14:paraId="388ACE48" w14:textId="3F128A36" w:rsidR="008030B0" w:rsidRPr="008030B0" w:rsidRDefault="008030B0" w:rsidP="00F25E21">
            <w:pPr>
              <w:spacing w:before="60" w:after="60"/>
              <w:rPr>
                <w:b/>
                <w:bCs/>
              </w:rPr>
            </w:pPr>
            <w:r w:rsidRPr="008030B0">
              <w:rPr>
                <w:b/>
                <w:bCs/>
              </w:rPr>
              <w:t>No</w:t>
            </w:r>
          </w:p>
        </w:tc>
        <w:tc>
          <w:tcPr>
            <w:tcW w:w="3494" w:type="dxa"/>
            <w:vAlign w:val="center"/>
          </w:tcPr>
          <w:p w14:paraId="40186FF5" w14:textId="32AD6FC5" w:rsidR="008030B0" w:rsidRPr="008030B0" w:rsidRDefault="008030B0" w:rsidP="00F25E21">
            <w:pPr>
              <w:spacing w:before="60" w:after="60"/>
              <w:rPr>
                <w:b/>
                <w:bCs/>
              </w:rPr>
            </w:pPr>
            <w:r w:rsidRPr="008030B0">
              <w:rPr>
                <w:b/>
                <w:bCs/>
              </w:rPr>
              <w:t>Activity Name</w:t>
            </w:r>
          </w:p>
        </w:tc>
        <w:tc>
          <w:tcPr>
            <w:tcW w:w="2430" w:type="dxa"/>
            <w:vAlign w:val="center"/>
          </w:tcPr>
          <w:p w14:paraId="048BDA1B" w14:textId="4437F28F" w:rsidR="008030B0" w:rsidRPr="008030B0" w:rsidRDefault="008030B0" w:rsidP="00F25E21">
            <w:pPr>
              <w:spacing w:before="60" w:after="60"/>
              <w:rPr>
                <w:b/>
                <w:bCs/>
              </w:rPr>
            </w:pPr>
            <w:r w:rsidRPr="008030B0">
              <w:rPr>
                <w:b/>
                <w:bCs/>
              </w:rPr>
              <w:t>Responsibility</w:t>
            </w:r>
          </w:p>
        </w:tc>
        <w:tc>
          <w:tcPr>
            <w:tcW w:w="1479" w:type="dxa"/>
            <w:vAlign w:val="center"/>
          </w:tcPr>
          <w:p w14:paraId="7336B1AB" w14:textId="092A328A" w:rsidR="008030B0" w:rsidRPr="008030B0" w:rsidRDefault="008030B0" w:rsidP="008030B0">
            <w:pPr>
              <w:spacing w:before="60" w:after="60"/>
              <w:jc w:val="center"/>
              <w:rPr>
                <w:b/>
                <w:bCs/>
              </w:rPr>
            </w:pPr>
            <w:r w:rsidRPr="008030B0">
              <w:rPr>
                <w:b/>
                <w:bCs/>
              </w:rPr>
              <w:t>Time</w:t>
            </w:r>
          </w:p>
        </w:tc>
        <w:tc>
          <w:tcPr>
            <w:tcW w:w="1486" w:type="dxa"/>
            <w:vAlign w:val="center"/>
          </w:tcPr>
          <w:p w14:paraId="3BB53BFF" w14:textId="0C6AAB34" w:rsidR="008030B0" w:rsidRPr="008030B0" w:rsidRDefault="008030B0" w:rsidP="00F25E21">
            <w:pPr>
              <w:spacing w:before="60" w:after="60"/>
              <w:rPr>
                <w:b/>
                <w:bCs/>
              </w:rPr>
            </w:pPr>
            <w:r w:rsidRPr="008030B0">
              <w:rPr>
                <w:b/>
                <w:bCs/>
              </w:rPr>
              <w:t>Activity Description</w:t>
            </w:r>
          </w:p>
        </w:tc>
      </w:tr>
      <w:tr w:rsidR="008030B0" w14:paraId="4A74D4E4" w14:textId="32CB700B" w:rsidTr="00E22570">
        <w:tc>
          <w:tcPr>
            <w:tcW w:w="461" w:type="dxa"/>
            <w:vAlign w:val="center"/>
          </w:tcPr>
          <w:p w14:paraId="61B30E44" w14:textId="4FFBDF3E" w:rsidR="008030B0" w:rsidRPr="004D3647" w:rsidRDefault="008030B0" w:rsidP="00F25E21">
            <w:pPr>
              <w:rPr>
                <w:b/>
                <w:bCs/>
              </w:rPr>
            </w:pPr>
            <w:r w:rsidRPr="004D3647">
              <w:rPr>
                <w:b/>
                <w:bCs/>
              </w:rPr>
              <w:t>1</w:t>
            </w:r>
          </w:p>
        </w:tc>
        <w:tc>
          <w:tcPr>
            <w:tcW w:w="3494" w:type="dxa"/>
            <w:vAlign w:val="center"/>
          </w:tcPr>
          <w:p w14:paraId="2D372E55" w14:textId="5B2A50EA" w:rsidR="008030B0" w:rsidRDefault="008030B0" w:rsidP="00F25E21">
            <w:r>
              <w:t>Project plan</w:t>
            </w:r>
          </w:p>
        </w:tc>
        <w:tc>
          <w:tcPr>
            <w:tcW w:w="2430" w:type="dxa"/>
            <w:vAlign w:val="center"/>
          </w:tcPr>
          <w:p w14:paraId="38F92E5F" w14:textId="427E5FBC" w:rsidR="008030B0" w:rsidRDefault="008030B0" w:rsidP="00F25E21">
            <w:pPr>
              <w:spacing w:before="60" w:after="60"/>
            </w:pPr>
            <w:r>
              <w:t xml:space="preserve">Nguyễn Long Vũ, Lê </w:t>
            </w:r>
            <w:proofErr w:type="spellStart"/>
            <w:r>
              <w:t>Tấn</w:t>
            </w:r>
            <w:proofErr w:type="spellEnd"/>
            <w:r>
              <w:t xml:space="preserve"> </w:t>
            </w:r>
            <w:proofErr w:type="spellStart"/>
            <w:r>
              <w:t>Kiệt</w:t>
            </w:r>
            <w:proofErr w:type="spellEnd"/>
          </w:p>
        </w:tc>
        <w:tc>
          <w:tcPr>
            <w:tcW w:w="1479" w:type="dxa"/>
            <w:vAlign w:val="center"/>
          </w:tcPr>
          <w:p w14:paraId="19909A20" w14:textId="59D97B4F" w:rsidR="008030B0" w:rsidRDefault="00E22570" w:rsidP="00E22570">
            <w:pPr>
              <w:jc w:val="center"/>
            </w:pPr>
            <w:r>
              <w:t>19/10-02/11</w:t>
            </w:r>
          </w:p>
        </w:tc>
        <w:tc>
          <w:tcPr>
            <w:tcW w:w="1486" w:type="dxa"/>
            <w:vAlign w:val="center"/>
          </w:tcPr>
          <w:p w14:paraId="419617A2" w14:textId="144AEDC7" w:rsidR="008030B0" w:rsidRDefault="008030B0" w:rsidP="00F25E21"/>
        </w:tc>
      </w:tr>
      <w:tr w:rsidR="008030B0" w14:paraId="0B308F65" w14:textId="36158030" w:rsidTr="00E22570">
        <w:tc>
          <w:tcPr>
            <w:tcW w:w="461" w:type="dxa"/>
            <w:vAlign w:val="center"/>
          </w:tcPr>
          <w:p w14:paraId="03CA221D" w14:textId="0CB03AC6" w:rsidR="008030B0" w:rsidRPr="004D3647" w:rsidRDefault="008030B0" w:rsidP="00F25E21">
            <w:pPr>
              <w:rPr>
                <w:b/>
                <w:bCs/>
              </w:rPr>
            </w:pPr>
            <w:r w:rsidRPr="004D3647">
              <w:rPr>
                <w:b/>
                <w:bCs/>
              </w:rPr>
              <w:t>2</w:t>
            </w:r>
          </w:p>
        </w:tc>
        <w:tc>
          <w:tcPr>
            <w:tcW w:w="3494" w:type="dxa"/>
            <w:vAlign w:val="center"/>
          </w:tcPr>
          <w:p w14:paraId="7C8B718C" w14:textId="33F09105" w:rsidR="008030B0" w:rsidRDefault="008030B0" w:rsidP="00F25E21">
            <w:r>
              <w:t>Vision document</w:t>
            </w:r>
          </w:p>
        </w:tc>
        <w:tc>
          <w:tcPr>
            <w:tcW w:w="2430" w:type="dxa"/>
            <w:vAlign w:val="center"/>
          </w:tcPr>
          <w:p w14:paraId="0C8FFED9" w14:textId="4E17ADAB" w:rsidR="008030B0" w:rsidRDefault="008030B0" w:rsidP="00F25E21">
            <w:pPr>
              <w:spacing w:before="60" w:after="60"/>
            </w:pPr>
            <w:proofErr w:type="spellStart"/>
            <w:r>
              <w:t>Ngô</w:t>
            </w:r>
            <w:proofErr w:type="spellEnd"/>
            <w:r>
              <w:t xml:space="preserve"> Thanh </w:t>
            </w:r>
            <w:proofErr w:type="spellStart"/>
            <w:r>
              <w:t>Lực</w:t>
            </w:r>
            <w:proofErr w:type="spellEnd"/>
            <w:r>
              <w:t xml:space="preserve">, Lê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Hửu</w:t>
            </w:r>
            <w:proofErr w:type="spellEnd"/>
            <w:r>
              <w:t xml:space="preserve">, Nguyễn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Ánh</w:t>
            </w:r>
            <w:proofErr w:type="spellEnd"/>
            <w:r>
              <w:t xml:space="preserve"> </w:t>
            </w:r>
            <w:proofErr w:type="spellStart"/>
            <w:r>
              <w:t>Tuyết</w:t>
            </w:r>
            <w:proofErr w:type="spellEnd"/>
          </w:p>
        </w:tc>
        <w:tc>
          <w:tcPr>
            <w:tcW w:w="1479" w:type="dxa"/>
            <w:vAlign w:val="center"/>
          </w:tcPr>
          <w:p w14:paraId="46860154" w14:textId="3EF4808B" w:rsidR="008030B0" w:rsidRDefault="00E22570" w:rsidP="00E22570">
            <w:pPr>
              <w:jc w:val="center"/>
            </w:pPr>
            <w:r>
              <w:t>19/10-02/11</w:t>
            </w:r>
          </w:p>
        </w:tc>
        <w:tc>
          <w:tcPr>
            <w:tcW w:w="1486" w:type="dxa"/>
            <w:vAlign w:val="center"/>
          </w:tcPr>
          <w:p w14:paraId="71E37F36" w14:textId="5B758541" w:rsidR="008030B0" w:rsidRDefault="008030B0" w:rsidP="00F25E21"/>
        </w:tc>
      </w:tr>
      <w:tr w:rsidR="008030B0" w14:paraId="44E50E1E" w14:textId="3F942949" w:rsidTr="00E22570">
        <w:tc>
          <w:tcPr>
            <w:tcW w:w="461" w:type="dxa"/>
            <w:vAlign w:val="center"/>
          </w:tcPr>
          <w:p w14:paraId="62D4C131" w14:textId="225B7B8D" w:rsidR="008030B0" w:rsidRPr="004D3647" w:rsidRDefault="008030B0" w:rsidP="00F25E21">
            <w:pPr>
              <w:rPr>
                <w:b/>
                <w:bCs/>
              </w:rPr>
            </w:pPr>
            <w:r w:rsidRPr="004D3647">
              <w:rPr>
                <w:b/>
                <w:bCs/>
              </w:rPr>
              <w:t>3</w:t>
            </w:r>
          </w:p>
        </w:tc>
        <w:tc>
          <w:tcPr>
            <w:tcW w:w="3494" w:type="dxa"/>
            <w:vAlign w:val="center"/>
          </w:tcPr>
          <w:p w14:paraId="170462E0" w14:textId="67B3DF69" w:rsidR="008030B0" w:rsidRDefault="008030B0" w:rsidP="00F25E21">
            <w:r>
              <w:t>Design UI, UX</w:t>
            </w:r>
          </w:p>
        </w:tc>
        <w:tc>
          <w:tcPr>
            <w:tcW w:w="2430" w:type="dxa"/>
            <w:vAlign w:val="center"/>
          </w:tcPr>
          <w:p w14:paraId="1E51D856" w14:textId="4AEB6696" w:rsidR="008030B0" w:rsidRDefault="008030B0" w:rsidP="00F25E21">
            <w:pPr>
              <w:spacing w:before="60" w:after="60"/>
            </w:pPr>
            <w:r>
              <w:t xml:space="preserve">Nguyễn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Ánh</w:t>
            </w:r>
            <w:proofErr w:type="spellEnd"/>
            <w:r>
              <w:t xml:space="preserve"> </w:t>
            </w:r>
            <w:proofErr w:type="spellStart"/>
            <w:r>
              <w:t>Tuyết</w:t>
            </w:r>
            <w:proofErr w:type="spellEnd"/>
          </w:p>
        </w:tc>
        <w:tc>
          <w:tcPr>
            <w:tcW w:w="1479" w:type="dxa"/>
            <w:vAlign w:val="center"/>
          </w:tcPr>
          <w:p w14:paraId="477307A7" w14:textId="4B095B55" w:rsidR="008030B0" w:rsidRDefault="00E22570" w:rsidP="00E22570">
            <w:pPr>
              <w:jc w:val="center"/>
            </w:pPr>
            <w:r>
              <w:t>02/11-15/11</w:t>
            </w:r>
          </w:p>
        </w:tc>
        <w:tc>
          <w:tcPr>
            <w:tcW w:w="1486" w:type="dxa"/>
            <w:vAlign w:val="center"/>
          </w:tcPr>
          <w:p w14:paraId="3200BA4D" w14:textId="1DEDD0E1" w:rsidR="008030B0" w:rsidRDefault="008030B0" w:rsidP="00F25E21"/>
        </w:tc>
      </w:tr>
      <w:tr w:rsidR="008030B0" w14:paraId="2842A672" w14:textId="60F7DB36" w:rsidTr="00E22570">
        <w:tc>
          <w:tcPr>
            <w:tcW w:w="461" w:type="dxa"/>
            <w:vAlign w:val="center"/>
          </w:tcPr>
          <w:p w14:paraId="12B71F4E" w14:textId="1FF81ADD" w:rsidR="008030B0" w:rsidRPr="004D3647" w:rsidRDefault="008030B0" w:rsidP="00F25E21">
            <w:pPr>
              <w:rPr>
                <w:b/>
                <w:bCs/>
              </w:rPr>
            </w:pPr>
            <w:r w:rsidRPr="004D3647">
              <w:rPr>
                <w:b/>
                <w:bCs/>
              </w:rPr>
              <w:t>4</w:t>
            </w:r>
          </w:p>
        </w:tc>
        <w:tc>
          <w:tcPr>
            <w:tcW w:w="3494" w:type="dxa"/>
            <w:vAlign w:val="center"/>
          </w:tcPr>
          <w:p w14:paraId="1638B19B" w14:textId="39214D9C" w:rsidR="008030B0" w:rsidRDefault="008030B0" w:rsidP="00F25E21">
            <w:r>
              <w:t xml:space="preserve">Design database, </w:t>
            </w:r>
            <w:r w:rsidR="00E22570">
              <w:t xml:space="preserve">Setup </w:t>
            </w:r>
            <w:r>
              <w:t>code-based</w:t>
            </w:r>
          </w:p>
        </w:tc>
        <w:tc>
          <w:tcPr>
            <w:tcW w:w="2430" w:type="dxa"/>
            <w:vAlign w:val="center"/>
          </w:tcPr>
          <w:p w14:paraId="1802389D" w14:textId="72474E9B" w:rsidR="008030B0" w:rsidRDefault="008030B0" w:rsidP="00F25E21">
            <w:pPr>
              <w:spacing w:before="60" w:after="60"/>
            </w:pPr>
            <w:r>
              <w:t xml:space="preserve">Nguyễn Long Vũ, </w:t>
            </w:r>
            <w:proofErr w:type="spellStart"/>
            <w:r>
              <w:t>Ngô</w:t>
            </w:r>
            <w:proofErr w:type="spellEnd"/>
            <w:r>
              <w:t xml:space="preserve"> Thanh </w:t>
            </w:r>
            <w:proofErr w:type="spellStart"/>
            <w:r>
              <w:t>Lực</w:t>
            </w:r>
            <w:proofErr w:type="spellEnd"/>
          </w:p>
        </w:tc>
        <w:tc>
          <w:tcPr>
            <w:tcW w:w="1479" w:type="dxa"/>
            <w:vAlign w:val="center"/>
          </w:tcPr>
          <w:p w14:paraId="55450FE8" w14:textId="6B244944" w:rsidR="008030B0" w:rsidRDefault="00E22570" w:rsidP="00E22570">
            <w:pPr>
              <w:jc w:val="center"/>
            </w:pPr>
            <w:r>
              <w:t>02/11-15/11</w:t>
            </w:r>
          </w:p>
        </w:tc>
        <w:tc>
          <w:tcPr>
            <w:tcW w:w="1486" w:type="dxa"/>
            <w:vAlign w:val="center"/>
          </w:tcPr>
          <w:p w14:paraId="1FA18C26" w14:textId="22F96930" w:rsidR="008030B0" w:rsidRDefault="008030B0" w:rsidP="00F25E21"/>
        </w:tc>
      </w:tr>
      <w:tr w:rsidR="008030B0" w14:paraId="2BAF5B0F" w14:textId="138A4601" w:rsidTr="00E22570">
        <w:tc>
          <w:tcPr>
            <w:tcW w:w="461" w:type="dxa"/>
            <w:vAlign w:val="center"/>
          </w:tcPr>
          <w:p w14:paraId="381A48A0" w14:textId="014522AC" w:rsidR="008030B0" w:rsidRPr="004D3647" w:rsidRDefault="008030B0" w:rsidP="00F25E21">
            <w:pPr>
              <w:rPr>
                <w:b/>
                <w:bCs/>
              </w:rPr>
            </w:pPr>
            <w:r w:rsidRPr="004D3647">
              <w:rPr>
                <w:b/>
                <w:bCs/>
              </w:rPr>
              <w:t>5</w:t>
            </w:r>
          </w:p>
        </w:tc>
        <w:tc>
          <w:tcPr>
            <w:tcW w:w="3494" w:type="dxa"/>
            <w:vAlign w:val="center"/>
          </w:tcPr>
          <w:p w14:paraId="6360FD29" w14:textId="4B855625" w:rsidR="008030B0" w:rsidRDefault="008030B0" w:rsidP="00F25E21">
            <w:r>
              <w:t>Use case document</w:t>
            </w:r>
          </w:p>
        </w:tc>
        <w:tc>
          <w:tcPr>
            <w:tcW w:w="2430" w:type="dxa"/>
            <w:vAlign w:val="center"/>
          </w:tcPr>
          <w:p w14:paraId="1ADD0256" w14:textId="31EDA509" w:rsidR="008030B0" w:rsidRDefault="008030B0" w:rsidP="00F25E21">
            <w:pPr>
              <w:spacing w:before="60" w:after="60"/>
            </w:pPr>
            <w:r>
              <w:t xml:space="preserve">Lê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Hửu</w:t>
            </w:r>
            <w:proofErr w:type="spellEnd"/>
            <w:r>
              <w:t xml:space="preserve">, Lê </w:t>
            </w:r>
            <w:proofErr w:type="spellStart"/>
            <w:r>
              <w:t>Tấn</w:t>
            </w:r>
            <w:proofErr w:type="spellEnd"/>
            <w:r>
              <w:t xml:space="preserve"> </w:t>
            </w:r>
            <w:proofErr w:type="spellStart"/>
            <w:r>
              <w:t>Kiệt</w:t>
            </w:r>
            <w:proofErr w:type="spellEnd"/>
          </w:p>
        </w:tc>
        <w:tc>
          <w:tcPr>
            <w:tcW w:w="1479" w:type="dxa"/>
            <w:vAlign w:val="center"/>
          </w:tcPr>
          <w:p w14:paraId="2EF22EDB" w14:textId="7267E244" w:rsidR="008030B0" w:rsidRDefault="00E22570" w:rsidP="00E22570">
            <w:pPr>
              <w:jc w:val="center"/>
            </w:pPr>
            <w:r>
              <w:t>09/11-15/11</w:t>
            </w:r>
          </w:p>
        </w:tc>
        <w:tc>
          <w:tcPr>
            <w:tcW w:w="1486" w:type="dxa"/>
            <w:vAlign w:val="center"/>
          </w:tcPr>
          <w:p w14:paraId="3AAC50AE" w14:textId="55801D55" w:rsidR="008030B0" w:rsidRDefault="008030B0" w:rsidP="00F25E21"/>
        </w:tc>
      </w:tr>
      <w:tr w:rsidR="008030B0" w14:paraId="2A78473B" w14:textId="7FA00583" w:rsidTr="00E22570">
        <w:trPr>
          <w:trHeight w:val="395"/>
        </w:trPr>
        <w:tc>
          <w:tcPr>
            <w:tcW w:w="461" w:type="dxa"/>
            <w:vAlign w:val="center"/>
          </w:tcPr>
          <w:p w14:paraId="1121CA0A" w14:textId="58F361A8" w:rsidR="008030B0" w:rsidRPr="004D3647" w:rsidRDefault="008030B0" w:rsidP="00F25E21">
            <w:pPr>
              <w:rPr>
                <w:b/>
                <w:bCs/>
              </w:rPr>
            </w:pPr>
            <w:r w:rsidRPr="004D3647">
              <w:rPr>
                <w:b/>
                <w:bCs/>
              </w:rPr>
              <w:t>6</w:t>
            </w:r>
          </w:p>
        </w:tc>
        <w:tc>
          <w:tcPr>
            <w:tcW w:w="3494" w:type="dxa"/>
            <w:vAlign w:val="center"/>
          </w:tcPr>
          <w:p w14:paraId="58508D51" w14:textId="5996B643" w:rsidR="008030B0" w:rsidRDefault="008030B0" w:rsidP="00F25E21">
            <w:r>
              <w:t>Design document</w:t>
            </w:r>
          </w:p>
        </w:tc>
        <w:tc>
          <w:tcPr>
            <w:tcW w:w="2430" w:type="dxa"/>
            <w:vAlign w:val="center"/>
          </w:tcPr>
          <w:p w14:paraId="254A324C" w14:textId="420FBAAC" w:rsidR="008030B0" w:rsidRDefault="008030B0" w:rsidP="00F25E21">
            <w:pPr>
              <w:spacing w:before="60" w:after="60"/>
            </w:pPr>
            <w:r>
              <w:t xml:space="preserve">Nguyễn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Ánh</w:t>
            </w:r>
            <w:proofErr w:type="spellEnd"/>
            <w:r>
              <w:t xml:space="preserve"> </w:t>
            </w:r>
            <w:proofErr w:type="spellStart"/>
            <w:r>
              <w:t>Tuyết</w:t>
            </w:r>
            <w:proofErr w:type="spellEnd"/>
          </w:p>
        </w:tc>
        <w:tc>
          <w:tcPr>
            <w:tcW w:w="1479" w:type="dxa"/>
            <w:vAlign w:val="center"/>
          </w:tcPr>
          <w:p w14:paraId="3931DA42" w14:textId="1194EDAE" w:rsidR="008030B0" w:rsidRDefault="00E22570" w:rsidP="00E22570">
            <w:pPr>
              <w:jc w:val="center"/>
            </w:pPr>
            <w:r>
              <w:t>09/11-15/11</w:t>
            </w:r>
          </w:p>
        </w:tc>
        <w:tc>
          <w:tcPr>
            <w:tcW w:w="1486" w:type="dxa"/>
            <w:vAlign w:val="center"/>
          </w:tcPr>
          <w:p w14:paraId="39007EC8" w14:textId="1BFC4D65" w:rsidR="008030B0" w:rsidRDefault="008030B0" w:rsidP="00F25E21"/>
        </w:tc>
      </w:tr>
      <w:tr w:rsidR="008030B0" w14:paraId="1324B5CE" w14:textId="630C92CD" w:rsidTr="00E22570">
        <w:tc>
          <w:tcPr>
            <w:tcW w:w="461" w:type="dxa"/>
            <w:vAlign w:val="center"/>
          </w:tcPr>
          <w:p w14:paraId="7315851D" w14:textId="1C47D373" w:rsidR="008030B0" w:rsidRPr="004D3647" w:rsidRDefault="008030B0" w:rsidP="00F25E21">
            <w:pPr>
              <w:rPr>
                <w:b/>
                <w:bCs/>
              </w:rPr>
            </w:pPr>
            <w:r w:rsidRPr="004D3647">
              <w:rPr>
                <w:b/>
                <w:bCs/>
              </w:rPr>
              <w:t>7</w:t>
            </w:r>
          </w:p>
        </w:tc>
        <w:tc>
          <w:tcPr>
            <w:tcW w:w="3494" w:type="dxa"/>
            <w:vAlign w:val="center"/>
          </w:tcPr>
          <w:p w14:paraId="1BA0A0F9" w14:textId="442A03C8" w:rsidR="008030B0" w:rsidRDefault="008030B0" w:rsidP="00F25E21">
            <w:r>
              <w:t>Test plan</w:t>
            </w:r>
          </w:p>
        </w:tc>
        <w:tc>
          <w:tcPr>
            <w:tcW w:w="2430" w:type="dxa"/>
            <w:vAlign w:val="center"/>
          </w:tcPr>
          <w:p w14:paraId="7C4C389C" w14:textId="1C3BED6A" w:rsidR="008030B0" w:rsidRPr="008D2F76" w:rsidRDefault="008030B0" w:rsidP="00F25E21">
            <w:pPr>
              <w:spacing w:before="60" w:after="60"/>
            </w:pPr>
            <w:r>
              <w:t xml:space="preserve">Nguyễn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Ánh</w:t>
            </w:r>
            <w:proofErr w:type="spellEnd"/>
            <w:r>
              <w:t xml:space="preserve"> </w:t>
            </w:r>
            <w:proofErr w:type="spellStart"/>
            <w:r>
              <w:t>Tuyết</w:t>
            </w:r>
            <w:proofErr w:type="spellEnd"/>
          </w:p>
        </w:tc>
        <w:tc>
          <w:tcPr>
            <w:tcW w:w="1479" w:type="dxa"/>
            <w:vAlign w:val="center"/>
          </w:tcPr>
          <w:p w14:paraId="2CAD2C75" w14:textId="67EEDCEE" w:rsidR="008030B0" w:rsidRDefault="00E22570" w:rsidP="00E22570">
            <w:pPr>
              <w:jc w:val="center"/>
            </w:pPr>
            <w:r>
              <w:t>09/11-15/11</w:t>
            </w:r>
          </w:p>
        </w:tc>
        <w:tc>
          <w:tcPr>
            <w:tcW w:w="1486" w:type="dxa"/>
            <w:vAlign w:val="center"/>
          </w:tcPr>
          <w:p w14:paraId="74689BA2" w14:textId="488EE327" w:rsidR="008030B0" w:rsidRDefault="008030B0" w:rsidP="00F25E21"/>
        </w:tc>
      </w:tr>
      <w:tr w:rsidR="008030B0" w14:paraId="4A119D07" w14:textId="6C279BE5" w:rsidTr="00E22570">
        <w:tc>
          <w:tcPr>
            <w:tcW w:w="461" w:type="dxa"/>
            <w:vAlign w:val="center"/>
          </w:tcPr>
          <w:p w14:paraId="4F3E9DC1" w14:textId="20C1DF0D" w:rsidR="008030B0" w:rsidRPr="004D3647" w:rsidRDefault="008030B0" w:rsidP="00F25E21">
            <w:pPr>
              <w:rPr>
                <w:b/>
                <w:bCs/>
              </w:rPr>
            </w:pPr>
            <w:r w:rsidRPr="004D3647">
              <w:rPr>
                <w:b/>
                <w:bCs/>
              </w:rPr>
              <w:t>8</w:t>
            </w:r>
          </w:p>
        </w:tc>
        <w:tc>
          <w:tcPr>
            <w:tcW w:w="3494" w:type="dxa"/>
            <w:vAlign w:val="center"/>
          </w:tcPr>
          <w:p w14:paraId="3036C656" w14:textId="5F14C33A" w:rsidR="008030B0" w:rsidRDefault="008030B0" w:rsidP="00F25E21">
            <w:r w:rsidRPr="008D2F76">
              <w:t>Authentication</w:t>
            </w:r>
          </w:p>
        </w:tc>
        <w:tc>
          <w:tcPr>
            <w:tcW w:w="2430" w:type="dxa"/>
            <w:vAlign w:val="center"/>
          </w:tcPr>
          <w:p w14:paraId="4063A72F" w14:textId="0B056B36" w:rsidR="008030B0" w:rsidRDefault="008030B0" w:rsidP="00F25E21">
            <w:pPr>
              <w:spacing w:before="60" w:after="60"/>
            </w:pPr>
            <w:r>
              <w:t xml:space="preserve">Lê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Hửu</w:t>
            </w:r>
            <w:proofErr w:type="spellEnd"/>
          </w:p>
        </w:tc>
        <w:tc>
          <w:tcPr>
            <w:tcW w:w="1479" w:type="dxa"/>
            <w:vAlign w:val="center"/>
          </w:tcPr>
          <w:p w14:paraId="3435406A" w14:textId="531F9178" w:rsidR="008030B0" w:rsidRDefault="00E22570" w:rsidP="00E22570">
            <w:pPr>
              <w:jc w:val="center"/>
            </w:pPr>
            <w:r>
              <w:t>16/11-30/11</w:t>
            </w:r>
          </w:p>
        </w:tc>
        <w:tc>
          <w:tcPr>
            <w:tcW w:w="1486" w:type="dxa"/>
            <w:vAlign w:val="center"/>
          </w:tcPr>
          <w:p w14:paraId="46949EBF" w14:textId="0A8F3D74" w:rsidR="008030B0" w:rsidRDefault="008030B0" w:rsidP="00F25E21"/>
        </w:tc>
      </w:tr>
      <w:tr w:rsidR="008030B0" w14:paraId="5C259AF4" w14:textId="4E9AD748" w:rsidTr="00E22570">
        <w:tc>
          <w:tcPr>
            <w:tcW w:w="461" w:type="dxa"/>
            <w:vAlign w:val="center"/>
          </w:tcPr>
          <w:p w14:paraId="6FB3BF06" w14:textId="29B67402" w:rsidR="008030B0" w:rsidRPr="004D3647" w:rsidRDefault="008030B0" w:rsidP="00F25E21">
            <w:pPr>
              <w:rPr>
                <w:b/>
                <w:bCs/>
              </w:rPr>
            </w:pPr>
            <w:r w:rsidRPr="004D3647">
              <w:rPr>
                <w:b/>
                <w:bCs/>
              </w:rPr>
              <w:t>9</w:t>
            </w:r>
          </w:p>
        </w:tc>
        <w:tc>
          <w:tcPr>
            <w:tcW w:w="3494" w:type="dxa"/>
            <w:vAlign w:val="center"/>
          </w:tcPr>
          <w:p w14:paraId="5DB44110" w14:textId="073A11C2" w:rsidR="008030B0" w:rsidRDefault="008030B0" w:rsidP="00F25E21">
            <w:r>
              <w:t>Home page</w:t>
            </w:r>
          </w:p>
        </w:tc>
        <w:tc>
          <w:tcPr>
            <w:tcW w:w="2430" w:type="dxa"/>
            <w:vAlign w:val="center"/>
          </w:tcPr>
          <w:p w14:paraId="6730F4A0" w14:textId="613D62D5" w:rsidR="008030B0" w:rsidRDefault="008030B0" w:rsidP="00F25E21">
            <w:pPr>
              <w:spacing w:before="60" w:after="60"/>
            </w:pPr>
            <w:r>
              <w:t xml:space="preserve">Lê </w:t>
            </w:r>
            <w:proofErr w:type="spellStart"/>
            <w:r>
              <w:t>Tấn</w:t>
            </w:r>
            <w:proofErr w:type="spellEnd"/>
            <w:r>
              <w:t xml:space="preserve"> </w:t>
            </w:r>
            <w:proofErr w:type="spellStart"/>
            <w:r>
              <w:t>Kiệt</w:t>
            </w:r>
            <w:proofErr w:type="spellEnd"/>
          </w:p>
        </w:tc>
        <w:tc>
          <w:tcPr>
            <w:tcW w:w="1479" w:type="dxa"/>
            <w:vAlign w:val="center"/>
          </w:tcPr>
          <w:p w14:paraId="47594A4E" w14:textId="117F9C62" w:rsidR="008030B0" w:rsidRDefault="00E22570" w:rsidP="00E22570">
            <w:pPr>
              <w:jc w:val="center"/>
            </w:pPr>
            <w:r>
              <w:t>16/11-30/11</w:t>
            </w:r>
          </w:p>
        </w:tc>
        <w:tc>
          <w:tcPr>
            <w:tcW w:w="1486" w:type="dxa"/>
            <w:vAlign w:val="center"/>
          </w:tcPr>
          <w:p w14:paraId="2541D374" w14:textId="79F501F7" w:rsidR="008030B0" w:rsidRDefault="008030B0" w:rsidP="00F25E21"/>
        </w:tc>
      </w:tr>
      <w:tr w:rsidR="008030B0" w14:paraId="364C10E7" w14:textId="6959CB00" w:rsidTr="00E22570">
        <w:tc>
          <w:tcPr>
            <w:tcW w:w="461" w:type="dxa"/>
            <w:vAlign w:val="center"/>
          </w:tcPr>
          <w:p w14:paraId="389DADD5" w14:textId="5B64ED81" w:rsidR="008030B0" w:rsidRPr="004D3647" w:rsidRDefault="008030B0" w:rsidP="00F25E21">
            <w:pPr>
              <w:rPr>
                <w:b/>
                <w:bCs/>
              </w:rPr>
            </w:pPr>
            <w:r w:rsidRPr="004D3647">
              <w:rPr>
                <w:b/>
                <w:bCs/>
              </w:rPr>
              <w:lastRenderedPageBreak/>
              <w:t>10</w:t>
            </w:r>
          </w:p>
        </w:tc>
        <w:tc>
          <w:tcPr>
            <w:tcW w:w="3494" w:type="dxa"/>
            <w:vAlign w:val="center"/>
          </w:tcPr>
          <w:p w14:paraId="14229754" w14:textId="15575AC9" w:rsidR="008030B0" w:rsidRDefault="008030B0" w:rsidP="00F25E21">
            <w:r>
              <w:t>Detail page</w:t>
            </w:r>
          </w:p>
        </w:tc>
        <w:tc>
          <w:tcPr>
            <w:tcW w:w="2430" w:type="dxa"/>
            <w:vAlign w:val="center"/>
          </w:tcPr>
          <w:p w14:paraId="0E1427EB" w14:textId="64CB53DB" w:rsidR="008030B0" w:rsidRDefault="008030B0" w:rsidP="00F25E21">
            <w:pPr>
              <w:spacing w:before="60" w:after="60"/>
            </w:pPr>
            <w:r>
              <w:t>Nguyễn Long Vũ</w:t>
            </w:r>
          </w:p>
        </w:tc>
        <w:tc>
          <w:tcPr>
            <w:tcW w:w="1479" w:type="dxa"/>
            <w:vAlign w:val="center"/>
          </w:tcPr>
          <w:p w14:paraId="3DD5106B" w14:textId="1839F6AE" w:rsidR="008030B0" w:rsidRDefault="00E22570" w:rsidP="00E22570">
            <w:pPr>
              <w:jc w:val="center"/>
            </w:pPr>
            <w:r>
              <w:t>16/11-30/11</w:t>
            </w:r>
          </w:p>
        </w:tc>
        <w:tc>
          <w:tcPr>
            <w:tcW w:w="1486" w:type="dxa"/>
            <w:vAlign w:val="center"/>
          </w:tcPr>
          <w:p w14:paraId="34CDB23E" w14:textId="478469A1" w:rsidR="008030B0" w:rsidRDefault="008030B0" w:rsidP="00F25E21"/>
        </w:tc>
      </w:tr>
      <w:tr w:rsidR="008030B0" w14:paraId="3A4A9CBD" w14:textId="523BB5EF" w:rsidTr="00E22570">
        <w:tc>
          <w:tcPr>
            <w:tcW w:w="461" w:type="dxa"/>
            <w:vAlign w:val="center"/>
          </w:tcPr>
          <w:p w14:paraId="264E6BC5" w14:textId="54630C67" w:rsidR="008030B0" w:rsidRPr="004D3647" w:rsidRDefault="008030B0" w:rsidP="00F25E21">
            <w:pPr>
              <w:rPr>
                <w:b/>
                <w:bCs/>
              </w:rPr>
            </w:pPr>
            <w:r w:rsidRPr="004D3647">
              <w:rPr>
                <w:b/>
                <w:bCs/>
              </w:rPr>
              <w:t>11</w:t>
            </w:r>
          </w:p>
        </w:tc>
        <w:tc>
          <w:tcPr>
            <w:tcW w:w="3494" w:type="dxa"/>
            <w:vAlign w:val="center"/>
          </w:tcPr>
          <w:p w14:paraId="29892B13" w14:textId="6D72FC8C" w:rsidR="008030B0" w:rsidRDefault="008030B0" w:rsidP="00F25E21">
            <w:r>
              <w:t>Search &amp; Filter</w:t>
            </w:r>
          </w:p>
        </w:tc>
        <w:tc>
          <w:tcPr>
            <w:tcW w:w="2430" w:type="dxa"/>
            <w:vAlign w:val="center"/>
          </w:tcPr>
          <w:p w14:paraId="0E464ED3" w14:textId="3F2F456F" w:rsidR="008030B0" w:rsidRDefault="008030B0" w:rsidP="00F25E21">
            <w:pPr>
              <w:spacing w:before="60" w:after="60"/>
            </w:pPr>
            <w:proofErr w:type="spellStart"/>
            <w:r>
              <w:t>Ngô</w:t>
            </w:r>
            <w:proofErr w:type="spellEnd"/>
            <w:r>
              <w:t xml:space="preserve"> Thanh </w:t>
            </w:r>
            <w:proofErr w:type="spellStart"/>
            <w:r>
              <w:t>Lực</w:t>
            </w:r>
            <w:proofErr w:type="spellEnd"/>
          </w:p>
        </w:tc>
        <w:tc>
          <w:tcPr>
            <w:tcW w:w="1479" w:type="dxa"/>
            <w:vAlign w:val="center"/>
          </w:tcPr>
          <w:p w14:paraId="053AD997" w14:textId="02B91EEC" w:rsidR="008030B0" w:rsidRDefault="00E22570" w:rsidP="00E22570">
            <w:pPr>
              <w:jc w:val="center"/>
            </w:pPr>
            <w:r>
              <w:t>16/11-30/11</w:t>
            </w:r>
          </w:p>
        </w:tc>
        <w:tc>
          <w:tcPr>
            <w:tcW w:w="1486" w:type="dxa"/>
            <w:vAlign w:val="center"/>
          </w:tcPr>
          <w:p w14:paraId="57BF819E" w14:textId="31E3A4ED" w:rsidR="008030B0" w:rsidRDefault="008030B0" w:rsidP="00F25E21"/>
        </w:tc>
      </w:tr>
      <w:tr w:rsidR="008030B0" w14:paraId="0E1D4B2D" w14:textId="77777777" w:rsidTr="00E22570">
        <w:tc>
          <w:tcPr>
            <w:tcW w:w="461" w:type="dxa"/>
            <w:vAlign w:val="center"/>
          </w:tcPr>
          <w:p w14:paraId="1B402D8A" w14:textId="7F0538F3" w:rsidR="008030B0" w:rsidRPr="004D3647" w:rsidRDefault="008030B0" w:rsidP="00F25E21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3494" w:type="dxa"/>
            <w:vAlign w:val="center"/>
          </w:tcPr>
          <w:p w14:paraId="081FB897" w14:textId="4694D5E4" w:rsidR="008030B0" w:rsidRDefault="008030B0" w:rsidP="00F25E21">
            <w:r>
              <w:t>Booking history</w:t>
            </w:r>
          </w:p>
        </w:tc>
        <w:tc>
          <w:tcPr>
            <w:tcW w:w="2430" w:type="dxa"/>
            <w:vAlign w:val="center"/>
          </w:tcPr>
          <w:p w14:paraId="43F927D6" w14:textId="003EB3F2" w:rsidR="008030B0" w:rsidRDefault="008030B0" w:rsidP="00F25E21">
            <w:pPr>
              <w:spacing w:before="60" w:after="60"/>
            </w:pPr>
            <w:r>
              <w:t xml:space="preserve">Lê </w:t>
            </w:r>
            <w:proofErr w:type="spellStart"/>
            <w:r>
              <w:t>Tấn</w:t>
            </w:r>
            <w:proofErr w:type="spellEnd"/>
            <w:r>
              <w:t xml:space="preserve"> </w:t>
            </w:r>
            <w:proofErr w:type="spellStart"/>
            <w:r>
              <w:t>Kiệt</w:t>
            </w:r>
            <w:proofErr w:type="spellEnd"/>
          </w:p>
        </w:tc>
        <w:tc>
          <w:tcPr>
            <w:tcW w:w="1479" w:type="dxa"/>
            <w:vAlign w:val="center"/>
          </w:tcPr>
          <w:p w14:paraId="286643D9" w14:textId="12E3EF92" w:rsidR="008030B0" w:rsidRDefault="00E22570" w:rsidP="00E22570">
            <w:pPr>
              <w:jc w:val="center"/>
            </w:pPr>
            <w:r>
              <w:t>16/11-30/11</w:t>
            </w:r>
          </w:p>
        </w:tc>
        <w:tc>
          <w:tcPr>
            <w:tcW w:w="1486" w:type="dxa"/>
            <w:vAlign w:val="center"/>
          </w:tcPr>
          <w:p w14:paraId="487A124F" w14:textId="3DBA1FE4" w:rsidR="008030B0" w:rsidRDefault="008030B0" w:rsidP="00F25E21"/>
        </w:tc>
      </w:tr>
      <w:tr w:rsidR="008030B0" w14:paraId="558B9B56" w14:textId="77777777" w:rsidTr="00E22570">
        <w:tc>
          <w:tcPr>
            <w:tcW w:w="461" w:type="dxa"/>
            <w:vAlign w:val="center"/>
          </w:tcPr>
          <w:p w14:paraId="01AA8E39" w14:textId="2A1E09CA" w:rsidR="008030B0" w:rsidRDefault="008030B0" w:rsidP="00F25E21">
            <w:pPr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3494" w:type="dxa"/>
            <w:vAlign w:val="center"/>
          </w:tcPr>
          <w:p w14:paraId="071ED98B" w14:textId="1D511575" w:rsidR="008030B0" w:rsidRDefault="008030B0" w:rsidP="00F25E21">
            <w:r>
              <w:t>Chat</w:t>
            </w:r>
          </w:p>
        </w:tc>
        <w:tc>
          <w:tcPr>
            <w:tcW w:w="2430" w:type="dxa"/>
            <w:vAlign w:val="center"/>
          </w:tcPr>
          <w:p w14:paraId="458C6780" w14:textId="18DB1E73" w:rsidR="008030B0" w:rsidRDefault="008030B0" w:rsidP="00F25E21">
            <w:pPr>
              <w:spacing w:before="60" w:after="60"/>
            </w:pPr>
            <w:r>
              <w:t>Nguyễn Long Vũ</w:t>
            </w:r>
          </w:p>
        </w:tc>
        <w:tc>
          <w:tcPr>
            <w:tcW w:w="1479" w:type="dxa"/>
            <w:vAlign w:val="center"/>
          </w:tcPr>
          <w:p w14:paraId="6899F8B6" w14:textId="04DD0C6B" w:rsidR="008030B0" w:rsidRDefault="00E22570" w:rsidP="00E22570">
            <w:pPr>
              <w:jc w:val="center"/>
            </w:pPr>
            <w:r>
              <w:t>30/11-14/12</w:t>
            </w:r>
          </w:p>
        </w:tc>
        <w:tc>
          <w:tcPr>
            <w:tcW w:w="1486" w:type="dxa"/>
            <w:vAlign w:val="center"/>
          </w:tcPr>
          <w:p w14:paraId="366B82F4" w14:textId="7645A363" w:rsidR="008030B0" w:rsidRDefault="008030B0" w:rsidP="00F25E21"/>
        </w:tc>
      </w:tr>
      <w:tr w:rsidR="008030B0" w14:paraId="0BADE92B" w14:textId="77777777" w:rsidTr="00E22570">
        <w:tc>
          <w:tcPr>
            <w:tcW w:w="461" w:type="dxa"/>
            <w:vAlign w:val="center"/>
          </w:tcPr>
          <w:p w14:paraId="4339F26C" w14:textId="301F723D" w:rsidR="008030B0" w:rsidRDefault="008030B0" w:rsidP="00F25E21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3494" w:type="dxa"/>
            <w:vAlign w:val="center"/>
          </w:tcPr>
          <w:p w14:paraId="2115E61D" w14:textId="5138350E" w:rsidR="008030B0" w:rsidRDefault="008030B0" w:rsidP="00F25E21">
            <w:r>
              <w:t>Payment</w:t>
            </w:r>
          </w:p>
        </w:tc>
        <w:tc>
          <w:tcPr>
            <w:tcW w:w="2430" w:type="dxa"/>
            <w:vAlign w:val="center"/>
          </w:tcPr>
          <w:p w14:paraId="6029B369" w14:textId="2468AB41" w:rsidR="008030B0" w:rsidRDefault="008030B0" w:rsidP="00F25E21">
            <w:pPr>
              <w:spacing w:before="60" w:after="60"/>
            </w:pPr>
            <w:r>
              <w:t>Nguyễn Long Vũ</w:t>
            </w:r>
          </w:p>
        </w:tc>
        <w:tc>
          <w:tcPr>
            <w:tcW w:w="1479" w:type="dxa"/>
            <w:vAlign w:val="center"/>
          </w:tcPr>
          <w:p w14:paraId="4385763A" w14:textId="6B0DF043" w:rsidR="008030B0" w:rsidRDefault="00E22570" w:rsidP="00E22570">
            <w:pPr>
              <w:jc w:val="center"/>
            </w:pPr>
            <w:r>
              <w:t>30/11-14/12</w:t>
            </w:r>
          </w:p>
        </w:tc>
        <w:tc>
          <w:tcPr>
            <w:tcW w:w="1486" w:type="dxa"/>
            <w:vAlign w:val="center"/>
          </w:tcPr>
          <w:p w14:paraId="3AD4AAEC" w14:textId="75E73FBF" w:rsidR="008030B0" w:rsidRDefault="008030B0" w:rsidP="00F25E21"/>
        </w:tc>
      </w:tr>
      <w:tr w:rsidR="008030B0" w14:paraId="50438946" w14:textId="77777777" w:rsidTr="00E22570">
        <w:tc>
          <w:tcPr>
            <w:tcW w:w="461" w:type="dxa"/>
            <w:vAlign w:val="center"/>
          </w:tcPr>
          <w:p w14:paraId="10C7FE82" w14:textId="00E99D47" w:rsidR="008030B0" w:rsidRDefault="008030B0" w:rsidP="00F25E21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3494" w:type="dxa"/>
            <w:vAlign w:val="center"/>
          </w:tcPr>
          <w:p w14:paraId="637B8EA0" w14:textId="7549AB2D" w:rsidR="008030B0" w:rsidRDefault="008030B0" w:rsidP="00F25E21">
            <w:r>
              <w:t>Map</w:t>
            </w:r>
          </w:p>
        </w:tc>
        <w:tc>
          <w:tcPr>
            <w:tcW w:w="2430" w:type="dxa"/>
            <w:vAlign w:val="center"/>
          </w:tcPr>
          <w:p w14:paraId="161B8252" w14:textId="325946AF" w:rsidR="008030B0" w:rsidRDefault="008030B0" w:rsidP="00F25E21">
            <w:pPr>
              <w:spacing w:before="60" w:after="60"/>
            </w:pPr>
            <w:r>
              <w:t xml:space="preserve">Lê </w:t>
            </w:r>
            <w:proofErr w:type="spellStart"/>
            <w:r>
              <w:t>Tấn</w:t>
            </w:r>
            <w:proofErr w:type="spellEnd"/>
            <w:r>
              <w:t xml:space="preserve"> </w:t>
            </w:r>
            <w:proofErr w:type="spellStart"/>
            <w:r>
              <w:t>Kiệt</w:t>
            </w:r>
            <w:proofErr w:type="spellEnd"/>
          </w:p>
        </w:tc>
        <w:tc>
          <w:tcPr>
            <w:tcW w:w="1479" w:type="dxa"/>
            <w:vAlign w:val="center"/>
          </w:tcPr>
          <w:p w14:paraId="395E1037" w14:textId="10C728E6" w:rsidR="008030B0" w:rsidRDefault="00E22570" w:rsidP="00E22570">
            <w:pPr>
              <w:jc w:val="center"/>
            </w:pPr>
            <w:r>
              <w:t>30/11-14/12</w:t>
            </w:r>
          </w:p>
        </w:tc>
        <w:tc>
          <w:tcPr>
            <w:tcW w:w="1486" w:type="dxa"/>
            <w:vAlign w:val="center"/>
          </w:tcPr>
          <w:p w14:paraId="3863305F" w14:textId="72156203" w:rsidR="008030B0" w:rsidRDefault="008030B0" w:rsidP="00F25E21"/>
        </w:tc>
      </w:tr>
      <w:tr w:rsidR="008030B0" w14:paraId="523754B3" w14:textId="77777777" w:rsidTr="00E22570">
        <w:tc>
          <w:tcPr>
            <w:tcW w:w="461" w:type="dxa"/>
            <w:vAlign w:val="center"/>
          </w:tcPr>
          <w:p w14:paraId="61C6AC8E" w14:textId="71C4E197" w:rsidR="008030B0" w:rsidRDefault="008030B0" w:rsidP="00F25E21">
            <w:pPr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3494" w:type="dxa"/>
            <w:vAlign w:val="center"/>
          </w:tcPr>
          <w:p w14:paraId="1DD69CAE" w14:textId="31CD8BEB" w:rsidR="008030B0" w:rsidRDefault="008030B0" w:rsidP="00F25E21">
            <w:r>
              <w:t>Hotel management</w:t>
            </w:r>
          </w:p>
        </w:tc>
        <w:tc>
          <w:tcPr>
            <w:tcW w:w="2430" w:type="dxa"/>
            <w:vAlign w:val="center"/>
          </w:tcPr>
          <w:p w14:paraId="4D457190" w14:textId="2242359A" w:rsidR="008030B0" w:rsidRDefault="008030B0" w:rsidP="00F25E21">
            <w:pPr>
              <w:spacing w:before="60" w:after="60"/>
            </w:pPr>
            <w:proofErr w:type="spellStart"/>
            <w:r>
              <w:t>Ngô</w:t>
            </w:r>
            <w:proofErr w:type="spellEnd"/>
            <w:r>
              <w:t xml:space="preserve"> Thanh </w:t>
            </w:r>
            <w:proofErr w:type="spellStart"/>
            <w:r>
              <w:t>Lực</w:t>
            </w:r>
            <w:proofErr w:type="spellEnd"/>
          </w:p>
        </w:tc>
        <w:tc>
          <w:tcPr>
            <w:tcW w:w="1479" w:type="dxa"/>
            <w:vAlign w:val="center"/>
          </w:tcPr>
          <w:p w14:paraId="7F323D3C" w14:textId="4378C6A9" w:rsidR="008030B0" w:rsidRDefault="00E22570" w:rsidP="00E22570">
            <w:pPr>
              <w:jc w:val="center"/>
            </w:pPr>
            <w:r>
              <w:t>30/11-14/12</w:t>
            </w:r>
          </w:p>
        </w:tc>
        <w:tc>
          <w:tcPr>
            <w:tcW w:w="1486" w:type="dxa"/>
            <w:vAlign w:val="center"/>
          </w:tcPr>
          <w:p w14:paraId="7C227D8C" w14:textId="68A0E306" w:rsidR="008030B0" w:rsidRDefault="008030B0" w:rsidP="00F25E21"/>
        </w:tc>
      </w:tr>
      <w:tr w:rsidR="008030B0" w14:paraId="1190A51E" w14:textId="77777777" w:rsidTr="00E22570">
        <w:tc>
          <w:tcPr>
            <w:tcW w:w="461" w:type="dxa"/>
            <w:vAlign w:val="center"/>
          </w:tcPr>
          <w:p w14:paraId="7C48C3CB" w14:textId="2DCCC42D" w:rsidR="008030B0" w:rsidRDefault="008030B0" w:rsidP="00F25E21">
            <w:pPr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3494" w:type="dxa"/>
            <w:vAlign w:val="center"/>
          </w:tcPr>
          <w:p w14:paraId="0E8C4294" w14:textId="3465EF02" w:rsidR="008030B0" w:rsidRDefault="008030B0" w:rsidP="00F25E21">
            <w:r>
              <w:t>Dashboard</w:t>
            </w:r>
          </w:p>
        </w:tc>
        <w:tc>
          <w:tcPr>
            <w:tcW w:w="2430" w:type="dxa"/>
            <w:vAlign w:val="center"/>
          </w:tcPr>
          <w:p w14:paraId="35E2D6BF" w14:textId="5D10F2FA" w:rsidR="008030B0" w:rsidRDefault="008030B0" w:rsidP="00F25E21">
            <w:pPr>
              <w:spacing w:before="60" w:after="60"/>
            </w:pPr>
            <w:r>
              <w:t xml:space="preserve">Lê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Hửu</w:t>
            </w:r>
            <w:proofErr w:type="spellEnd"/>
          </w:p>
        </w:tc>
        <w:tc>
          <w:tcPr>
            <w:tcW w:w="1479" w:type="dxa"/>
            <w:vAlign w:val="center"/>
          </w:tcPr>
          <w:p w14:paraId="2D6FC5CD" w14:textId="0B6A29B3" w:rsidR="008030B0" w:rsidRDefault="00E22570" w:rsidP="00E22570">
            <w:pPr>
              <w:jc w:val="center"/>
            </w:pPr>
            <w:r>
              <w:t>30/11-14/12</w:t>
            </w:r>
          </w:p>
        </w:tc>
        <w:tc>
          <w:tcPr>
            <w:tcW w:w="1486" w:type="dxa"/>
            <w:vAlign w:val="center"/>
          </w:tcPr>
          <w:p w14:paraId="5A5532F4" w14:textId="456421C1" w:rsidR="008030B0" w:rsidRDefault="008030B0" w:rsidP="00F25E21"/>
        </w:tc>
      </w:tr>
      <w:tr w:rsidR="008030B0" w14:paraId="5289604F" w14:textId="77777777" w:rsidTr="00E22570">
        <w:tc>
          <w:tcPr>
            <w:tcW w:w="461" w:type="dxa"/>
            <w:vAlign w:val="center"/>
          </w:tcPr>
          <w:p w14:paraId="6C160E6D" w14:textId="189046C8" w:rsidR="008030B0" w:rsidRDefault="008030B0" w:rsidP="00F25E21">
            <w:pPr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3494" w:type="dxa"/>
            <w:vAlign w:val="center"/>
          </w:tcPr>
          <w:p w14:paraId="25345121" w14:textId="413C8548" w:rsidR="008030B0" w:rsidRDefault="008030B0" w:rsidP="00F25E21">
            <w:r>
              <w:t>Test report</w:t>
            </w:r>
          </w:p>
        </w:tc>
        <w:tc>
          <w:tcPr>
            <w:tcW w:w="2430" w:type="dxa"/>
            <w:vAlign w:val="center"/>
          </w:tcPr>
          <w:p w14:paraId="63191742" w14:textId="6F5B4A3D" w:rsidR="008030B0" w:rsidRDefault="008030B0" w:rsidP="00F25E21">
            <w:pPr>
              <w:spacing w:before="60" w:after="60"/>
            </w:pPr>
            <w:r>
              <w:t xml:space="preserve">Nguyễn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Ánh</w:t>
            </w:r>
            <w:proofErr w:type="spellEnd"/>
            <w:r>
              <w:t xml:space="preserve"> </w:t>
            </w:r>
            <w:proofErr w:type="spellStart"/>
            <w:r>
              <w:t>Tuyết</w:t>
            </w:r>
            <w:proofErr w:type="spellEnd"/>
          </w:p>
        </w:tc>
        <w:tc>
          <w:tcPr>
            <w:tcW w:w="1479" w:type="dxa"/>
            <w:vAlign w:val="center"/>
          </w:tcPr>
          <w:p w14:paraId="1C027A4D" w14:textId="1104A502" w:rsidR="008030B0" w:rsidRDefault="00E22570" w:rsidP="00E22570">
            <w:pPr>
              <w:jc w:val="center"/>
            </w:pPr>
            <w:r>
              <w:t>07/12-14/12</w:t>
            </w:r>
          </w:p>
        </w:tc>
        <w:tc>
          <w:tcPr>
            <w:tcW w:w="1486" w:type="dxa"/>
            <w:vAlign w:val="center"/>
          </w:tcPr>
          <w:p w14:paraId="549E28A0" w14:textId="34041766" w:rsidR="008030B0" w:rsidRDefault="008030B0" w:rsidP="00F25E21"/>
        </w:tc>
      </w:tr>
      <w:tr w:rsidR="008030B0" w14:paraId="201CCA9A" w14:textId="77777777" w:rsidTr="00E22570">
        <w:tc>
          <w:tcPr>
            <w:tcW w:w="461" w:type="dxa"/>
            <w:vAlign w:val="center"/>
          </w:tcPr>
          <w:p w14:paraId="3A3BA317" w14:textId="77C6FED9" w:rsidR="008030B0" w:rsidRDefault="008030B0" w:rsidP="00F25E21">
            <w:pPr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3494" w:type="dxa"/>
            <w:vAlign w:val="center"/>
          </w:tcPr>
          <w:p w14:paraId="1CEC8EA9" w14:textId="7ECC3BE1" w:rsidR="008030B0" w:rsidRDefault="008030B0" w:rsidP="00F25E21">
            <w:r>
              <w:t>Admin panel</w:t>
            </w:r>
          </w:p>
        </w:tc>
        <w:tc>
          <w:tcPr>
            <w:tcW w:w="2430" w:type="dxa"/>
            <w:vAlign w:val="center"/>
          </w:tcPr>
          <w:p w14:paraId="3A29B30D" w14:textId="1327FD74" w:rsidR="008030B0" w:rsidRDefault="008030B0" w:rsidP="00F25E21">
            <w:pPr>
              <w:spacing w:before="60" w:after="60"/>
            </w:pPr>
            <w:r>
              <w:t xml:space="preserve">Lê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Hửu</w:t>
            </w:r>
            <w:proofErr w:type="spellEnd"/>
            <w:r>
              <w:t xml:space="preserve">, Lê </w:t>
            </w:r>
            <w:proofErr w:type="spellStart"/>
            <w:r>
              <w:t>Tấn</w:t>
            </w:r>
            <w:proofErr w:type="spellEnd"/>
            <w:r>
              <w:t xml:space="preserve"> </w:t>
            </w:r>
            <w:proofErr w:type="spellStart"/>
            <w:r>
              <w:t>Kiệt</w:t>
            </w:r>
            <w:proofErr w:type="spellEnd"/>
          </w:p>
        </w:tc>
        <w:tc>
          <w:tcPr>
            <w:tcW w:w="1479" w:type="dxa"/>
            <w:vAlign w:val="center"/>
          </w:tcPr>
          <w:p w14:paraId="64629BEC" w14:textId="1C7A4965" w:rsidR="008030B0" w:rsidRDefault="00E22570" w:rsidP="00E22570">
            <w:pPr>
              <w:jc w:val="center"/>
            </w:pPr>
            <w:r>
              <w:t>14/12-28/12</w:t>
            </w:r>
          </w:p>
        </w:tc>
        <w:tc>
          <w:tcPr>
            <w:tcW w:w="1486" w:type="dxa"/>
            <w:vAlign w:val="center"/>
          </w:tcPr>
          <w:p w14:paraId="6CC6C267" w14:textId="261A9213" w:rsidR="008030B0" w:rsidRDefault="008030B0" w:rsidP="00F25E21"/>
        </w:tc>
      </w:tr>
      <w:tr w:rsidR="008030B0" w14:paraId="767BC8E8" w14:textId="77777777" w:rsidTr="00E22570">
        <w:tc>
          <w:tcPr>
            <w:tcW w:w="461" w:type="dxa"/>
            <w:vAlign w:val="center"/>
          </w:tcPr>
          <w:p w14:paraId="1423423C" w14:textId="3116C913" w:rsidR="008030B0" w:rsidRDefault="008030B0" w:rsidP="00F25E21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3494" w:type="dxa"/>
            <w:vAlign w:val="center"/>
          </w:tcPr>
          <w:p w14:paraId="27B0C4C0" w14:textId="6C4525B4" w:rsidR="008030B0" w:rsidRDefault="008030B0" w:rsidP="00F25E21">
            <w:r>
              <w:t>Rating &amp; review</w:t>
            </w:r>
          </w:p>
        </w:tc>
        <w:tc>
          <w:tcPr>
            <w:tcW w:w="2430" w:type="dxa"/>
            <w:vAlign w:val="center"/>
          </w:tcPr>
          <w:p w14:paraId="4378C221" w14:textId="4D92BC9F" w:rsidR="008030B0" w:rsidRDefault="008030B0" w:rsidP="00F25E21">
            <w:pPr>
              <w:spacing w:before="60" w:after="60"/>
            </w:pPr>
            <w:r>
              <w:t xml:space="preserve">Nguyễn Long Vũ, </w:t>
            </w:r>
            <w:proofErr w:type="spellStart"/>
            <w:r>
              <w:t>Ngô</w:t>
            </w:r>
            <w:proofErr w:type="spellEnd"/>
            <w:r>
              <w:t xml:space="preserve"> Thanh </w:t>
            </w:r>
            <w:proofErr w:type="spellStart"/>
            <w:r>
              <w:t>Lực</w:t>
            </w:r>
            <w:proofErr w:type="spellEnd"/>
          </w:p>
        </w:tc>
        <w:tc>
          <w:tcPr>
            <w:tcW w:w="1479" w:type="dxa"/>
            <w:vAlign w:val="center"/>
          </w:tcPr>
          <w:p w14:paraId="67FBD7F1" w14:textId="5F3A38F7" w:rsidR="008030B0" w:rsidRDefault="00E22570" w:rsidP="00E22570">
            <w:pPr>
              <w:jc w:val="center"/>
            </w:pPr>
            <w:r>
              <w:t>14/12-28/12</w:t>
            </w:r>
          </w:p>
        </w:tc>
        <w:tc>
          <w:tcPr>
            <w:tcW w:w="1486" w:type="dxa"/>
            <w:vAlign w:val="center"/>
          </w:tcPr>
          <w:p w14:paraId="0ABC57AA" w14:textId="36048F57" w:rsidR="008030B0" w:rsidRDefault="008030B0" w:rsidP="00F25E21"/>
        </w:tc>
      </w:tr>
    </w:tbl>
    <w:p w14:paraId="5A0951B5" w14:textId="77777777" w:rsidR="00861833" w:rsidRDefault="00861833" w:rsidP="004D214D"/>
    <w:p w14:paraId="6A2F7635" w14:textId="77777777" w:rsidR="00861833" w:rsidRDefault="00861833" w:rsidP="004D214D"/>
    <w:p w14:paraId="7BE266B9" w14:textId="77777777" w:rsidR="00861833" w:rsidRDefault="00861833" w:rsidP="004D214D"/>
    <w:p w14:paraId="073A46A8" w14:textId="77777777" w:rsidR="00861833" w:rsidRDefault="00861833" w:rsidP="004D214D"/>
    <w:p w14:paraId="0657A2F5" w14:textId="77777777" w:rsidR="00861833" w:rsidRDefault="00861833" w:rsidP="004D214D"/>
    <w:p w14:paraId="5FD4B639" w14:textId="77777777" w:rsidR="00861833" w:rsidRDefault="00861833" w:rsidP="004D214D"/>
    <w:p w14:paraId="30E6891E" w14:textId="77777777" w:rsidR="00861833" w:rsidRDefault="00861833" w:rsidP="004D214D"/>
    <w:p w14:paraId="537BA405" w14:textId="77777777" w:rsidR="00861833" w:rsidRDefault="00861833" w:rsidP="004D214D"/>
    <w:p w14:paraId="1DFFAA86" w14:textId="17272323" w:rsidR="004D214D" w:rsidRPr="004D214D" w:rsidRDefault="00861833" w:rsidP="00861833">
      <w:pPr>
        <w:ind w:left="-1440"/>
      </w:pPr>
      <w:r>
        <w:rPr>
          <w:i/>
          <w:iCs/>
          <w:noProof/>
        </w:rPr>
        <w:lastRenderedPageBreak/>
        <w:drawing>
          <wp:inline distT="0" distB="0" distL="0" distR="0" wp14:anchorId="37039A8B" wp14:editId="0D5456CB">
            <wp:extent cx="7738341" cy="5404854"/>
            <wp:effectExtent l="0" t="0" r="0" b="5715"/>
            <wp:docPr id="3" name="Picture 3" descr="A picture containing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3441" cy="5450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AA63C" w14:textId="77926C81" w:rsidR="00ED7382" w:rsidRDefault="00ED7382" w:rsidP="00A81822">
      <w:pPr>
        <w:pStyle w:val="infoblue0"/>
        <w:ind w:left="-1440"/>
      </w:pPr>
    </w:p>
    <w:p w14:paraId="51363579" w14:textId="1A261019" w:rsidR="00F25E21" w:rsidRPr="00861833" w:rsidRDefault="00861833" w:rsidP="00861833">
      <w:pPr>
        <w:widowControl/>
        <w:spacing w:line="240" w:lineRule="auto"/>
        <w:rPr>
          <w:i/>
          <w:iCs/>
          <w:color w:val="0000FF"/>
        </w:rPr>
      </w:pPr>
      <w:r>
        <w:br w:type="page"/>
      </w:r>
    </w:p>
    <w:p w14:paraId="4D887C9E" w14:textId="77777777" w:rsidR="007C47A5" w:rsidRDefault="007C47A5">
      <w:pPr>
        <w:pStyle w:val="Heading2"/>
      </w:pPr>
      <w:bookmarkStart w:id="59" w:name="_Toc447095892"/>
      <w:bookmarkStart w:id="60" w:name="_Toc512930361"/>
      <w:bookmarkStart w:id="61" w:name="_Toc447095893"/>
      <w:bookmarkStart w:id="62" w:name="_Toc512930362"/>
      <w:bookmarkStart w:id="63" w:name="_Toc430447687"/>
      <w:bookmarkStart w:id="64" w:name="_Toc447095894"/>
      <w:bookmarkStart w:id="65" w:name="_Toc512930363"/>
      <w:bookmarkStart w:id="66" w:name="_Toc430447688"/>
      <w:bookmarkStart w:id="67" w:name="_Toc430447689"/>
      <w:bookmarkStart w:id="68" w:name="_Toc447095895"/>
      <w:bookmarkStart w:id="69" w:name="_Toc512930364"/>
      <w:bookmarkStart w:id="70" w:name="_Toc430447690"/>
      <w:bookmarkStart w:id="71" w:name="_Toc447095896"/>
      <w:bookmarkStart w:id="72" w:name="_Toc512930365"/>
      <w:bookmarkStart w:id="73" w:name="_Toc447095897"/>
      <w:bookmarkStart w:id="74" w:name="_Toc512930366"/>
      <w:bookmarkStart w:id="75" w:name="_Toc430447691"/>
      <w:bookmarkStart w:id="76" w:name="_Toc447095898"/>
      <w:bookmarkStart w:id="77" w:name="_Toc512930367"/>
      <w:bookmarkStart w:id="78" w:name="_Toc447095908"/>
      <w:bookmarkStart w:id="79" w:name="_Toc512930368"/>
      <w:bookmarkStart w:id="80" w:name="_Toc513004379"/>
      <w:bookmarkStart w:id="81" w:name="_Toc307271030"/>
      <w:bookmarkStart w:id="82" w:name="_Toc413446320"/>
      <w:bookmarkStart w:id="83" w:name="_Toc119523131"/>
      <w:bookmarkEnd w:id="0"/>
      <w:bookmarkEnd w:id="5"/>
      <w:bookmarkEnd w:id="6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r>
        <w:lastRenderedPageBreak/>
        <w:t>Project Monitoring and Control</w:t>
      </w:r>
      <w:bookmarkEnd w:id="80"/>
      <w:bookmarkEnd w:id="81"/>
      <w:bookmarkEnd w:id="82"/>
      <w:bookmarkEnd w:id="83"/>
    </w:p>
    <w:p w14:paraId="0821A78C" w14:textId="77777777" w:rsidR="007C47A5" w:rsidRPr="00F761F6" w:rsidRDefault="007C47A5" w:rsidP="00F761F6">
      <w:pPr>
        <w:pStyle w:val="Heading3"/>
      </w:pPr>
      <w:bookmarkStart w:id="84" w:name="_Toc447095913"/>
      <w:bookmarkStart w:id="85" w:name="_Toc307271032"/>
      <w:bookmarkStart w:id="86" w:name="_Toc413446321"/>
      <w:bookmarkStart w:id="87" w:name="_Toc119523132"/>
      <w:r w:rsidRPr="00F761F6">
        <w:t>Reporting</w:t>
      </w:r>
      <w:bookmarkEnd w:id="84"/>
      <w:bookmarkEnd w:id="85"/>
      <w:bookmarkEnd w:id="86"/>
      <w:bookmarkEnd w:id="87"/>
    </w:p>
    <w:p w14:paraId="228DE17B" w14:textId="4098BFB8" w:rsidR="00DD41D5" w:rsidRPr="00DD41D5" w:rsidRDefault="00DD41D5" w:rsidP="00DD41D5">
      <w:pPr>
        <w:pStyle w:val="infoblue0"/>
        <w:numPr>
          <w:ilvl w:val="0"/>
          <w:numId w:val="8"/>
        </w:numPr>
        <w:rPr>
          <w:i w:val="0"/>
          <w:iCs w:val="0"/>
          <w:color w:val="auto"/>
        </w:rPr>
      </w:pPr>
      <w:r w:rsidRPr="00DD41D5">
        <w:rPr>
          <w:i w:val="0"/>
          <w:iCs w:val="0"/>
          <w:color w:val="auto"/>
        </w:rPr>
        <w:t>Weekly meeting.</w:t>
      </w:r>
    </w:p>
    <w:p w14:paraId="3518698D" w14:textId="55C03B8F" w:rsidR="00DD41D5" w:rsidRPr="00DD41D5" w:rsidRDefault="00DD41D5" w:rsidP="00DD41D5">
      <w:pPr>
        <w:pStyle w:val="infoblue0"/>
        <w:numPr>
          <w:ilvl w:val="0"/>
          <w:numId w:val="8"/>
        </w:numPr>
        <w:rPr>
          <w:i w:val="0"/>
          <w:iCs w:val="0"/>
          <w:color w:val="auto"/>
        </w:rPr>
      </w:pPr>
      <w:r w:rsidRPr="00DD41D5">
        <w:rPr>
          <w:i w:val="0"/>
          <w:iCs w:val="0"/>
          <w:color w:val="auto"/>
        </w:rPr>
        <w:t>Weekly status report.</w:t>
      </w:r>
    </w:p>
    <w:p w14:paraId="4AB9BD75" w14:textId="0A963C6C" w:rsidR="00DD41D5" w:rsidRPr="00DD41D5" w:rsidRDefault="00DD41D5" w:rsidP="00DD41D5">
      <w:pPr>
        <w:pStyle w:val="infoblue0"/>
        <w:numPr>
          <w:ilvl w:val="0"/>
          <w:numId w:val="8"/>
        </w:numPr>
        <w:rPr>
          <w:i w:val="0"/>
          <w:iCs w:val="0"/>
          <w:color w:val="auto"/>
        </w:rPr>
      </w:pPr>
      <w:r w:rsidRPr="00DD41D5">
        <w:rPr>
          <w:i w:val="0"/>
          <w:iCs w:val="0"/>
          <w:color w:val="auto"/>
        </w:rPr>
        <w:t>Informal chats.</w:t>
      </w:r>
    </w:p>
    <w:p w14:paraId="246A22CE" w14:textId="61D370DD" w:rsidR="007C47A5" w:rsidRDefault="007C47A5" w:rsidP="00DD41D5">
      <w:pPr>
        <w:pStyle w:val="Heading3"/>
      </w:pPr>
      <w:bookmarkStart w:id="88" w:name="_Toc307271033"/>
      <w:bookmarkStart w:id="89" w:name="_Toc413446322"/>
      <w:bookmarkStart w:id="90" w:name="_Toc119523133"/>
      <w:bookmarkStart w:id="91" w:name="_Toc447095915"/>
      <w:r w:rsidRPr="00F761F6">
        <w:t>Risk Management</w:t>
      </w:r>
      <w:bookmarkEnd w:id="88"/>
      <w:bookmarkEnd w:id="89"/>
      <w:bookmarkEnd w:id="90"/>
      <w:r w:rsidRPr="00F761F6">
        <w:t xml:space="preserve"> </w:t>
      </w:r>
      <w:bookmarkStart w:id="92" w:name="_Toc447095916"/>
      <w:bookmarkEnd w:id="91"/>
    </w:p>
    <w:tbl>
      <w:tblPr>
        <w:tblStyle w:val="TableGrid"/>
        <w:tblW w:w="11406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701"/>
        <w:gridCol w:w="1448"/>
        <w:gridCol w:w="1181"/>
        <w:gridCol w:w="900"/>
        <w:gridCol w:w="950"/>
        <w:gridCol w:w="950"/>
        <w:gridCol w:w="5276"/>
      </w:tblGrid>
      <w:tr w:rsidR="0021376E" w14:paraId="0421848A" w14:textId="77777777" w:rsidTr="0021376E">
        <w:tc>
          <w:tcPr>
            <w:tcW w:w="701" w:type="dxa"/>
          </w:tcPr>
          <w:p w14:paraId="16C5F65B" w14:textId="77777777" w:rsidR="0021376E" w:rsidRDefault="0021376E" w:rsidP="003C1713">
            <w:pPr>
              <w:pStyle w:val="infoblue0"/>
              <w:ind w:left="0"/>
            </w:pPr>
            <w:r>
              <w:t>Risk ID</w:t>
            </w:r>
          </w:p>
        </w:tc>
        <w:tc>
          <w:tcPr>
            <w:tcW w:w="1448" w:type="dxa"/>
          </w:tcPr>
          <w:p w14:paraId="4388B968" w14:textId="77777777" w:rsidR="0021376E" w:rsidRDefault="0021376E" w:rsidP="00D45597">
            <w:pPr>
              <w:pStyle w:val="infoblue0"/>
              <w:ind w:left="0"/>
            </w:pPr>
            <w:r>
              <w:t>Risk Description</w:t>
            </w:r>
          </w:p>
        </w:tc>
        <w:tc>
          <w:tcPr>
            <w:tcW w:w="1181" w:type="dxa"/>
          </w:tcPr>
          <w:p w14:paraId="6F3D9508" w14:textId="77777777" w:rsidR="0021376E" w:rsidRDefault="0021376E" w:rsidP="00D45597">
            <w:pPr>
              <w:pStyle w:val="infoblue0"/>
              <w:ind w:left="0"/>
            </w:pPr>
            <w:r>
              <w:t>Probability</w:t>
            </w:r>
          </w:p>
        </w:tc>
        <w:tc>
          <w:tcPr>
            <w:tcW w:w="900" w:type="dxa"/>
          </w:tcPr>
          <w:p w14:paraId="288B5456" w14:textId="77777777" w:rsidR="0021376E" w:rsidRDefault="0021376E" w:rsidP="00D45597">
            <w:pPr>
              <w:pStyle w:val="infoblue0"/>
              <w:ind w:left="0"/>
            </w:pPr>
            <w:r>
              <w:t>Impact</w:t>
            </w:r>
          </w:p>
        </w:tc>
        <w:tc>
          <w:tcPr>
            <w:tcW w:w="950" w:type="dxa"/>
          </w:tcPr>
          <w:p w14:paraId="1A13C399" w14:textId="77699899" w:rsidR="0021376E" w:rsidRDefault="0021376E" w:rsidP="00D45597">
            <w:pPr>
              <w:pStyle w:val="infoblue0"/>
              <w:ind w:left="0"/>
            </w:pPr>
            <w:r>
              <w:t>Risk Exposure</w:t>
            </w:r>
          </w:p>
        </w:tc>
        <w:tc>
          <w:tcPr>
            <w:tcW w:w="950" w:type="dxa"/>
          </w:tcPr>
          <w:p w14:paraId="042F279C" w14:textId="729004C4" w:rsidR="0021376E" w:rsidRDefault="0021376E" w:rsidP="00D45597">
            <w:pPr>
              <w:pStyle w:val="infoblue0"/>
              <w:ind w:left="0"/>
            </w:pPr>
            <w:r>
              <w:t>Priority</w:t>
            </w:r>
          </w:p>
        </w:tc>
        <w:tc>
          <w:tcPr>
            <w:tcW w:w="5276" w:type="dxa"/>
          </w:tcPr>
          <w:p w14:paraId="200F4046" w14:textId="77777777" w:rsidR="0021376E" w:rsidRDefault="0021376E" w:rsidP="00D45597">
            <w:pPr>
              <w:pStyle w:val="infoblue0"/>
              <w:ind w:left="0"/>
            </w:pPr>
            <w:r>
              <w:t>Mitigation Strategy or Contingency Plan</w:t>
            </w:r>
          </w:p>
        </w:tc>
      </w:tr>
      <w:tr w:rsidR="0021376E" w14:paraId="7091025D" w14:textId="77777777" w:rsidTr="0021376E">
        <w:tc>
          <w:tcPr>
            <w:tcW w:w="701" w:type="dxa"/>
          </w:tcPr>
          <w:p w14:paraId="14E66413" w14:textId="77777777" w:rsidR="0021376E" w:rsidRDefault="0021376E" w:rsidP="00D45597">
            <w:pPr>
              <w:pStyle w:val="infoblue0"/>
              <w:ind w:left="0"/>
            </w:pPr>
          </w:p>
        </w:tc>
        <w:tc>
          <w:tcPr>
            <w:tcW w:w="1448" w:type="dxa"/>
          </w:tcPr>
          <w:p w14:paraId="6599DA62" w14:textId="77777777" w:rsidR="0021376E" w:rsidRDefault="0021376E" w:rsidP="00D45597">
            <w:pPr>
              <w:pStyle w:val="infoblue0"/>
              <w:ind w:left="0"/>
            </w:pPr>
          </w:p>
        </w:tc>
        <w:tc>
          <w:tcPr>
            <w:tcW w:w="1181" w:type="dxa"/>
          </w:tcPr>
          <w:p w14:paraId="5A5BC541" w14:textId="77777777" w:rsidR="0021376E" w:rsidRDefault="0021376E" w:rsidP="00D45597">
            <w:pPr>
              <w:pStyle w:val="infoblue0"/>
              <w:ind w:left="0"/>
            </w:pPr>
          </w:p>
        </w:tc>
        <w:tc>
          <w:tcPr>
            <w:tcW w:w="900" w:type="dxa"/>
          </w:tcPr>
          <w:p w14:paraId="0DAB3EC9" w14:textId="77777777" w:rsidR="0021376E" w:rsidRDefault="0021376E" w:rsidP="00D45597">
            <w:pPr>
              <w:pStyle w:val="infoblue0"/>
              <w:ind w:left="0"/>
            </w:pPr>
          </w:p>
        </w:tc>
        <w:tc>
          <w:tcPr>
            <w:tcW w:w="950" w:type="dxa"/>
          </w:tcPr>
          <w:p w14:paraId="51080A99" w14:textId="5180C2CA" w:rsidR="0021376E" w:rsidRDefault="0021376E" w:rsidP="00D45597">
            <w:pPr>
              <w:pStyle w:val="infoblue0"/>
              <w:ind w:left="0"/>
            </w:pPr>
            <w:r>
              <w:t>=Probability * Impact</w:t>
            </w:r>
          </w:p>
        </w:tc>
        <w:tc>
          <w:tcPr>
            <w:tcW w:w="950" w:type="dxa"/>
          </w:tcPr>
          <w:p w14:paraId="7D945545" w14:textId="034389BF" w:rsidR="0021376E" w:rsidRDefault="0021376E" w:rsidP="00D45597">
            <w:pPr>
              <w:pStyle w:val="infoblue0"/>
              <w:ind w:left="0"/>
            </w:pPr>
          </w:p>
        </w:tc>
        <w:tc>
          <w:tcPr>
            <w:tcW w:w="5276" w:type="dxa"/>
          </w:tcPr>
          <w:p w14:paraId="3E98375F" w14:textId="77777777" w:rsidR="0021376E" w:rsidRDefault="0021376E" w:rsidP="00D45597">
            <w:pPr>
              <w:pStyle w:val="infoblue0"/>
              <w:ind w:left="0"/>
            </w:pPr>
          </w:p>
        </w:tc>
      </w:tr>
      <w:tr w:rsidR="0021376E" w14:paraId="5DBECCFB" w14:textId="77777777" w:rsidTr="0021376E">
        <w:tc>
          <w:tcPr>
            <w:tcW w:w="701" w:type="dxa"/>
          </w:tcPr>
          <w:p w14:paraId="0614953C" w14:textId="77777777" w:rsidR="0021376E" w:rsidRDefault="0021376E" w:rsidP="00D45597">
            <w:pPr>
              <w:pStyle w:val="infoblue0"/>
              <w:ind w:left="0"/>
            </w:pPr>
          </w:p>
        </w:tc>
        <w:tc>
          <w:tcPr>
            <w:tcW w:w="1448" w:type="dxa"/>
          </w:tcPr>
          <w:p w14:paraId="5EADE48E" w14:textId="77777777" w:rsidR="0021376E" w:rsidRDefault="0021376E" w:rsidP="00D45597">
            <w:pPr>
              <w:pStyle w:val="infoblue0"/>
              <w:ind w:left="0"/>
            </w:pPr>
          </w:p>
        </w:tc>
        <w:tc>
          <w:tcPr>
            <w:tcW w:w="1181" w:type="dxa"/>
          </w:tcPr>
          <w:p w14:paraId="5025F98C" w14:textId="77777777" w:rsidR="0021376E" w:rsidRDefault="0021376E" w:rsidP="00D45597">
            <w:pPr>
              <w:pStyle w:val="infoblue0"/>
              <w:ind w:left="0"/>
            </w:pPr>
          </w:p>
        </w:tc>
        <w:tc>
          <w:tcPr>
            <w:tcW w:w="900" w:type="dxa"/>
          </w:tcPr>
          <w:p w14:paraId="5BE34128" w14:textId="77777777" w:rsidR="0021376E" w:rsidRDefault="0021376E" w:rsidP="00D45597">
            <w:pPr>
              <w:pStyle w:val="infoblue0"/>
              <w:ind w:left="0"/>
            </w:pPr>
          </w:p>
        </w:tc>
        <w:tc>
          <w:tcPr>
            <w:tcW w:w="950" w:type="dxa"/>
          </w:tcPr>
          <w:p w14:paraId="4F0152C0" w14:textId="77777777" w:rsidR="0021376E" w:rsidRDefault="0021376E" w:rsidP="00D45597">
            <w:pPr>
              <w:pStyle w:val="infoblue0"/>
              <w:ind w:left="0"/>
            </w:pPr>
          </w:p>
        </w:tc>
        <w:tc>
          <w:tcPr>
            <w:tcW w:w="950" w:type="dxa"/>
          </w:tcPr>
          <w:p w14:paraId="38477871" w14:textId="3C8B81DA" w:rsidR="0021376E" w:rsidRDefault="0021376E" w:rsidP="00D45597">
            <w:pPr>
              <w:pStyle w:val="infoblue0"/>
              <w:ind w:left="0"/>
            </w:pPr>
          </w:p>
        </w:tc>
        <w:tc>
          <w:tcPr>
            <w:tcW w:w="5276" w:type="dxa"/>
          </w:tcPr>
          <w:p w14:paraId="28E469E2" w14:textId="77777777" w:rsidR="0021376E" w:rsidRDefault="0021376E" w:rsidP="00D45597">
            <w:pPr>
              <w:pStyle w:val="infoblue0"/>
              <w:ind w:left="0"/>
            </w:pPr>
          </w:p>
        </w:tc>
      </w:tr>
      <w:tr w:rsidR="0021376E" w14:paraId="6AC89F7C" w14:textId="77777777" w:rsidTr="0021376E">
        <w:tc>
          <w:tcPr>
            <w:tcW w:w="701" w:type="dxa"/>
          </w:tcPr>
          <w:p w14:paraId="7BCA96C4" w14:textId="77777777" w:rsidR="0021376E" w:rsidRDefault="0021376E" w:rsidP="00D45597">
            <w:pPr>
              <w:pStyle w:val="infoblue0"/>
              <w:ind w:left="0"/>
            </w:pPr>
          </w:p>
        </w:tc>
        <w:tc>
          <w:tcPr>
            <w:tcW w:w="1448" w:type="dxa"/>
          </w:tcPr>
          <w:p w14:paraId="2606D863" w14:textId="77777777" w:rsidR="0021376E" w:rsidRDefault="0021376E" w:rsidP="00D45597">
            <w:pPr>
              <w:pStyle w:val="infoblue0"/>
              <w:ind w:left="0"/>
            </w:pPr>
          </w:p>
        </w:tc>
        <w:tc>
          <w:tcPr>
            <w:tcW w:w="1181" w:type="dxa"/>
          </w:tcPr>
          <w:p w14:paraId="6FA8191E" w14:textId="77777777" w:rsidR="0021376E" w:rsidRDefault="0021376E" w:rsidP="00D45597">
            <w:pPr>
              <w:pStyle w:val="infoblue0"/>
              <w:ind w:left="0"/>
            </w:pPr>
          </w:p>
        </w:tc>
        <w:tc>
          <w:tcPr>
            <w:tcW w:w="900" w:type="dxa"/>
          </w:tcPr>
          <w:p w14:paraId="1ED874DC" w14:textId="77777777" w:rsidR="0021376E" w:rsidRDefault="0021376E" w:rsidP="00D45597">
            <w:pPr>
              <w:pStyle w:val="infoblue0"/>
              <w:ind w:left="0"/>
            </w:pPr>
          </w:p>
        </w:tc>
        <w:tc>
          <w:tcPr>
            <w:tcW w:w="950" w:type="dxa"/>
          </w:tcPr>
          <w:p w14:paraId="54E5C93E" w14:textId="77777777" w:rsidR="0021376E" w:rsidRDefault="0021376E" w:rsidP="00D45597">
            <w:pPr>
              <w:pStyle w:val="infoblue0"/>
              <w:ind w:left="0"/>
            </w:pPr>
          </w:p>
        </w:tc>
        <w:tc>
          <w:tcPr>
            <w:tcW w:w="950" w:type="dxa"/>
          </w:tcPr>
          <w:p w14:paraId="7107D131" w14:textId="00D05F54" w:rsidR="0021376E" w:rsidRDefault="0021376E" w:rsidP="00D45597">
            <w:pPr>
              <w:pStyle w:val="infoblue0"/>
              <w:ind w:left="0"/>
            </w:pPr>
          </w:p>
        </w:tc>
        <w:tc>
          <w:tcPr>
            <w:tcW w:w="5276" w:type="dxa"/>
          </w:tcPr>
          <w:p w14:paraId="53F14A9F" w14:textId="77777777" w:rsidR="0021376E" w:rsidRDefault="0021376E" w:rsidP="00D45597">
            <w:pPr>
              <w:pStyle w:val="infoblue0"/>
              <w:ind w:left="0"/>
            </w:pPr>
          </w:p>
        </w:tc>
      </w:tr>
    </w:tbl>
    <w:p w14:paraId="2D9B3D34" w14:textId="77777777" w:rsidR="003C1713" w:rsidRDefault="003C1713" w:rsidP="00D45597">
      <w:pPr>
        <w:pStyle w:val="infoblue0"/>
      </w:pPr>
    </w:p>
    <w:p w14:paraId="1FC29E71" w14:textId="35478FE2" w:rsidR="007C47A5" w:rsidRDefault="007C47A5" w:rsidP="00DD41D5">
      <w:pPr>
        <w:pStyle w:val="Heading3"/>
      </w:pPr>
      <w:bookmarkStart w:id="93" w:name="_Toc307271034"/>
      <w:bookmarkStart w:id="94" w:name="_Toc413446323"/>
      <w:bookmarkStart w:id="95" w:name="_Toc119523134"/>
      <w:r w:rsidRPr="00F761F6">
        <w:t>Configuration Management</w:t>
      </w:r>
      <w:bookmarkStart w:id="96" w:name="_Toc447095917"/>
      <w:bookmarkStart w:id="97" w:name="_Toc512930369"/>
      <w:bookmarkStart w:id="98" w:name="_Toc447095932"/>
      <w:bookmarkStart w:id="99" w:name="_Toc512930370"/>
      <w:bookmarkEnd w:id="92"/>
      <w:bookmarkEnd w:id="93"/>
      <w:bookmarkEnd w:id="94"/>
      <w:bookmarkEnd w:id="96"/>
      <w:bookmarkEnd w:id="97"/>
      <w:bookmarkEnd w:id="98"/>
      <w:bookmarkEnd w:id="99"/>
      <w:bookmarkEnd w:id="95"/>
    </w:p>
    <w:p w14:paraId="084521EE" w14:textId="2AA5A2F3" w:rsidR="00EE3C86" w:rsidRDefault="00CE4513" w:rsidP="00CE4513">
      <w:pPr>
        <w:pStyle w:val="BodyText"/>
        <w:numPr>
          <w:ilvl w:val="0"/>
          <w:numId w:val="8"/>
        </w:numPr>
      </w:pPr>
      <w:r>
        <w:t xml:space="preserve">Google Drive: </w:t>
      </w:r>
      <w:r w:rsidR="00DD41D5">
        <w:t>Storing and sharing documents and files</w:t>
      </w:r>
      <w:r>
        <w:t>.</w:t>
      </w:r>
    </w:p>
    <w:p w14:paraId="3E449F30" w14:textId="03D875E5" w:rsidR="00CE4513" w:rsidRDefault="00CE4513" w:rsidP="00335DC1">
      <w:pPr>
        <w:pStyle w:val="BodyText"/>
        <w:numPr>
          <w:ilvl w:val="0"/>
          <w:numId w:val="8"/>
        </w:numPr>
      </w:pPr>
      <w:proofErr w:type="spellStart"/>
      <w:r>
        <w:t>Github</w:t>
      </w:r>
      <w:proofErr w:type="spellEnd"/>
      <w:r>
        <w:t xml:space="preserve">: </w:t>
      </w:r>
      <w:r w:rsidR="00DD41D5">
        <w:t>Mana</w:t>
      </w:r>
      <w:r w:rsidR="008030B0">
        <w:t>ge</w:t>
      </w:r>
      <w:r w:rsidR="00DD41D5">
        <w:t xml:space="preserve"> source code</w:t>
      </w:r>
      <w:r>
        <w:t>.</w:t>
      </w:r>
    </w:p>
    <w:p w14:paraId="7A1DE392" w14:textId="454B3A32" w:rsidR="008030B0" w:rsidRDefault="008030B0" w:rsidP="00335DC1">
      <w:pPr>
        <w:pStyle w:val="BodyText"/>
        <w:numPr>
          <w:ilvl w:val="0"/>
          <w:numId w:val="8"/>
        </w:numPr>
      </w:pPr>
      <w:r>
        <w:t>Trello: Manage project, workflow, task tracking.</w:t>
      </w:r>
    </w:p>
    <w:p w14:paraId="7204691A" w14:textId="2AF6BE84" w:rsidR="008030B0" w:rsidRDefault="008030B0" w:rsidP="00335DC1">
      <w:pPr>
        <w:pStyle w:val="BodyText"/>
        <w:numPr>
          <w:ilvl w:val="0"/>
          <w:numId w:val="8"/>
        </w:numPr>
      </w:pPr>
      <w:r>
        <w:t>Slack: Communicate with team.</w:t>
      </w:r>
    </w:p>
    <w:p w14:paraId="56F78600" w14:textId="0D521AED" w:rsidR="008030B0" w:rsidRDefault="008030B0" w:rsidP="00335DC1">
      <w:pPr>
        <w:pStyle w:val="BodyText"/>
        <w:numPr>
          <w:ilvl w:val="0"/>
          <w:numId w:val="8"/>
        </w:numPr>
      </w:pPr>
      <w:r>
        <w:t>Figma: Design application UI/UX.</w:t>
      </w:r>
    </w:p>
    <w:p w14:paraId="54EB97A9" w14:textId="1729AD0D" w:rsidR="008030B0" w:rsidRDefault="008030B0" w:rsidP="008030B0">
      <w:pPr>
        <w:pStyle w:val="BodyText"/>
        <w:numPr>
          <w:ilvl w:val="0"/>
          <w:numId w:val="8"/>
        </w:numPr>
      </w:pPr>
      <w:r>
        <w:t>Visual Studio Code: Code editor.</w:t>
      </w:r>
    </w:p>
    <w:p w14:paraId="34E07888" w14:textId="48C6B643" w:rsidR="00326E82" w:rsidRDefault="00326E82" w:rsidP="008030B0">
      <w:pPr>
        <w:pStyle w:val="BodyText"/>
        <w:numPr>
          <w:ilvl w:val="0"/>
          <w:numId w:val="8"/>
        </w:numPr>
      </w:pPr>
      <w:r>
        <w:t>Word: Document editor.</w:t>
      </w:r>
    </w:p>
    <w:p w14:paraId="0A4B0C13" w14:textId="33A1FCE3" w:rsidR="00326E82" w:rsidRDefault="00326E82" w:rsidP="008030B0">
      <w:pPr>
        <w:pStyle w:val="BodyText"/>
        <w:numPr>
          <w:ilvl w:val="0"/>
          <w:numId w:val="8"/>
        </w:numPr>
      </w:pPr>
      <w:proofErr w:type="spellStart"/>
      <w:r>
        <w:t>GanttPro</w:t>
      </w:r>
      <w:proofErr w:type="spellEnd"/>
      <w:r>
        <w:t xml:space="preserve">: Project Schedule </w:t>
      </w:r>
      <w:proofErr w:type="spellStart"/>
      <w:r>
        <w:t>gantt</w:t>
      </w:r>
      <w:proofErr w:type="spellEnd"/>
      <w:r>
        <w:t xml:space="preserve"> chart.</w:t>
      </w:r>
    </w:p>
    <w:p w14:paraId="5F3368DF" w14:textId="77777777" w:rsidR="00EE3C86" w:rsidRDefault="00EE3C86">
      <w:pPr>
        <w:pStyle w:val="BodyText"/>
      </w:pPr>
    </w:p>
    <w:p w14:paraId="524B22CE" w14:textId="77777777" w:rsidR="00EE3C86" w:rsidRDefault="00EE3C86">
      <w:pPr>
        <w:pStyle w:val="BodyText"/>
      </w:pPr>
    </w:p>
    <w:sectPr w:rsidR="00EE3C86" w:rsidSect="00861833">
      <w:headerReference w:type="default" r:id="rId21"/>
      <w:footerReference w:type="default" r:id="rId22"/>
      <w:headerReference w:type="first" r:id="rId23"/>
      <w:footerReference w:type="first" r:id="rId24"/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1319F" w14:textId="77777777" w:rsidR="00102CE2" w:rsidRDefault="00102CE2">
      <w:r>
        <w:separator/>
      </w:r>
    </w:p>
  </w:endnote>
  <w:endnote w:type="continuationSeparator" w:id="0">
    <w:p w14:paraId="4475868C" w14:textId="77777777" w:rsidR="00102CE2" w:rsidRDefault="00102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50414" w14:textId="77777777" w:rsidR="00694855" w:rsidRDefault="00694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3A5173" w14:textId="77777777" w:rsidR="00694855" w:rsidRDefault="006948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94855" w14:paraId="319CC0D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4D320D" w14:textId="77777777" w:rsidR="00694855" w:rsidRDefault="0069485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85DA8A" w14:textId="205E9C79" w:rsidR="00694855" w:rsidRDefault="00694855" w:rsidP="006139BA">
          <w:pPr>
            <w:jc w:val="center"/>
          </w:pPr>
          <w:r>
            <w:sym w:font="Symbol" w:char="F0D3"/>
          </w:r>
          <w:fldSimple w:instr=" DOCPROPERTY &quot;Company&quot;  \* MERGEFORMAT ">
            <w:r w:rsidR="0009538F">
              <w:t>&lt;</w:t>
            </w:r>
            <w:r w:rsidR="006139BA">
              <w:t>Team</w:t>
            </w:r>
            <w:r w:rsidR="0009538F">
              <w:t xml:space="preserve">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26E82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F1DB459" w14:textId="77777777" w:rsidR="00694855" w:rsidRDefault="0069485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360BB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4360BB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659E60A7" w14:textId="77777777" w:rsidR="00694855" w:rsidRDefault="006948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E0D59" w14:textId="77777777" w:rsidR="00694855" w:rsidRDefault="006948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2B6CF" w14:textId="77777777" w:rsidR="00102CE2" w:rsidRDefault="00102CE2">
      <w:r>
        <w:separator/>
      </w:r>
    </w:p>
  </w:footnote>
  <w:footnote w:type="continuationSeparator" w:id="0">
    <w:p w14:paraId="365C945F" w14:textId="77777777" w:rsidR="00102CE2" w:rsidRDefault="00102C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6A66D" w14:textId="77777777" w:rsidR="00694855" w:rsidRDefault="00694855">
    <w:pPr>
      <w:rPr>
        <w:sz w:val="24"/>
      </w:rPr>
    </w:pPr>
  </w:p>
  <w:p w14:paraId="1FDB81EF" w14:textId="77777777" w:rsidR="00694855" w:rsidRDefault="00694855">
    <w:pPr>
      <w:pBdr>
        <w:top w:val="single" w:sz="6" w:space="1" w:color="auto"/>
      </w:pBdr>
      <w:rPr>
        <w:sz w:val="24"/>
      </w:rPr>
    </w:pPr>
  </w:p>
  <w:p w14:paraId="43147B9A" w14:textId="531AB7CC" w:rsidR="00694855" w:rsidRDefault="001605D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Group 20</w:t>
    </w:r>
  </w:p>
  <w:p w14:paraId="03D68B41" w14:textId="77777777" w:rsidR="00694855" w:rsidRDefault="00694855">
    <w:pPr>
      <w:pBdr>
        <w:bottom w:val="single" w:sz="6" w:space="1" w:color="auto"/>
      </w:pBdr>
      <w:jc w:val="right"/>
      <w:rPr>
        <w:sz w:val="24"/>
      </w:rPr>
    </w:pPr>
  </w:p>
  <w:p w14:paraId="58A8FAF4" w14:textId="77777777" w:rsidR="00694855" w:rsidRDefault="006948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94855" w14:paraId="0046CA04" w14:textId="77777777">
      <w:tc>
        <w:tcPr>
          <w:tcW w:w="6379" w:type="dxa"/>
        </w:tcPr>
        <w:p w14:paraId="0AA103BC" w14:textId="24435036" w:rsidR="00694855" w:rsidRDefault="001605DA">
          <w:r>
            <w:t>Booking Hotel</w:t>
          </w:r>
        </w:p>
      </w:tc>
      <w:tc>
        <w:tcPr>
          <w:tcW w:w="3179" w:type="dxa"/>
        </w:tcPr>
        <w:p w14:paraId="5E1900F6" w14:textId="77777777" w:rsidR="00694855" w:rsidRDefault="00694855">
          <w:pPr>
            <w:tabs>
              <w:tab w:val="left" w:pos="1135"/>
            </w:tabs>
            <w:spacing w:before="40"/>
            <w:ind w:right="68"/>
          </w:pPr>
          <w:r>
            <w:t xml:space="preserve"> Version:          &lt;1.0&gt;</w:t>
          </w:r>
        </w:p>
      </w:tc>
    </w:tr>
    <w:tr w:rsidR="00694855" w14:paraId="4F31E8EA" w14:textId="77777777">
      <w:tc>
        <w:tcPr>
          <w:tcW w:w="6379" w:type="dxa"/>
        </w:tcPr>
        <w:p w14:paraId="36C0BD77" w14:textId="77777777" w:rsidR="00694855" w:rsidRDefault="00111892" w:rsidP="00066F3C">
          <w:fldSimple w:instr=" TITLE  \* MERGEFORMAT ">
            <w:r w:rsidR="0009538F">
              <w:t>Software Development Plan</w:t>
            </w:r>
          </w:fldSimple>
        </w:p>
      </w:tc>
      <w:tc>
        <w:tcPr>
          <w:tcW w:w="3179" w:type="dxa"/>
        </w:tcPr>
        <w:p w14:paraId="1B31590C" w14:textId="6107FE57" w:rsidR="00694855" w:rsidRDefault="00694855">
          <w:r>
            <w:t xml:space="preserve">  Date: </w:t>
          </w:r>
          <w:r w:rsidR="001605DA">
            <w:t>01/11/2022</w:t>
          </w:r>
        </w:p>
      </w:tc>
    </w:tr>
    <w:tr w:rsidR="00694855" w14:paraId="39778199" w14:textId="77777777">
      <w:tc>
        <w:tcPr>
          <w:tcW w:w="9558" w:type="dxa"/>
          <w:gridSpan w:val="2"/>
        </w:tcPr>
        <w:p w14:paraId="48C144C1" w14:textId="77777777" w:rsidR="00694855" w:rsidRDefault="00694855">
          <w:r>
            <w:t>&lt;document identifier&gt;</w:t>
          </w:r>
        </w:p>
      </w:tc>
    </w:tr>
  </w:tbl>
  <w:p w14:paraId="38B38A1F" w14:textId="77777777" w:rsidR="00694855" w:rsidRDefault="006948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3A332" w14:textId="77777777" w:rsidR="00694855" w:rsidRDefault="006948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EE0566"/>
    <w:multiLevelType w:val="multilevel"/>
    <w:tmpl w:val="A1A4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06570"/>
    <w:multiLevelType w:val="multilevel"/>
    <w:tmpl w:val="817E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E4262C"/>
    <w:multiLevelType w:val="multilevel"/>
    <w:tmpl w:val="6466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14578"/>
    <w:multiLevelType w:val="hybridMultilevel"/>
    <w:tmpl w:val="AFBEA678"/>
    <w:lvl w:ilvl="0" w:tplc="997EDD3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F2D16"/>
    <w:multiLevelType w:val="hybridMultilevel"/>
    <w:tmpl w:val="598A6A5E"/>
    <w:lvl w:ilvl="0" w:tplc="372CF67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33593C"/>
    <w:multiLevelType w:val="multilevel"/>
    <w:tmpl w:val="48A4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9E1236"/>
    <w:multiLevelType w:val="multilevel"/>
    <w:tmpl w:val="AB2E83C4"/>
    <w:lvl w:ilvl="0">
      <w:start w:val="1"/>
      <w:numFmt w:val="decimal"/>
      <w:lvlText w:val="%1."/>
      <w:lvlJc w:val="left"/>
      <w:pPr>
        <w:ind w:left="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4DFD206C"/>
    <w:multiLevelType w:val="hybridMultilevel"/>
    <w:tmpl w:val="1EB43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C631B0"/>
    <w:multiLevelType w:val="multilevel"/>
    <w:tmpl w:val="ADE2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2A6BF1"/>
    <w:multiLevelType w:val="multilevel"/>
    <w:tmpl w:val="AD1E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B550D8"/>
    <w:multiLevelType w:val="hybridMultilevel"/>
    <w:tmpl w:val="10A4CFBE"/>
    <w:lvl w:ilvl="0" w:tplc="9C0E44C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DC0367"/>
    <w:multiLevelType w:val="multilevel"/>
    <w:tmpl w:val="5A5C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37515E"/>
    <w:multiLevelType w:val="hybridMultilevel"/>
    <w:tmpl w:val="0A02420C"/>
    <w:lvl w:ilvl="0" w:tplc="8C9CE6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CE52A2C"/>
    <w:multiLevelType w:val="hybridMultilevel"/>
    <w:tmpl w:val="495A61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817260009">
    <w:abstractNumId w:val="0"/>
  </w:num>
  <w:num w:numId="2" w16cid:durableId="1534464745">
    <w:abstractNumId w:val="15"/>
  </w:num>
  <w:num w:numId="3" w16cid:durableId="730927296">
    <w:abstractNumId w:val="3"/>
  </w:num>
  <w:num w:numId="4" w16cid:durableId="1365668854">
    <w:abstractNumId w:val="9"/>
  </w:num>
  <w:num w:numId="5" w16cid:durableId="1564677811">
    <w:abstractNumId w:val="14"/>
  </w:num>
  <w:num w:numId="6" w16cid:durableId="106444633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29546223">
    <w:abstractNumId w:val="6"/>
  </w:num>
  <w:num w:numId="8" w16cid:durableId="1153060467">
    <w:abstractNumId w:val="12"/>
  </w:num>
  <w:num w:numId="9" w16cid:durableId="1645233294">
    <w:abstractNumId w:val="5"/>
  </w:num>
  <w:num w:numId="10" w16cid:durableId="1522817297">
    <w:abstractNumId w:val="1"/>
  </w:num>
  <w:num w:numId="11" w16cid:durableId="389810216">
    <w:abstractNumId w:val="2"/>
  </w:num>
  <w:num w:numId="12" w16cid:durableId="375664963">
    <w:abstractNumId w:val="4"/>
  </w:num>
  <w:num w:numId="13" w16cid:durableId="483591259">
    <w:abstractNumId w:val="7"/>
  </w:num>
  <w:num w:numId="14" w16cid:durableId="1240746447">
    <w:abstractNumId w:val="13"/>
  </w:num>
  <w:num w:numId="15" w16cid:durableId="1031881712">
    <w:abstractNumId w:val="10"/>
  </w:num>
  <w:num w:numId="16" w16cid:durableId="12997249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8F"/>
    <w:rsid w:val="00006D23"/>
    <w:rsid w:val="000156E8"/>
    <w:rsid w:val="00066F3C"/>
    <w:rsid w:val="0009538F"/>
    <w:rsid w:val="00102CE2"/>
    <w:rsid w:val="00111892"/>
    <w:rsid w:val="00125F67"/>
    <w:rsid w:val="001605DA"/>
    <w:rsid w:val="001E37A8"/>
    <w:rsid w:val="001F5B45"/>
    <w:rsid w:val="0021376E"/>
    <w:rsid w:val="00292702"/>
    <w:rsid w:val="00326E82"/>
    <w:rsid w:val="00376AA3"/>
    <w:rsid w:val="003C1713"/>
    <w:rsid w:val="004360BB"/>
    <w:rsid w:val="004C2DDF"/>
    <w:rsid w:val="004D214D"/>
    <w:rsid w:val="004D3647"/>
    <w:rsid w:val="004E7285"/>
    <w:rsid w:val="005070F1"/>
    <w:rsid w:val="00556F15"/>
    <w:rsid w:val="005C0DD3"/>
    <w:rsid w:val="005E7BE8"/>
    <w:rsid w:val="006139BA"/>
    <w:rsid w:val="00620CD9"/>
    <w:rsid w:val="00641F97"/>
    <w:rsid w:val="00651BFA"/>
    <w:rsid w:val="00694855"/>
    <w:rsid w:val="00745076"/>
    <w:rsid w:val="00761BE5"/>
    <w:rsid w:val="007C47A5"/>
    <w:rsid w:val="008030B0"/>
    <w:rsid w:val="00836053"/>
    <w:rsid w:val="00861833"/>
    <w:rsid w:val="008A3928"/>
    <w:rsid w:val="008A6D43"/>
    <w:rsid w:val="008D2F76"/>
    <w:rsid w:val="008E5EE6"/>
    <w:rsid w:val="008F3CB9"/>
    <w:rsid w:val="00A42392"/>
    <w:rsid w:val="00A70B93"/>
    <w:rsid w:val="00A81822"/>
    <w:rsid w:val="00A83434"/>
    <w:rsid w:val="00AA0331"/>
    <w:rsid w:val="00AB63D7"/>
    <w:rsid w:val="00AD07D8"/>
    <w:rsid w:val="00B06958"/>
    <w:rsid w:val="00B71DE9"/>
    <w:rsid w:val="00B74E64"/>
    <w:rsid w:val="00BD4E1F"/>
    <w:rsid w:val="00C83806"/>
    <w:rsid w:val="00CE4513"/>
    <w:rsid w:val="00D07175"/>
    <w:rsid w:val="00D177E5"/>
    <w:rsid w:val="00D253B3"/>
    <w:rsid w:val="00D264BC"/>
    <w:rsid w:val="00D45597"/>
    <w:rsid w:val="00DB2E4A"/>
    <w:rsid w:val="00DD41D5"/>
    <w:rsid w:val="00DF4726"/>
    <w:rsid w:val="00E212EE"/>
    <w:rsid w:val="00E22570"/>
    <w:rsid w:val="00E27F03"/>
    <w:rsid w:val="00E44956"/>
    <w:rsid w:val="00E61278"/>
    <w:rsid w:val="00E77146"/>
    <w:rsid w:val="00ED2ACE"/>
    <w:rsid w:val="00ED7382"/>
    <w:rsid w:val="00EE3C86"/>
    <w:rsid w:val="00EE77B1"/>
    <w:rsid w:val="00F25E21"/>
    <w:rsid w:val="00F57162"/>
    <w:rsid w:val="00F761F6"/>
    <w:rsid w:val="00FE09F3"/>
    <w:rsid w:val="00FF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3020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253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53B3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E3C8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C1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1278"/>
    <w:pPr>
      <w:widowControl w:val="0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1605DA"/>
    <w:pPr>
      <w:widowControl/>
      <w:spacing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2729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1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4102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header" Target="header3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sdpln_sp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C2B266-0832-455B-815D-36AA8F75820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EAAD575-7B31-4971-A433-72AE3E7E917C}">
      <dgm:prSet phldrT="[Text]"/>
      <dgm:spPr/>
      <dgm:t>
        <a:bodyPr/>
        <a:lstStyle/>
        <a:p>
          <a:r>
            <a:rPr lang="en-US"/>
            <a:t>Project manager:</a:t>
          </a:r>
          <a:br>
            <a:rPr lang="en-US"/>
          </a:br>
          <a:r>
            <a:rPr lang="en-US"/>
            <a:t>Nguyễn Long Vũ</a:t>
          </a:r>
        </a:p>
      </dgm:t>
    </dgm:pt>
    <dgm:pt modelId="{E041E444-1868-4A03-BB31-BF376919F478}" type="parTrans" cxnId="{7C12F9CB-7C4E-4B91-9654-2DA93550073C}">
      <dgm:prSet/>
      <dgm:spPr/>
      <dgm:t>
        <a:bodyPr/>
        <a:lstStyle/>
        <a:p>
          <a:endParaRPr lang="en-US"/>
        </a:p>
      </dgm:t>
    </dgm:pt>
    <dgm:pt modelId="{7456659D-7205-464B-948C-4796C8AEEBDD}" type="sibTrans" cxnId="{7C12F9CB-7C4E-4B91-9654-2DA93550073C}">
      <dgm:prSet/>
      <dgm:spPr/>
      <dgm:t>
        <a:bodyPr/>
        <a:lstStyle/>
        <a:p>
          <a:endParaRPr lang="en-US"/>
        </a:p>
      </dgm:t>
    </dgm:pt>
    <dgm:pt modelId="{EFE09C88-D3CF-41A9-A2CB-992E999D721F}">
      <dgm:prSet phldrT="[Text]"/>
      <dgm:spPr/>
      <dgm:t>
        <a:bodyPr/>
        <a:lstStyle/>
        <a:p>
          <a:r>
            <a:rPr lang="en-US"/>
            <a:t>Developer:</a:t>
          </a:r>
          <a:br>
            <a:rPr lang="en-US"/>
          </a:br>
          <a:r>
            <a:rPr lang="en-US"/>
            <a:t>Lê Công Hửu</a:t>
          </a:r>
        </a:p>
      </dgm:t>
    </dgm:pt>
    <dgm:pt modelId="{E977EEB0-AA17-4C07-A376-D7B3FDEBCA08}" type="parTrans" cxnId="{88844F2B-7586-4225-917C-067FE0F1C502}">
      <dgm:prSet/>
      <dgm:spPr/>
      <dgm:t>
        <a:bodyPr/>
        <a:lstStyle/>
        <a:p>
          <a:endParaRPr lang="en-US"/>
        </a:p>
      </dgm:t>
    </dgm:pt>
    <dgm:pt modelId="{9AE73E97-A540-42C5-90D7-BC77BFB1B5E3}" type="sibTrans" cxnId="{88844F2B-7586-4225-917C-067FE0F1C502}">
      <dgm:prSet/>
      <dgm:spPr/>
      <dgm:t>
        <a:bodyPr/>
        <a:lstStyle/>
        <a:p>
          <a:endParaRPr lang="en-US"/>
        </a:p>
      </dgm:t>
    </dgm:pt>
    <dgm:pt modelId="{633BEF0A-3F0B-4FD4-AA4E-69C26CB839F3}">
      <dgm:prSet phldrT="[Text]"/>
      <dgm:spPr/>
      <dgm:t>
        <a:bodyPr/>
        <a:lstStyle/>
        <a:p>
          <a:r>
            <a:rPr lang="en-US"/>
            <a:t>Business Analyst:</a:t>
          </a:r>
          <a:br>
            <a:rPr lang="en-US"/>
          </a:br>
          <a:r>
            <a:rPr lang="en-US"/>
            <a:t>Ngô Thanh Lực</a:t>
          </a:r>
        </a:p>
      </dgm:t>
    </dgm:pt>
    <dgm:pt modelId="{02615C3B-FB80-45E3-A998-3E4280BA4A2E}" type="parTrans" cxnId="{DFF2C8C7-4E4B-412A-B14D-B7B1E1B579FD}">
      <dgm:prSet/>
      <dgm:spPr/>
      <dgm:t>
        <a:bodyPr/>
        <a:lstStyle/>
        <a:p>
          <a:endParaRPr lang="en-US"/>
        </a:p>
      </dgm:t>
    </dgm:pt>
    <dgm:pt modelId="{DF04D97C-7E9D-48BC-9917-40114744B0E9}" type="sibTrans" cxnId="{DFF2C8C7-4E4B-412A-B14D-B7B1E1B579FD}">
      <dgm:prSet/>
      <dgm:spPr/>
      <dgm:t>
        <a:bodyPr/>
        <a:lstStyle/>
        <a:p>
          <a:endParaRPr lang="en-US"/>
        </a:p>
      </dgm:t>
    </dgm:pt>
    <dgm:pt modelId="{50679DC1-86F5-4983-BF2E-F644154465FB}">
      <dgm:prSet phldrT="[Text]"/>
      <dgm:spPr/>
      <dgm:t>
        <a:bodyPr/>
        <a:lstStyle/>
        <a:p>
          <a:r>
            <a:rPr lang="en-US"/>
            <a:t>Tester:</a:t>
          </a:r>
          <a:br>
            <a:rPr lang="en-US"/>
          </a:br>
          <a:r>
            <a:rPr lang="en-US"/>
            <a:t>Nguyễn Thị Ánh Tuyết</a:t>
          </a:r>
        </a:p>
      </dgm:t>
    </dgm:pt>
    <dgm:pt modelId="{81295C6F-BB5D-493D-AA2F-A8559145DCF8}" type="parTrans" cxnId="{8979E481-6014-431C-BBA5-4ADE550AEB0D}">
      <dgm:prSet/>
      <dgm:spPr/>
      <dgm:t>
        <a:bodyPr/>
        <a:lstStyle/>
        <a:p>
          <a:endParaRPr lang="en-US"/>
        </a:p>
      </dgm:t>
    </dgm:pt>
    <dgm:pt modelId="{266B5CA6-CAFD-45C8-AB71-BD8C82B53C09}" type="sibTrans" cxnId="{8979E481-6014-431C-BBA5-4ADE550AEB0D}">
      <dgm:prSet/>
      <dgm:spPr/>
      <dgm:t>
        <a:bodyPr/>
        <a:lstStyle/>
        <a:p>
          <a:endParaRPr lang="en-US"/>
        </a:p>
      </dgm:t>
    </dgm:pt>
    <dgm:pt modelId="{38AAA93F-25B2-4CF1-9244-625AD5BF719E}">
      <dgm:prSet phldrT="[Text]"/>
      <dgm:spPr/>
      <dgm:t>
        <a:bodyPr/>
        <a:lstStyle/>
        <a:p>
          <a:r>
            <a:rPr lang="en-US"/>
            <a:t>Developer:</a:t>
          </a:r>
          <a:br>
            <a:rPr lang="en-US"/>
          </a:br>
          <a:r>
            <a:rPr lang="en-US"/>
            <a:t>Lê Tấn Kiệt</a:t>
          </a:r>
        </a:p>
      </dgm:t>
    </dgm:pt>
    <dgm:pt modelId="{51A69B1F-B837-47B0-A38C-04562321D4C9}" type="parTrans" cxnId="{B155F328-2430-4F9C-B198-7BDB0E29935B}">
      <dgm:prSet/>
      <dgm:spPr/>
      <dgm:t>
        <a:bodyPr/>
        <a:lstStyle/>
        <a:p>
          <a:endParaRPr lang="en-US"/>
        </a:p>
      </dgm:t>
    </dgm:pt>
    <dgm:pt modelId="{D057310A-7F04-487D-B321-42E3D23978AA}" type="sibTrans" cxnId="{B155F328-2430-4F9C-B198-7BDB0E29935B}">
      <dgm:prSet/>
      <dgm:spPr/>
      <dgm:t>
        <a:bodyPr/>
        <a:lstStyle/>
        <a:p>
          <a:endParaRPr lang="en-US"/>
        </a:p>
      </dgm:t>
    </dgm:pt>
    <dgm:pt modelId="{94C29E6B-0213-45A5-9CF8-70DA0B40B5A1}" type="pres">
      <dgm:prSet presAssocID="{13C2B266-0832-455B-815D-36AA8F75820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57B0E89-5BDC-4B40-91F0-4A12F96CBF2B}" type="pres">
      <dgm:prSet presAssocID="{EEAAD575-7B31-4971-A433-72AE3E7E917C}" presName="hierRoot1" presStyleCnt="0">
        <dgm:presLayoutVars>
          <dgm:hierBranch val="init"/>
        </dgm:presLayoutVars>
      </dgm:prSet>
      <dgm:spPr/>
    </dgm:pt>
    <dgm:pt modelId="{E268D2DE-62C4-4FA7-B6F6-B977D53DCE3A}" type="pres">
      <dgm:prSet presAssocID="{EEAAD575-7B31-4971-A433-72AE3E7E917C}" presName="rootComposite1" presStyleCnt="0"/>
      <dgm:spPr/>
    </dgm:pt>
    <dgm:pt modelId="{D74AC025-4850-4064-B0F8-EE483081AFE9}" type="pres">
      <dgm:prSet presAssocID="{EEAAD575-7B31-4971-A433-72AE3E7E917C}" presName="rootText1" presStyleLbl="node0" presStyleIdx="0" presStyleCnt="1" custScaleX="193330" custScaleY="120272">
        <dgm:presLayoutVars>
          <dgm:chPref val="3"/>
        </dgm:presLayoutVars>
      </dgm:prSet>
      <dgm:spPr/>
    </dgm:pt>
    <dgm:pt modelId="{BB57E2B5-64C4-45B0-9989-950A800D0ED5}" type="pres">
      <dgm:prSet presAssocID="{EEAAD575-7B31-4971-A433-72AE3E7E917C}" presName="rootConnector1" presStyleLbl="node1" presStyleIdx="0" presStyleCnt="0"/>
      <dgm:spPr/>
    </dgm:pt>
    <dgm:pt modelId="{8F1518CD-B5AD-4A0A-AD26-74F968BC76E1}" type="pres">
      <dgm:prSet presAssocID="{EEAAD575-7B31-4971-A433-72AE3E7E917C}" presName="hierChild2" presStyleCnt="0"/>
      <dgm:spPr/>
    </dgm:pt>
    <dgm:pt modelId="{07225FC8-1613-400D-A2AE-F12D6A250A15}" type="pres">
      <dgm:prSet presAssocID="{E977EEB0-AA17-4C07-A376-D7B3FDEBCA08}" presName="Name37" presStyleLbl="parChTrans1D2" presStyleIdx="0" presStyleCnt="4"/>
      <dgm:spPr/>
    </dgm:pt>
    <dgm:pt modelId="{1E7B8734-A681-4E45-AC4A-304F7353872D}" type="pres">
      <dgm:prSet presAssocID="{EFE09C88-D3CF-41A9-A2CB-992E999D721F}" presName="hierRoot2" presStyleCnt="0">
        <dgm:presLayoutVars>
          <dgm:hierBranch val="init"/>
        </dgm:presLayoutVars>
      </dgm:prSet>
      <dgm:spPr/>
    </dgm:pt>
    <dgm:pt modelId="{AEDA2630-0861-45BD-B228-E4B3463CFF34}" type="pres">
      <dgm:prSet presAssocID="{EFE09C88-D3CF-41A9-A2CB-992E999D721F}" presName="rootComposite" presStyleCnt="0"/>
      <dgm:spPr/>
    </dgm:pt>
    <dgm:pt modelId="{2C8DA449-6A39-4427-BD10-384E53D11287}" type="pres">
      <dgm:prSet presAssocID="{EFE09C88-D3CF-41A9-A2CB-992E999D721F}" presName="rootText" presStyleLbl="node2" presStyleIdx="0" presStyleCnt="4" custScaleX="117374" custScaleY="117995">
        <dgm:presLayoutVars>
          <dgm:chPref val="3"/>
        </dgm:presLayoutVars>
      </dgm:prSet>
      <dgm:spPr/>
    </dgm:pt>
    <dgm:pt modelId="{AB459C0D-5795-459F-B6EA-6F154CAB6317}" type="pres">
      <dgm:prSet presAssocID="{EFE09C88-D3CF-41A9-A2CB-992E999D721F}" presName="rootConnector" presStyleLbl="node2" presStyleIdx="0" presStyleCnt="4"/>
      <dgm:spPr/>
    </dgm:pt>
    <dgm:pt modelId="{DC52927A-F49D-421E-BFDF-C805AE38C050}" type="pres">
      <dgm:prSet presAssocID="{EFE09C88-D3CF-41A9-A2CB-992E999D721F}" presName="hierChild4" presStyleCnt="0"/>
      <dgm:spPr/>
    </dgm:pt>
    <dgm:pt modelId="{95C20F6B-8882-40A3-8BEE-59C4956F6669}" type="pres">
      <dgm:prSet presAssocID="{EFE09C88-D3CF-41A9-A2CB-992E999D721F}" presName="hierChild5" presStyleCnt="0"/>
      <dgm:spPr/>
    </dgm:pt>
    <dgm:pt modelId="{D454C288-63C3-43B5-A5D4-20BFFA796D33}" type="pres">
      <dgm:prSet presAssocID="{51A69B1F-B837-47B0-A38C-04562321D4C9}" presName="Name37" presStyleLbl="parChTrans1D2" presStyleIdx="1" presStyleCnt="4"/>
      <dgm:spPr/>
    </dgm:pt>
    <dgm:pt modelId="{FA02A6F1-7B8D-4421-BE50-183C5A4DD8D8}" type="pres">
      <dgm:prSet presAssocID="{38AAA93F-25B2-4CF1-9244-625AD5BF719E}" presName="hierRoot2" presStyleCnt="0">
        <dgm:presLayoutVars>
          <dgm:hierBranch val="init"/>
        </dgm:presLayoutVars>
      </dgm:prSet>
      <dgm:spPr/>
    </dgm:pt>
    <dgm:pt modelId="{7D6975C9-DF21-45CF-BBAA-4E3F8AEE460A}" type="pres">
      <dgm:prSet presAssocID="{38AAA93F-25B2-4CF1-9244-625AD5BF719E}" presName="rootComposite" presStyleCnt="0"/>
      <dgm:spPr/>
    </dgm:pt>
    <dgm:pt modelId="{0184CD77-2C11-4323-8F0A-02B5B100C5D0}" type="pres">
      <dgm:prSet presAssocID="{38AAA93F-25B2-4CF1-9244-625AD5BF719E}" presName="rootText" presStyleLbl="node2" presStyleIdx="1" presStyleCnt="4" custScaleX="148824" custScaleY="117020">
        <dgm:presLayoutVars>
          <dgm:chPref val="3"/>
        </dgm:presLayoutVars>
      </dgm:prSet>
      <dgm:spPr/>
    </dgm:pt>
    <dgm:pt modelId="{B0B6EFBE-4355-4B58-AB1D-0C928E580483}" type="pres">
      <dgm:prSet presAssocID="{38AAA93F-25B2-4CF1-9244-625AD5BF719E}" presName="rootConnector" presStyleLbl="node2" presStyleIdx="1" presStyleCnt="4"/>
      <dgm:spPr/>
    </dgm:pt>
    <dgm:pt modelId="{1BC7998A-B3BC-4315-AC71-D8DE15F24438}" type="pres">
      <dgm:prSet presAssocID="{38AAA93F-25B2-4CF1-9244-625AD5BF719E}" presName="hierChild4" presStyleCnt="0"/>
      <dgm:spPr/>
    </dgm:pt>
    <dgm:pt modelId="{3710FC51-B9FC-4C98-9E17-9ED55A08460D}" type="pres">
      <dgm:prSet presAssocID="{38AAA93F-25B2-4CF1-9244-625AD5BF719E}" presName="hierChild5" presStyleCnt="0"/>
      <dgm:spPr/>
    </dgm:pt>
    <dgm:pt modelId="{E7C6AC64-4921-4508-89F5-906D8C31D3F8}" type="pres">
      <dgm:prSet presAssocID="{02615C3B-FB80-45E3-A998-3E4280BA4A2E}" presName="Name37" presStyleLbl="parChTrans1D2" presStyleIdx="2" presStyleCnt="4"/>
      <dgm:spPr/>
    </dgm:pt>
    <dgm:pt modelId="{0FFD5578-645C-4EE8-BB63-8C09C33E7010}" type="pres">
      <dgm:prSet presAssocID="{633BEF0A-3F0B-4FD4-AA4E-69C26CB839F3}" presName="hierRoot2" presStyleCnt="0">
        <dgm:presLayoutVars>
          <dgm:hierBranch val="init"/>
        </dgm:presLayoutVars>
      </dgm:prSet>
      <dgm:spPr/>
    </dgm:pt>
    <dgm:pt modelId="{54ABA509-013C-4B1E-8270-2662FE0DF77F}" type="pres">
      <dgm:prSet presAssocID="{633BEF0A-3F0B-4FD4-AA4E-69C26CB839F3}" presName="rootComposite" presStyleCnt="0"/>
      <dgm:spPr/>
    </dgm:pt>
    <dgm:pt modelId="{FCB4F10E-495A-4EA3-AB8F-87418CE8D986}" type="pres">
      <dgm:prSet presAssocID="{633BEF0A-3F0B-4FD4-AA4E-69C26CB839F3}" presName="rootText" presStyleLbl="node2" presStyleIdx="2" presStyleCnt="4" custScaleX="150294" custScaleY="113811">
        <dgm:presLayoutVars>
          <dgm:chPref val="3"/>
        </dgm:presLayoutVars>
      </dgm:prSet>
      <dgm:spPr/>
    </dgm:pt>
    <dgm:pt modelId="{50EC973B-92C0-4606-B1FC-B3585F3470F6}" type="pres">
      <dgm:prSet presAssocID="{633BEF0A-3F0B-4FD4-AA4E-69C26CB839F3}" presName="rootConnector" presStyleLbl="node2" presStyleIdx="2" presStyleCnt="4"/>
      <dgm:spPr/>
    </dgm:pt>
    <dgm:pt modelId="{174DD87D-72F7-49D5-BB02-FAB2E49A96E0}" type="pres">
      <dgm:prSet presAssocID="{633BEF0A-3F0B-4FD4-AA4E-69C26CB839F3}" presName="hierChild4" presStyleCnt="0"/>
      <dgm:spPr/>
    </dgm:pt>
    <dgm:pt modelId="{7AFFC37F-C8AA-463F-9681-729BA8E07722}" type="pres">
      <dgm:prSet presAssocID="{633BEF0A-3F0B-4FD4-AA4E-69C26CB839F3}" presName="hierChild5" presStyleCnt="0"/>
      <dgm:spPr/>
    </dgm:pt>
    <dgm:pt modelId="{01FD4BD1-5982-4E24-AD2F-92F5B7557FE5}" type="pres">
      <dgm:prSet presAssocID="{81295C6F-BB5D-493D-AA2F-A8559145DCF8}" presName="Name37" presStyleLbl="parChTrans1D2" presStyleIdx="3" presStyleCnt="4"/>
      <dgm:spPr/>
    </dgm:pt>
    <dgm:pt modelId="{B5FF1BFD-6743-4A7B-B08B-DDB1DE4F7D0A}" type="pres">
      <dgm:prSet presAssocID="{50679DC1-86F5-4983-BF2E-F644154465FB}" presName="hierRoot2" presStyleCnt="0">
        <dgm:presLayoutVars>
          <dgm:hierBranch val="init"/>
        </dgm:presLayoutVars>
      </dgm:prSet>
      <dgm:spPr/>
    </dgm:pt>
    <dgm:pt modelId="{3CA95B36-0C22-4BD3-A663-CBBE52738462}" type="pres">
      <dgm:prSet presAssocID="{50679DC1-86F5-4983-BF2E-F644154465FB}" presName="rootComposite" presStyleCnt="0"/>
      <dgm:spPr/>
    </dgm:pt>
    <dgm:pt modelId="{C6E6A924-81D4-49B3-B84A-085270A87EA7}" type="pres">
      <dgm:prSet presAssocID="{50679DC1-86F5-4983-BF2E-F644154465FB}" presName="rootText" presStyleLbl="node2" presStyleIdx="3" presStyleCnt="4" custScaleX="168840" custScaleY="114786">
        <dgm:presLayoutVars>
          <dgm:chPref val="3"/>
        </dgm:presLayoutVars>
      </dgm:prSet>
      <dgm:spPr/>
    </dgm:pt>
    <dgm:pt modelId="{FDE3E566-4D11-48A9-A443-AD833E925797}" type="pres">
      <dgm:prSet presAssocID="{50679DC1-86F5-4983-BF2E-F644154465FB}" presName="rootConnector" presStyleLbl="node2" presStyleIdx="3" presStyleCnt="4"/>
      <dgm:spPr/>
    </dgm:pt>
    <dgm:pt modelId="{4D983BC7-4D81-44CC-8F93-03CC21EBD288}" type="pres">
      <dgm:prSet presAssocID="{50679DC1-86F5-4983-BF2E-F644154465FB}" presName="hierChild4" presStyleCnt="0"/>
      <dgm:spPr/>
    </dgm:pt>
    <dgm:pt modelId="{67988559-0728-4AF7-A3D3-F5DEADE7E0F2}" type="pres">
      <dgm:prSet presAssocID="{50679DC1-86F5-4983-BF2E-F644154465FB}" presName="hierChild5" presStyleCnt="0"/>
      <dgm:spPr/>
    </dgm:pt>
    <dgm:pt modelId="{5222B204-FC51-4A3B-9471-7885FDBAC427}" type="pres">
      <dgm:prSet presAssocID="{EEAAD575-7B31-4971-A433-72AE3E7E917C}" presName="hierChild3" presStyleCnt="0"/>
      <dgm:spPr/>
    </dgm:pt>
  </dgm:ptLst>
  <dgm:cxnLst>
    <dgm:cxn modelId="{AB3DF612-BE90-6A4A-8B55-FB1DC03DA9CA}" type="presOf" srcId="{633BEF0A-3F0B-4FD4-AA4E-69C26CB839F3}" destId="{FCB4F10E-495A-4EA3-AB8F-87418CE8D986}" srcOrd="0" destOrd="0" presId="urn:microsoft.com/office/officeart/2005/8/layout/orgChart1"/>
    <dgm:cxn modelId="{C158D927-B652-9340-A37C-D0A0D247126E}" type="presOf" srcId="{13C2B266-0832-455B-815D-36AA8F75820A}" destId="{94C29E6B-0213-45A5-9CF8-70DA0B40B5A1}" srcOrd="0" destOrd="0" presId="urn:microsoft.com/office/officeart/2005/8/layout/orgChart1"/>
    <dgm:cxn modelId="{B155F328-2430-4F9C-B198-7BDB0E29935B}" srcId="{EEAAD575-7B31-4971-A433-72AE3E7E917C}" destId="{38AAA93F-25B2-4CF1-9244-625AD5BF719E}" srcOrd="1" destOrd="0" parTransId="{51A69B1F-B837-47B0-A38C-04562321D4C9}" sibTransId="{D057310A-7F04-487D-B321-42E3D23978AA}"/>
    <dgm:cxn modelId="{88844F2B-7586-4225-917C-067FE0F1C502}" srcId="{EEAAD575-7B31-4971-A433-72AE3E7E917C}" destId="{EFE09C88-D3CF-41A9-A2CB-992E999D721F}" srcOrd="0" destOrd="0" parTransId="{E977EEB0-AA17-4C07-A376-D7B3FDEBCA08}" sibTransId="{9AE73E97-A540-42C5-90D7-BC77BFB1B5E3}"/>
    <dgm:cxn modelId="{2A62C836-0E61-874A-B45D-EA7C97A8A07A}" type="presOf" srcId="{E977EEB0-AA17-4C07-A376-D7B3FDEBCA08}" destId="{07225FC8-1613-400D-A2AE-F12D6A250A15}" srcOrd="0" destOrd="0" presId="urn:microsoft.com/office/officeart/2005/8/layout/orgChart1"/>
    <dgm:cxn modelId="{4AE10664-CF2C-A34D-B363-1D325A6C8EDA}" type="presOf" srcId="{02615C3B-FB80-45E3-A998-3E4280BA4A2E}" destId="{E7C6AC64-4921-4508-89F5-906D8C31D3F8}" srcOrd="0" destOrd="0" presId="urn:microsoft.com/office/officeart/2005/8/layout/orgChart1"/>
    <dgm:cxn modelId="{32671252-7D50-0941-9916-CF028FE7BBEF}" type="presOf" srcId="{EEAAD575-7B31-4971-A433-72AE3E7E917C}" destId="{D74AC025-4850-4064-B0F8-EE483081AFE9}" srcOrd="0" destOrd="0" presId="urn:microsoft.com/office/officeart/2005/8/layout/orgChart1"/>
    <dgm:cxn modelId="{EC13A354-F114-1848-8EE8-3D14A08FCBE8}" type="presOf" srcId="{50679DC1-86F5-4983-BF2E-F644154465FB}" destId="{FDE3E566-4D11-48A9-A443-AD833E925797}" srcOrd="1" destOrd="0" presId="urn:microsoft.com/office/officeart/2005/8/layout/orgChart1"/>
    <dgm:cxn modelId="{192D6A79-2829-4E56-A24C-F97673CE0684}" type="presOf" srcId="{38AAA93F-25B2-4CF1-9244-625AD5BF719E}" destId="{0184CD77-2C11-4323-8F0A-02B5B100C5D0}" srcOrd="0" destOrd="0" presId="urn:microsoft.com/office/officeart/2005/8/layout/orgChart1"/>
    <dgm:cxn modelId="{17B18979-9478-E145-A0DA-240B9FAD05C0}" type="presOf" srcId="{EFE09C88-D3CF-41A9-A2CB-992E999D721F}" destId="{AB459C0D-5795-459F-B6EA-6F154CAB6317}" srcOrd="1" destOrd="0" presId="urn:microsoft.com/office/officeart/2005/8/layout/orgChart1"/>
    <dgm:cxn modelId="{500CDE7E-BC38-7F40-803F-954B8EFF1900}" type="presOf" srcId="{50679DC1-86F5-4983-BF2E-F644154465FB}" destId="{C6E6A924-81D4-49B3-B84A-085270A87EA7}" srcOrd="0" destOrd="0" presId="urn:microsoft.com/office/officeart/2005/8/layout/orgChart1"/>
    <dgm:cxn modelId="{8979E481-6014-431C-BBA5-4ADE550AEB0D}" srcId="{EEAAD575-7B31-4971-A433-72AE3E7E917C}" destId="{50679DC1-86F5-4983-BF2E-F644154465FB}" srcOrd="3" destOrd="0" parTransId="{81295C6F-BB5D-493D-AA2F-A8559145DCF8}" sibTransId="{266B5CA6-CAFD-45C8-AB71-BD8C82B53C09}"/>
    <dgm:cxn modelId="{C116908E-0BE1-4573-973D-FBD27ED31057}" type="presOf" srcId="{51A69B1F-B837-47B0-A38C-04562321D4C9}" destId="{D454C288-63C3-43B5-A5D4-20BFFA796D33}" srcOrd="0" destOrd="0" presId="urn:microsoft.com/office/officeart/2005/8/layout/orgChart1"/>
    <dgm:cxn modelId="{E1E16398-DB37-D247-BAD4-DA9171307F9A}" type="presOf" srcId="{EFE09C88-D3CF-41A9-A2CB-992E999D721F}" destId="{2C8DA449-6A39-4427-BD10-384E53D11287}" srcOrd="0" destOrd="0" presId="urn:microsoft.com/office/officeart/2005/8/layout/orgChart1"/>
    <dgm:cxn modelId="{4857CAA3-69D0-974C-BA71-F68EEB4A1AA9}" type="presOf" srcId="{633BEF0A-3F0B-4FD4-AA4E-69C26CB839F3}" destId="{50EC973B-92C0-4606-B1FC-B3585F3470F6}" srcOrd="1" destOrd="0" presId="urn:microsoft.com/office/officeart/2005/8/layout/orgChart1"/>
    <dgm:cxn modelId="{83CBECA5-6167-4D62-8F04-A88A5630D201}" type="presOf" srcId="{38AAA93F-25B2-4CF1-9244-625AD5BF719E}" destId="{B0B6EFBE-4355-4B58-AB1D-0C928E580483}" srcOrd="1" destOrd="0" presId="urn:microsoft.com/office/officeart/2005/8/layout/orgChart1"/>
    <dgm:cxn modelId="{DFF2C8C7-4E4B-412A-B14D-B7B1E1B579FD}" srcId="{EEAAD575-7B31-4971-A433-72AE3E7E917C}" destId="{633BEF0A-3F0B-4FD4-AA4E-69C26CB839F3}" srcOrd="2" destOrd="0" parTransId="{02615C3B-FB80-45E3-A998-3E4280BA4A2E}" sibTransId="{DF04D97C-7E9D-48BC-9917-40114744B0E9}"/>
    <dgm:cxn modelId="{7C12F9CB-7C4E-4B91-9654-2DA93550073C}" srcId="{13C2B266-0832-455B-815D-36AA8F75820A}" destId="{EEAAD575-7B31-4971-A433-72AE3E7E917C}" srcOrd="0" destOrd="0" parTransId="{E041E444-1868-4A03-BB31-BF376919F478}" sibTransId="{7456659D-7205-464B-948C-4796C8AEEBDD}"/>
    <dgm:cxn modelId="{F6F241DE-93BE-9C4D-9981-89564963BB21}" type="presOf" srcId="{EEAAD575-7B31-4971-A433-72AE3E7E917C}" destId="{BB57E2B5-64C4-45B0-9989-950A800D0ED5}" srcOrd="1" destOrd="0" presId="urn:microsoft.com/office/officeart/2005/8/layout/orgChart1"/>
    <dgm:cxn modelId="{ABF34DF4-2302-254C-A50A-CFC9A7FB3D1D}" type="presOf" srcId="{81295C6F-BB5D-493D-AA2F-A8559145DCF8}" destId="{01FD4BD1-5982-4E24-AD2F-92F5B7557FE5}" srcOrd="0" destOrd="0" presId="urn:microsoft.com/office/officeart/2005/8/layout/orgChart1"/>
    <dgm:cxn modelId="{7799AE07-ED84-0F4C-B034-C2DF968E998C}" type="presParOf" srcId="{94C29E6B-0213-45A5-9CF8-70DA0B40B5A1}" destId="{157B0E89-5BDC-4B40-91F0-4A12F96CBF2B}" srcOrd="0" destOrd="0" presId="urn:microsoft.com/office/officeart/2005/8/layout/orgChart1"/>
    <dgm:cxn modelId="{D45A559B-F753-F74D-A74C-97824E2B14F3}" type="presParOf" srcId="{157B0E89-5BDC-4B40-91F0-4A12F96CBF2B}" destId="{E268D2DE-62C4-4FA7-B6F6-B977D53DCE3A}" srcOrd="0" destOrd="0" presId="urn:microsoft.com/office/officeart/2005/8/layout/orgChart1"/>
    <dgm:cxn modelId="{8F829498-E246-2140-8C24-6A3F971E15A3}" type="presParOf" srcId="{E268D2DE-62C4-4FA7-B6F6-B977D53DCE3A}" destId="{D74AC025-4850-4064-B0F8-EE483081AFE9}" srcOrd="0" destOrd="0" presId="urn:microsoft.com/office/officeart/2005/8/layout/orgChart1"/>
    <dgm:cxn modelId="{A2E60278-06F2-F541-A653-96871E9BFB5C}" type="presParOf" srcId="{E268D2DE-62C4-4FA7-B6F6-B977D53DCE3A}" destId="{BB57E2B5-64C4-45B0-9989-950A800D0ED5}" srcOrd="1" destOrd="0" presId="urn:microsoft.com/office/officeart/2005/8/layout/orgChart1"/>
    <dgm:cxn modelId="{A24ECBCD-BB37-C340-976E-7B77A6A6B5EC}" type="presParOf" srcId="{157B0E89-5BDC-4B40-91F0-4A12F96CBF2B}" destId="{8F1518CD-B5AD-4A0A-AD26-74F968BC76E1}" srcOrd="1" destOrd="0" presId="urn:microsoft.com/office/officeart/2005/8/layout/orgChart1"/>
    <dgm:cxn modelId="{5DB6613C-532E-244E-9003-F10D094CE2B5}" type="presParOf" srcId="{8F1518CD-B5AD-4A0A-AD26-74F968BC76E1}" destId="{07225FC8-1613-400D-A2AE-F12D6A250A15}" srcOrd="0" destOrd="0" presId="urn:microsoft.com/office/officeart/2005/8/layout/orgChart1"/>
    <dgm:cxn modelId="{BED5CB1F-DB91-9E47-80E2-A2E4769CBED5}" type="presParOf" srcId="{8F1518CD-B5AD-4A0A-AD26-74F968BC76E1}" destId="{1E7B8734-A681-4E45-AC4A-304F7353872D}" srcOrd="1" destOrd="0" presId="urn:microsoft.com/office/officeart/2005/8/layout/orgChart1"/>
    <dgm:cxn modelId="{D87138CA-D5B0-BC45-8935-917430FA84C5}" type="presParOf" srcId="{1E7B8734-A681-4E45-AC4A-304F7353872D}" destId="{AEDA2630-0861-45BD-B228-E4B3463CFF34}" srcOrd="0" destOrd="0" presId="urn:microsoft.com/office/officeart/2005/8/layout/orgChart1"/>
    <dgm:cxn modelId="{47EB382A-1522-314B-9D95-BA16A8C63BFC}" type="presParOf" srcId="{AEDA2630-0861-45BD-B228-E4B3463CFF34}" destId="{2C8DA449-6A39-4427-BD10-384E53D11287}" srcOrd="0" destOrd="0" presId="urn:microsoft.com/office/officeart/2005/8/layout/orgChart1"/>
    <dgm:cxn modelId="{6D550392-05D2-B94E-8644-8B64524E8664}" type="presParOf" srcId="{AEDA2630-0861-45BD-B228-E4B3463CFF34}" destId="{AB459C0D-5795-459F-B6EA-6F154CAB6317}" srcOrd="1" destOrd="0" presId="urn:microsoft.com/office/officeart/2005/8/layout/orgChart1"/>
    <dgm:cxn modelId="{E3560B75-EA5B-574D-AD28-3BB2281DF068}" type="presParOf" srcId="{1E7B8734-A681-4E45-AC4A-304F7353872D}" destId="{DC52927A-F49D-421E-BFDF-C805AE38C050}" srcOrd="1" destOrd="0" presId="urn:microsoft.com/office/officeart/2005/8/layout/orgChart1"/>
    <dgm:cxn modelId="{9DC6AF05-A75E-FB4E-8888-D2ED65A76676}" type="presParOf" srcId="{1E7B8734-A681-4E45-AC4A-304F7353872D}" destId="{95C20F6B-8882-40A3-8BEE-59C4956F6669}" srcOrd="2" destOrd="0" presId="urn:microsoft.com/office/officeart/2005/8/layout/orgChart1"/>
    <dgm:cxn modelId="{9C806492-4609-451D-A037-3FEA8B159C5A}" type="presParOf" srcId="{8F1518CD-B5AD-4A0A-AD26-74F968BC76E1}" destId="{D454C288-63C3-43B5-A5D4-20BFFA796D33}" srcOrd="2" destOrd="0" presId="urn:microsoft.com/office/officeart/2005/8/layout/orgChart1"/>
    <dgm:cxn modelId="{C1EA150E-080B-4A8C-AA8E-61D4A07AF574}" type="presParOf" srcId="{8F1518CD-B5AD-4A0A-AD26-74F968BC76E1}" destId="{FA02A6F1-7B8D-4421-BE50-183C5A4DD8D8}" srcOrd="3" destOrd="0" presId="urn:microsoft.com/office/officeart/2005/8/layout/orgChart1"/>
    <dgm:cxn modelId="{DFF2D8EF-96F7-4F3B-A551-72D10A3A6A56}" type="presParOf" srcId="{FA02A6F1-7B8D-4421-BE50-183C5A4DD8D8}" destId="{7D6975C9-DF21-45CF-BBAA-4E3F8AEE460A}" srcOrd="0" destOrd="0" presId="urn:microsoft.com/office/officeart/2005/8/layout/orgChart1"/>
    <dgm:cxn modelId="{73055C7B-016A-4D2C-AAA3-9B8736134AD5}" type="presParOf" srcId="{7D6975C9-DF21-45CF-BBAA-4E3F8AEE460A}" destId="{0184CD77-2C11-4323-8F0A-02B5B100C5D0}" srcOrd="0" destOrd="0" presId="urn:microsoft.com/office/officeart/2005/8/layout/orgChart1"/>
    <dgm:cxn modelId="{23CED5C5-FD2C-411C-8271-A1D1F3C7A6E2}" type="presParOf" srcId="{7D6975C9-DF21-45CF-BBAA-4E3F8AEE460A}" destId="{B0B6EFBE-4355-4B58-AB1D-0C928E580483}" srcOrd="1" destOrd="0" presId="urn:microsoft.com/office/officeart/2005/8/layout/orgChart1"/>
    <dgm:cxn modelId="{73C9D7A7-0771-4FA0-8D64-68D2C000FB3B}" type="presParOf" srcId="{FA02A6F1-7B8D-4421-BE50-183C5A4DD8D8}" destId="{1BC7998A-B3BC-4315-AC71-D8DE15F24438}" srcOrd="1" destOrd="0" presId="urn:microsoft.com/office/officeart/2005/8/layout/orgChart1"/>
    <dgm:cxn modelId="{AA22C030-18D2-4268-A7E7-7123F0D814F0}" type="presParOf" srcId="{FA02A6F1-7B8D-4421-BE50-183C5A4DD8D8}" destId="{3710FC51-B9FC-4C98-9E17-9ED55A08460D}" srcOrd="2" destOrd="0" presId="urn:microsoft.com/office/officeart/2005/8/layout/orgChart1"/>
    <dgm:cxn modelId="{20C4879F-2AC1-6B44-987E-F8C14D3E8F71}" type="presParOf" srcId="{8F1518CD-B5AD-4A0A-AD26-74F968BC76E1}" destId="{E7C6AC64-4921-4508-89F5-906D8C31D3F8}" srcOrd="4" destOrd="0" presId="urn:microsoft.com/office/officeart/2005/8/layout/orgChart1"/>
    <dgm:cxn modelId="{45540D32-F46D-F54F-8286-1C060D94DA54}" type="presParOf" srcId="{8F1518CD-B5AD-4A0A-AD26-74F968BC76E1}" destId="{0FFD5578-645C-4EE8-BB63-8C09C33E7010}" srcOrd="5" destOrd="0" presId="urn:microsoft.com/office/officeart/2005/8/layout/orgChart1"/>
    <dgm:cxn modelId="{359751BB-8346-C644-9FBF-F7EE6986FF13}" type="presParOf" srcId="{0FFD5578-645C-4EE8-BB63-8C09C33E7010}" destId="{54ABA509-013C-4B1E-8270-2662FE0DF77F}" srcOrd="0" destOrd="0" presId="urn:microsoft.com/office/officeart/2005/8/layout/orgChart1"/>
    <dgm:cxn modelId="{DA3BC49F-ECB3-3247-816B-E4CF97EAEF78}" type="presParOf" srcId="{54ABA509-013C-4B1E-8270-2662FE0DF77F}" destId="{FCB4F10E-495A-4EA3-AB8F-87418CE8D986}" srcOrd="0" destOrd="0" presId="urn:microsoft.com/office/officeart/2005/8/layout/orgChart1"/>
    <dgm:cxn modelId="{1C404FF5-983C-EF4C-A372-6983BD615BAF}" type="presParOf" srcId="{54ABA509-013C-4B1E-8270-2662FE0DF77F}" destId="{50EC973B-92C0-4606-B1FC-B3585F3470F6}" srcOrd="1" destOrd="0" presId="urn:microsoft.com/office/officeart/2005/8/layout/orgChart1"/>
    <dgm:cxn modelId="{FC2990E8-87A6-3B4B-BE39-528320152A03}" type="presParOf" srcId="{0FFD5578-645C-4EE8-BB63-8C09C33E7010}" destId="{174DD87D-72F7-49D5-BB02-FAB2E49A96E0}" srcOrd="1" destOrd="0" presId="urn:microsoft.com/office/officeart/2005/8/layout/orgChart1"/>
    <dgm:cxn modelId="{B2D3F007-6CA5-5B49-813B-CF8DD9B82E89}" type="presParOf" srcId="{0FFD5578-645C-4EE8-BB63-8C09C33E7010}" destId="{7AFFC37F-C8AA-463F-9681-729BA8E07722}" srcOrd="2" destOrd="0" presId="urn:microsoft.com/office/officeart/2005/8/layout/orgChart1"/>
    <dgm:cxn modelId="{6066CB0C-B0EC-8143-A403-7DCCD75A26A9}" type="presParOf" srcId="{8F1518CD-B5AD-4A0A-AD26-74F968BC76E1}" destId="{01FD4BD1-5982-4E24-AD2F-92F5B7557FE5}" srcOrd="6" destOrd="0" presId="urn:microsoft.com/office/officeart/2005/8/layout/orgChart1"/>
    <dgm:cxn modelId="{B2F897B3-9A5F-7B42-9E2E-49B11F292B68}" type="presParOf" srcId="{8F1518CD-B5AD-4A0A-AD26-74F968BC76E1}" destId="{B5FF1BFD-6743-4A7B-B08B-DDB1DE4F7D0A}" srcOrd="7" destOrd="0" presId="urn:microsoft.com/office/officeart/2005/8/layout/orgChart1"/>
    <dgm:cxn modelId="{FB818592-6764-534C-B8D8-ABA953B81C34}" type="presParOf" srcId="{B5FF1BFD-6743-4A7B-B08B-DDB1DE4F7D0A}" destId="{3CA95B36-0C22-4BD3-A663-CBBE52738462}" srcOrd="0" destOrd="0" presId="urn:microsoft.com/office/officeart/2005/8/layout/orgChart1"/>
    <dgm:cxn modelId="{B906C325-73D5-E34A-B7F6-A692CFCC22C2}" type="presParOf" srcId="{3CA95B36-0C22-4BD3-A663-CBBE52738462}" destId="{C6E6A924-81D4-49B3-B84A-085270A87EA7}" srcOrd="0" destOrd="0" presId="urn:microsoft.com/office/officeart/2005/8/layout/orgChart1"/>
    <dgm:cxn modelId="{515146D5-959C-1443-92A9-3BD2FECAF48F}" type="presParOf" srcId="{3CA95B36-0C22-4BD3-A663-CBBE52738462}" destId="{FDE3E566-4D11-48A9-A443-AD833E925797}" srcOrd="1" destOrd="0" presId="urn:microsoft.com/office/officeart/2005/8/layout/orgChart1"/>
    <dgm:cxn modelId="{AB199CD1-7FC6-F544-8771-652AFB9B3F65}" type="presParOf" srcId="{B5FF1BFD-6743-4A7B-B08B-DDB1DE4F7D0A}" destId="{4D983BC7-4D81-44CC-8F93-03CC21EBD288}" srcOrd="1" destOrd="0" presId="urn:microsoft.com/office/officeart/2005/8/layout/orgChart1"/>
    <dgm:cxn modelId="{09E09D24-57C6-0B46-B02E-8ED90DC9F918}" type="presParOf" srcId="{B5FF1BFD-6743-4A7B-B08B-DDB1DE4F7D0A}" destId="{67988559-0728-4AF7-A3D3-F5DEADE7E0F2}" srcOrd="2" destOrd="0" presId="urn:microsoft.com/office/officeart/2005/8/layout/orgChart1"/>
    <dgm:cxn modelId="{86E5136B-8CF0-AD4B-A7F2-E64EB67DD3B3}" type="presParOf" srcId="{157B0E89-5BDC-4B40-91F0-4A12F96CBF2B}" destId="{5222B204-FC51-4A3B-9471-7885FDBAC42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C3A4E73-8388-4FED-88EA-F1F46569767F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B7640A5-7393-44DB-A9B8-5AB87D438286}">
      <dgm:prSet phldrT="[Text]"/>
      <dgm:spPr/>
      <dgm:t>
        <a:bodyPr/>
        <a:lstStyle/>
        <a:p>
          <a:pPr algn="ctr"/>
          <a:r>
            <a:rPr lang="en-US"/>
            <a:t>Booking Hotel</a:t>
          </a:r>
        </a:p>
      </dgm:t>
    </dgm:pt>
    <dgm:pt modelId="{8D8648C7-53E6-4286-ACFA-09E8F7B06262}" type="parTrans" cxnId="{1D0315CA-15A8-4D11-A9B4-A7D696183461}">
      <dgm:prSet/>
      <dgm:spPr/>
      <dgm:t>
        <a:bodyPr/>
        <a:lstStyle/>
        <a:p>
          <a:pPr algn="ctr"/>
          <a:endParaRPr lang="en-US"/>
        </a:p>
      </dgm:t>
    </dgm:pt>
    <dgm:pt modelId="{36BED4A2-1581-4616-822A-83E093846E15}" type="sibTrans" cxnId="{1D0315CA-15A8-4D11-A9B4-A7D696183461}">
      <dgm:prSet/>
      <dgm:spPr/>
      <dgm:t>
        <a:bodyPr/>
        <a:lstStyle/>
        <a:p>
          <a:pPr algn="ctr"/>
          <a:endParaRPr lang="en-US"/>
        </a:p>
      </dgm:t>
    </dgm:pt>
    <dgm:pt modelId="{6C0784BB-5174-4104-8A1E-231B52FC0342}">
      <dgm:prSet phldrT="[Text]"/>
      <dgm:spPr/>
      <dgm:t>
        <a:bodyPr/>
        <a:lstStyle/>
        <a:p>
          <a:pPr algn="ctr"/>
          <a:r>
            <a:rPr lang="en-US"/>
            <a:t>Inception Phase</a:t>
          </a:r>
          <a:br>
            <a:rPr lang="en-US"/>
          </a:br>
          <a:r>
            <a:rPr lang="en-US"/>
            <a:t>(19/10/2022 - 02/11/2022)</a:t>
          </a:r>
        </a:p>
      </dgm:t>
    </dgm:pt>
    <dgm:pt modelId="{028093DC-DB4C-453A-A16C-6750936ECDE8}" type="parTrans" cxnId="{89854D71-1F4B-49E8-8130-129336B8E383}">
      <dgm:prSet/>
      <dgm:spPr/>
      <dgm:t>
        <a:bodyPr/>
        <a:lstStyle/>
        <a:p>
          <a:pPr algn="ctr"/>
          <a:endParaRPr lang="en-US"/>
        </a:p>
      </dgm:t>
    </dgm:pt>
    <dgm:pt modelId="{3C17E453-1F5B-40BE-A0DD-43C94F935357}" type="sibTrans" cxnId="{89854D71-1F4B-49E8-8130-129336B8E383}">
      <dgm:prSet/>
      <dgm:spPr/>
      <dgm:t>
        <a:bodyPr/>
        <a:lstStyle/>
        <a:p>
          <a:pPr algn="ctr"/>
          <a:endParaRPr lang="en-US"/>
        </a:p>
      </dgm:t>
    </dgm:pt>
    <dgm:pt modelId="{397A9B97-2AD2-49D4-B088-B6E204D01169}">
      <dgm:prSet phldrT="[Text]"/>
      <dgm:spPr/>
      <dgm:t>
        <a:bodyPr/>
        <a:lstStyle/>
        <a:p>
          <a:pPr algn="ctr"/>
          <a:r>
            <a:rPr lang="en-US"/>
            <a:t>Elaboration Phase</a:t>
          </a:r>
          <a:br>
            <a:rPr lang="en-US"/>
          </a:br>
          <a:r>
            <a:rPr lang="en-US"/>
            <a:t>(02/11/2022 - 30/11/2022)</a:t>
          </a:r>
        </a:p>
      </dgm:t>
    </dgm:pt>
    <dgm:pt modelId="{3977C71C-26E5-442E-9C05-151CF9C02A67}" type="parTrans" cxnId="{B77AC46F-6B7A-4294-BDDD-A4D70C591D50}">
      <dgm:prSet/>
      <dgm:spPr/>
      <dgm:t>
        <a:bodyPr/>
        <a:lstStyle/>
        <a:p>
          <a:pPr algn="ctr"/>
          <a:endParaRPr lang="en-US"/>
        </a:p>
      </dgm:t>
    </dgm:pt>
    <dgm:pt modelId="{B9164685-7AD9-4DCF-9FDB-63F92C57250C}" type="sibTrans" cxnId="{B77AC46F-6B7A-4294-BDDD-A4D70C591D50}">
      <dgm:prSet/>
      <dgm:spPr/>
      <dgm:t>
        <a:bodyPr/>
        <a:lstStyle/>
        <a:p>
          <a:pPr algn="ctr"/>
          <a:endParaRPr lang="en-US"/>
        </a:p>
      </dgm:t>
    </dgm:pt>
    <dgm:pt modelId="{E080AED6-25EA-4039-95DE-13B295358067}">
      <dgm:prSet phldrT="[Text]"/>
      <dgm:spPr/>
      <dgm:t>
        <a:bodyPr/>
        <a:lstStyle/>
        <a:p>
          <a:pPr algn="ctr"/>
          <a:r>
            <a:rPr lang="en-US"/>
            <a:t>Construction Phase</a:t>
          </a:r>
          <a:br>
            <a:rPr lang="en-US"/>
          </a:br>
          <a:r>
            <a:rPr lang="en-US"/>
            <a:t>(30/11/2022 - 28/12/2022)</a:t>
          </a:r>
        </a:p>
      </dgm:t>
    </dgm:pt>
    <dgm:pt modelId="{FA8ED63F-53EF-4C2F-84F7-0EA31654CBA7}" type="parTrans" cxnId="{05530B64-A2A6-4120-858D-45E7064B19AE}">
      <dgm:prSet/>
      <dgm:spPr/>
      <dgm:t>
        <a:bodyPr/>
        <a:lstStyle/>
        <a:p>
          <a:pPr algn="ctr"/>
          <a:endParaRPr lang="en-US"/>
        </a:p>
      </dgm:t>
    </dgm:pt>
    <dgm:pt modelId="{7C2CF793-DE73-4ABE-BC0B-58B1C32284FD}" type="sibTrans" cxnId="{05530B64-A2A6-4120-858D-45E7064B19AE}">
      <dgm:prSet/>
      <dgm:spPr/>
      <dgm:t>
        <a:bodyPr/>
        <a:lstStyle/>
        <a:p>
          <a:pPr algn="ctr"/>
          <a:endParaRPr lang="en-US"/>
        </a:p>
      </dgm:t>
    </dgm:pt>
    <dgm:pt modelId="{1994472B-5AF8-4C68-83F7-3A136D278A57}">
      <dgm:prSet phldrT="[Text]"/>
      <dgm:spPr/>
      <dgm:t>
        <a:bodyPr/>
        <a:lstStyle/>
        <a:p>
          <a:pPr algn="ctr"/>
          <a:r>
            <a:rPr lang="en-US"/>
            <a:t>PA-01</a:t>
          </a:r>
          <a:br>
            <a:rPr lang="en-US"/>
          </a:br>
          <a:r>
            <a:rPr lang="en-US"/>
            <a:t>(19/10 - 02/11)</a:t>
          </a:r>
        </a:p>
      </dgm:t>
    </dgm:pt>
    <dgm:pt modelId="{1091B394-5FEA-47FD-B832-3F1D4775AFAC}" type="parTrans" cxnId="{482EE4B2-04C9-494C-A71A-01FB6AF96A35}">
      <dgm:prSet/>
      <dgm:spPr/>
      <dgm:t>
        <a:bodyPr/>
        <a:lstStyle/>
        <a:p>
          <a:endParaRPr lang="en-US"/>
        </a:p>
      </dgm:t>
    </dgm:pt>
    <dgm:pt modelId="{F9D757C0-C1B4-432F-A0C8-A944A709FF1D}" type="sibTrans" cxnId="{482EE4B2-04C9-494C-A71A-01FB6AF96A35}">
      <dgm:prSet/>
      <dgm:spPr/>
      <dgm:t>
        <a:bodyPr/>
        <a:lstStyle/>
        <a:p>
          <a:endParaRPr lang="en-US"/>
        </a:p>
      </dgm:t>
    </dgm:pt>
    <dgm:pt modelId="{72D5ADF2-4F68-4375-89AA-DD611157CFEE}">
      <dgm:prSet phldrT="[Text]"/>
      <dgm:spPr/>
      <dgm:t>
        <a:bodyPr/>
        <a:lstStyle/>
        <a:p>
          <a:pPr algn="ctr"/>
          <a:r>
            <a:rPr lang="en-US"/>
            <a:t>Completed project plan, vision document</a:t>
          </a:r>
        </a:p>
      </dgm:t>
    </dgm:pt>
    <dgm:pt modelId="{0FD9F911-0BD8-4D9F-A564-BAD449B06BFA}" type="parTrans" cxnId="{214716B5-83A6-4968-A762-F53C3DC96CDD}">
      <dgm:prSet/>
      <dgm:spPr/>
      <dgm:t>
        <a:bodyPr/>
        <a:lstStyle/>
        <a:p>
          <a:endParaRPr lang="en-US"/>
        </a:p>
      </dgm:t>
    </dgm:pt>
    <dgm:pt modelId="{C30A1E50-1087-402F-9506-689909DEB0E9}" type="sibTrans" cxnId="{214716B5-83A6-4968-A762-F53C3DC96CDD}">
      <dgm:prSet/>
      <dgm:spPr/>
      <dgm:t>
        <a:bodyPr/>
        <a:lstStyle/>
        <a:p>
          <a:endParaRPr lang="en-US"/>
        </a:p>
      </dgm:t>
    </dgm:pt>
    <dgm:pt modelId="{8C493E2F-01B4-43AC-B100-7D6CB1DC97A2}">
      <dgm:prSet phldrT="[Text]"/>
      <dgm:spPr/>
      <dgm:t>
        <a:bodyPr/>
        <a:lstStyle/>
        <a:p>
          <a:pPr algn="ctr"/>
          <a:r>
            <a:rPr lang="en-US"/>
            <a:t>PA-02</a:t>
          </a:r>
          <a:br>
            <a:rPr lang="en-US"/>
          </a:br>
          <a:r>
            <a:rPr lang="en-US"/>
            <a:t>(2/11 - 16/11)</a:t>
          </a:r>
        </a:p>
      </dgm:t>
    </dgm:pt>
    <dgm:pt modelId="{AAA84139-BE85-4DE4-9163-A9ED17A9F42C}" type="parTrans" cxnId="{D559F7F6-2992-4140-AD4D-F0F633C75C35}">
      <dgm:prSet/>
      <dgm:spPr/>
      <dgm:t>
        <a:bodyPr/>
        <a:lstStyle/>
        <a:p>
          <a:endParaRPr lang="en-US"/>
        </a:p>
      </dgm:t>
    </dgm:pt>
    <dgm:pt modelId="{1F17B9F7-9426-4A17-B035-18F13CE32C5F}" type="sibTrans" cxnId="{D559F7F6-2992-4140-AD4D-F0F633C75C35}">
      <dgm:prSet/>
      <dgm:spPr/>
      <dgm:t>
        <a:bodyPr/>
        <a:lstStyle/>
        <a:p>
          <a:endParaRPr lang="en-US"/>
        </a:p>
      </dgm:t>
    </dgm:pt>
    <dgm:pt modelId="{FA463F8B-2CBE-4F39-BB5F-6B02D3FB6AE8}">
      <dgm:prSet phldrT="[Text]"/>
      <dgm:spPr/>
      <dgm:t>
        <a:bodyPr/>
        <a:lstStyle/>
        <a:p>
          <a:pPr algn="ctr"/>
          <a:r>
            <a:rPr lang="en-US"/>
            <a:t>PA-03</a:t>
          </a:r>
          <a:br>
            <a:rPr lang="en-US"/>
          </a:br>
          <a:r>
            <a:rPr lang="en-US"/>
            <a:t>(16/11 - 30/11)</a:t>
          </a:r>
        </a:p>
      </dgm:t>
    </dgm:pt>
    <dgm:pt modelId="{0299A7B3-BEF7-4264-AC27-4D434FD46566}" type="parTrans" cxnId="{D5BE10B0-9048-415F-8EA6-744FC3BA7C91}">
      <dgm:prSet/>
      <dgm:spPr/>
      <dgm:t>
        <a:bodyPr/>
        <a:lstStyle/>
        <a:p>
          <a:endParaRPr lang="en-US"/>
        </a:p>
      </dgm:t>
    </dgm:pt>
    <dgm:pt modelId="{AC357A3D-CF17-4A63-BBCC-8821CE874960}" type="sibTrans" cxnId="{D5BE10B0-9048-415F-8EA6-744FC3BA7C91}">
      <dgm:prSet/>
      <dgm:spPr/>
      <dgm:t>
        <a:bodyPr/>
        <a:lstStyle/>
        <a:p>
          <a:endParaRPr lang="en-US"/>
        </a:p>
      </dgm:t>
    </dgm:pt>
    <dgm:pt modelId="{4966A9FA-AAE9-4BE8-8A88-6152C58929F3}">
      <dgm:prSet phldrT="[Text]"/>
      <dgm:spPr/>
      <dgm:t>
        <a:bodyPr/>
        <a:lstStyle/>
        <a:p>
          <a:pPr algn="ctr"/>
          <a:r>
            <a:rPr lang="en-US"/>
            <a:t>Completed use case document, design document, test plan</a:t>
          </a:r>
        </a:p>
      </dgm:t>
    </dgm:pt>
    <dgm:pt modelId="{A06E8352-4B2C-4AB8-847D-08BE6CFE20F1}" type="parTrans" cxnId="{8A73A50F-2530-4F3E-A424-79C1E8F7D94D}">
      <dgm:prSet/>
      <dgm:spPr/>
      <dgm:t>
        <a:bodyPr/>
        <a:lstStyle/>
        <a:p>
          <a:endParaRPr lang="en-US"/>
        </a:p>
      </dgm:t>
    </dgm:pt>
    <dgm:pt modelId="{24192455-AAF0-43D4-9865-39A39A882347}" type="sibTrans" cxnId="{8A73A50F-2530-4F3E-A424-79C1E8F7D94D}">
      <dgm:prSet/>
      <dgm:spPr/>
      <dgm:t>
        <a:bodyPr/>
        <a:lstStyle/>
        <a:p>
          <a:endParaRPr lang="en-US"/>
        </a:p>
      </dgm:t>
    </dgm:pt>
    <dgm:pt modelId="{9A994476-8797-4C44-92DD-378E2B3D5B6E}">
      <dgm:prSet phldrT="[Text]"/>
      <dgm:spPr/>
      <dgm:t>
        <a:bodyPr/>
        <a:lstStyle/>
        <a:p>
          <a:pPr algn="ctr"/>
          <a:r>
            <a:rPr lang="en-US"/>
            <a:t>Release demo v1.0</a:t>
          </a:r>
        </a:p>
      </dgm:t>
    </dgm:pt>
    <dgm:pt modelId="{508338F5-9714-436C-94E6-B707DDD334DF}" type="parTrans" cxnId="{DFB61F32-3381-4DDC-B7EC-F870D53BBC70}">
      <dgm:prSet/>
      <dgm:spPr/>
      <dgm:t>
        <a:bodyPr/>
        <a:lstStyle/>
        <a:p>
          <a:endParaRPr lang="en-US"/>
        </a:p>
      </dgm:t>
    </dgm:pt>
    <dgm:pt modelId="{43EA95EF-174E-4584-ACA8-C0E3F90A5F4A}" type="sibTrans" cxnId="{DFB61F32-3381-4DDC-B7EC-F870D53BBC70}">
      <dgm:prSet/>
      <dgm:spPr/>
      <dgm:t>
        <a:bodyPr/>
        <a:lstStyle/>
        <a:p>
          <a:endParaRPr lang="en-US"/>
        </a:p>
      </dgm:t>
    </dgm:pt>
    <dgm:pt modelId="{6E627370-0C8F-44E9-AF93-302E06D5A78D}">
      <dgm:prSet phldrT="[Text]"/>
      <dgm:spPr/>
      <dgm:t>
        <a:bodyPr/>
        <a:lstStyle/>
        <a:p>
          <a:pPr algn="ctr"/>
          <a:r>
            <a:rPr lang="en-US"/>
            <a:t>PA-04</a:t>
          </a:r>
          <a:br>
            <a:rPr lang="en-US"/>
          </a:br>
          <a:r>
            <a:rPr lang="en-US"/>
            <a:t>(30/11 - 14/12)</a:t>
          </a:r>
        </a:p>
      </dgm:t>
    </dgm:pt>
    <dgm:pt modelId="{07E682B4-5306-4892-BBD6-6E47DD1AC91C}" type="parTrans" cxnId="{21C4021C-EFFC-4272-8263-4AEA5FF660D7}">
      <dgm:prSet/>
      <dgm:spPr/>
      <dgm:t>
        <a:bodyPr/>
        <a:lstStyle/>
        <a:p>
          <a:endParaRPr lang="en-US"/>
        </a:p>
      </dgm:t>
    </dgm:pt>
    <dgm:pt modelId="{03F0EBFE-1D18-4099-8680-46EA457F8C6F}" type="sibTrans" cxnId="{21C4021C-EFFC-4272-8263-4AEA5FF660D7}">
      <dgm:prSet/>
      <dgm:spPr/>
      <dgm:t>
        <a:bodyPr/>
        <a:lstStyle/>
        <a:p>
          <a:endParaRPr lang="en-US"/>
        </a:p>
      </dgm:t>
    </dgm:pt>
    <dgm:pt modelId="{B0EA82EE-4EF3-44B3-9EAB-6E53FB903930}">
      <dgm:prSet phldrT="[Text]"/>
      <dgm:spPr/>
      <dgm:t>
        <a:bodyPr/>
        <a:lstStyle/>
        <a:p>
          <a:pPr algn="ctr"/>
          <a:r>
            <a:rPr lang="en-US"/>
            <a:t>PA-05</a:t>
          </a:r>
          <a:br>
            <a:rPr lang="en-US"/>
          </a:br>
          <a:r>
            <a:rPr lang="en-US"/>
            <a:t>(14/12 - 28/12)</a:t>
          </a:r>
        </a:p>
      </dgm:t>
    </dgm:pt>
    <dgm:pt modelId="{4399C509-E99C-45C3-9E24-48F47CA7C6B1}" type="parTrans" cxnId="{73B4C61B-D730-4A21-B556-44857302DC81}">
      <dgm:prSet/>
      <dgm:spPr/>
      <dgm:t>
        <a:bodyPr/>
        <a:lstStyle/>
        <a:p>
          <a:endParaRPr lang="en-US"/>
        </a:p>
      </dgm:t>
    </dgm:pt>
    <dgm:pt modelId="{2D2A6FC5-6597-473A-BF6B-4771DB084ECD}" type="sibTrans" cxnId="{73B4C61B-D730-4A21-B556-44857302DC81}">
      <dgm:prSet/>
      <dgm:spPr/>
      <dgm:t>
        <a:bodyPr/>
        <a:lstStyle/>
        <a:p>
          <a:endParaRPr lang="en-US"/>
        </a:p>
      </dgm:t>
    </dgm:pt>
    <dgm:pt modelId="{4DA63866-07C6-4192-B352-73D96B2B5731}">
      <dgm:prSet phldrT="[Text]"/>
      <dgm:spPr/>
      <dgm:t>
        <a:bodyPr/>
        <a:lstStyle/>
        <a:p>
          <a:pPr algn="ctr"/>
          <a:r>
            <a:rPr lang="en-US"/>
            <a:t>Testing &amp; release demo v2.0</a:t>
          </a:r>
        </a:p>
      </dgm:t>
    </dgm:pt>
    <dgm:pt modelId="{5EE4A5CA-DC13-4CE3-B463-D0E1C0D718A7}" type="parTrans" cxnId="{CB3D19A9-BE2C-4CA5-9BDE-00BB07E708C9}">
      <dgm:prSet/>
      <dgm:spPr/>
      <dgm:t>
        <a:bodyPr/>
        <a:lstStyle/>
        <a:p>
          <a:endParaRPr lang="en-US"/>
        </a:p>
      </dgm:t>
    </dgm:pt>
    <dgm:pt modelId="{5FF9006D-FC4F-46F5-9114-7D515D3E9FD0}" type="sibTrans" cxnId="{CB3D19A9-BE2C-4CA5-9BDE-00BB07E708C9}">
      <dgm:prSet/>
      <dgm:spPr/>
      <dgm:t>
        <a:bodyPr/>
        <a:lstStyle/>
        <a:p>
          <a:endParaRPr lang="en-US"/>
        </a:p>
      </dgm:t>
    </dgm:pt>
    <dgm:pt modelId="{61CA093D-AB16-45FB-8737-DAB05939DF66}">
      <dgm:prSet phldrT="[Text]"/>
      <dgm:spPr/>
      <dgm:t>
        <a:bodyPr/>
        <a:lstStyle/>
        <a:p>
          <a:pPr algn="ctr"/>
          <a:r>
            <a:rPr lang="en-US"/>
            <a:t>Release production version</a:t>
          </a:r>
        </a:p>
      </dgm:t>
    </dgm:pt>
    <dgm:pt modelId="{C67EE618-31BD-43C1-B57A-CEA2FC4F4668}" type="parTrans" cxnId="{A31D794F-184C-4521-B593-909C9941E624}">
      <dgm:prSet/>
      <dgm:spPr/>
      <dgm:t>
        <a:bodyPr/>
        <a:lstStyle/>
        <a:p>
          <a:endParaRPr lang="en-US"/>
        </a:p>
      </dgm:t>
    </dgm:pt>
    <dgm:pt modelId="{48627F3A-266F-4C77-9B15-85A4B53DA526}" type="sibTrans" cxnId="{A31D794F-184C-4521-B593-909C9941E624}">
      <dgm:prSet/>
      <dgm:spPr/>
      <dgm:t>
        <a:bodyPr/>
        <a:lstStyle/>
        <a:p>
          <a:endParaRPr lang="en-US"/>
        </a:p>
      </dgm:t>
    </dgm:pt>
    <dgm:pt modelId="{D10508C8-5073-4FAA-9B18-6023C0697964}" type="pres">
      <dgm:prSet presAssocID="{EC3A4E73-8388-4FED-88EA-F1F46569767F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E362CDB-4179-49CF-85A4-B5971A8C33A8}" type="pres">
      <dgm:prSet presAssocID="{9B7640A5-7393-44DB-A9B8-5AB87D438286}" presName="root1" presStyleCnt="0"/>
      <dgm:spPr/>
    </dgm:pt>
    <dgm:pt modelId="{0E983E72-4505-44C9-BD42-10D6A4963249}" type="pres">
      <dgm:prSet presAssocID="{9B7640A5-7393-44DB-A9B8-5AB87D438286}" presName="LevelOneTextNode" presStyleLbl="node0" presStyleIdx="0" presStyleCnt="1">
        <dgm:presLayoutVars>
          <dgm:chPref val="3"/>
        </dgm:presLayoutVars>
      </dgm:prSet>
      <dgm:spPr/>
    </dgm:pt>
    <dgm:pt modelId="{2BE77519-61B8-4ED2-9C34-0105640ED3B5}" type="pres">
      <dgm:prSet presAssocID="{9B7640A5-7393-44DB-A9B8-5AB87D438286}" presName="level2hierChild" presStyleCnt="0"/>
      <dgm:spPr/>
    </dgm:pt>
    <dgm:pt modelId="{7FA24F96-90D5-4CAD-856A-208A4F1A778D}" type="pres">
      <dgm:prSet presAssocID="{028093DC-DB4C-453A-A16C-6750936ECDE8}" presName="conn2-1" presStyleLbl="parChTrans1D2" presStyleIdx="0" presStyleCnt="3"/>
      <dgm:spPr/>
    </dgm:pt>
    <dgm:pt modelId="{C8A401E4-95B6-4890-AA3D-BA34B5030AAD}" type="pres">
      <dgm:prSet presAssocID="{028093DC-DB4C-453A-A16C-6750936ECDE8}" presName="connTx" presStyleLbl="parChTrans1D2" presStyleIdx="0" presStyleCnt="3"/>
      <dgm:spPr/>
    </dgm:pt>
    <dgm:pt modelId="{2A4C8D13-989A-47B9-ABD4-9EBC15D0E944}" type="pres">
      <dgm:prSet presAssocID="{6C0784BB-5174-4104-8A1E-231B52FC0342}" presName="root2" presStyleCnt="0"/>
      <dgm:spPr/>
    </dgm:pt>
    <dgm:pt modelId="{B1DD8680-D89A-41BD-A01E-83A06BF20AA6}" type="pres">
      <dgm:prSet presAssocID="{6C0784BB-5174-4104-8A1E-231B52FC0342}" presName="LevelTwoTextNode" presStyleLbl="node2" presStyleIdx="0" presStyleCnt="3" custScaleX="157383">
        <dgm:presLayoutVars>
          <dgm:chPref val="3"/>
        </dgm:presLayoutVars>
      </dgm:prSet>
      <dgm:spPr/>
    </dgm:pt>
    <dgm:pt modelId="{4D1C79AB-9B17-45BC-B8A7-FC20A809C4C8}" type="pres">
      <dgm:prSet presAssocID="{6C0784BB-5174-4104-8A1E-231B52FC0342}" presName="level3hierChild" presStyleCnt="0"/>
      <dgm:spPr/>
    </dgm:pt>
    <dgm:pt modelId="{E540337C-1B19-4E2B-9331-7D159B572CB7}" type="pres">
      <dgm:prSet presAssocID="{1091B394-5FEA-47FD-B832-3F1D4775AFAC}" presName="conn2-1" presStyleLbl="parChTrans1D3" presStyleIdx="0" presStyleCnt="5"/>
      <dgm:spPr/>
    </dgm:pt>
    <dgm:pt modelId="{430C4073-76D6-4557-92AB-57CE2DC328A9}" type="pres">
      <dgm:prSet presAssocID="{1091B394-5FEA-47FD-B832-3F1D4775AFAC}" presName="connTx" presStyleLbl="parChTrans1D3" presStyleIdx="0" presStyleCnt="5"/>
      <dgm:spPr/>
    </dgm:pt>
    <dgm:pt modelId="{CB6CE10F-5579-435B-AE7C-27697E90B145}" type="pres">
      <dgm:prSet presAssocID="{1994472B-5AF8-4C68-83F7-3A136D278A57}" presName="root2" presStyleCnt="0"/>
      <dgm:spPr/>
    </dgm:pt>
    <dgm:pt modelId="{A242EBDB-C9B5-4911-B199-811EAA13372E}" type="pres">
      <dgm:prSet presAssocID="{1994472B-5AF8-4C68-83F7-3A136D278A57}" presName="LevelTwoTextNode" presStyleLbl="node3" presStyleIdx="0" presStyleCnt="5" custScaleX="102302">
        <dgm:presLayoutVars>
          <dgm:chPref val="3"/>
        </dgm:presLayoutVars>
      </dgm:prSet>
      <dgm:spPr/>
    </dgm:pt>
    <dgm:pt modelId="{77D5E0D0-EE83-4B17-97B2-D4A5C9CBB61F}" type="pres">
      <dgm:prSet presAssocID="{1994472B-5AF8-4C68-83F7-3A136D278A57}" presName="level3hierChild" presStyleCnt="0"/>
      <dgm:spPr/>
    </dgm:pt>
    <dgm:pt modelId="{AAE7A097-C635-4090-95D6-1D58C7C468B5}" type="pres">
      <dgm:prSet presAssocID="{0FD9F911-0BD8-4D9F-A564-BAD449B06BFA}" presName="conn2-1" presStyleLbl="parChTrans1D4" presStyleIdx="0" presStyleCnt="5"/>
      <dgm:spPr/>
    </dgm:pt>
    <dgm:pt modelId="{46260E39-B381-48E4-A8BC-49B10B58BBE2}" type="pres">
      <dgm:prSet presAssocID="{0FD9F911-0BD8-4D9F-A564-BAD449B06BFA}" presName="connTx" presStyleLbl="parChTrans1D4" presStyleIdx="0" presStyleCnt="5"/>
      <dgm:spPr/>
    </dgm:pt>
    <dgm:pt modelId="{AD8D0FDD-D797-48AB-AB78-87D12259EBAC}" type="pres">
      <dgm:prSet presAssocID="{72D5ADF2-4F68-4375-89AA-DD611157CFEE}" presName="root2" presStyleCnt="0"/>
      <dgm:spPr/>
    </dgm:pt>
    <dgm:pt modelId="{3D4E4818-9F30-44F9-9B0B-C1AA5B774580}" type="pres">
      <dgm:prSet presAssocID="{72D5ADF2-4F68-4375-89AA-DD611157CFEE}" presName="LevelTwoTextNode" presStyleLbl="node4" presStyleIdx="0" presStyleCnt="5" custScaleX="125017">
        <dgm:presLayoutVars>
          <dgm:chPref val="3"/>
        </dgm:presLayoutVars>
      </dgm:prSet>
      <dgm:spPr/>
    </dgm:pt>
    <dgm:pt modelId="{9F236086-03A9-40C5-980E-308031FC348F}" type="pres">
      <dgm:prSet presAssocID="{72D5ADF2-4F68-4375-89AA-DD611157CFEE}" presName="level3hierChild" presStyleCnt="0"/>
      <dgm:spPr/>
    </dgm:pt>
    <dgm:pt modelId="{79132594-49D8-4DBD-A205-B1268485786A}" type="pres">
      <dgm:prSet presAssocID="{3977C71C-26E5-442E-9C05-151CF9C02A67}" presName="conn2-1" presStyleLbl="parChTrans1D2" presStyleIdx="1" presStyleCnt="3"/>
      <dgm:spPr/>
    </dgm:pt>
    <dgm:pt modelId="{4C7BA576-DAD3-44DA-A502-AD81D0111D3B}" type="pres">
      <dgm:prSet presAssocID="{3977C71C-26E5-442E-9C05-151CF9C02A67}" presName="connTx" presStyleLbl="parChTrans1D2" presStyleIdx="1" presStyleCnt="3"/>
      <dgm:spPr/>
    </dgm:pt>
    <dgm:pt modelId="{FA58B3C3-A8FD-448E-A6D8-D9DACF66462B}" type="pres">
      <dgm:prSet presAssocID="{397A9B97-2AD2-49D4-B088-B6E204D01169}" presName="root2" presStyleCnt="0"/>
      <dgm:spPr/>
    </dgm:pt>
    <dgm:pt modelId="{C1CD8401-E053-418D-9E19-366E2EF804EA}" type="pres">
      <dgm:prSet presAssocID="{397A9B97-2AD2-49D4-B088-B6E204D01169}" presName="LevelTwoTextNode" presStyleLbl="node2" presStyleIdx="1" presStyleCnt="3" custScaleX="160440">
        <dgm:presLayoutVars>
          <dgm:chPref val="3"/>
        </dgm:presLayoutVars>
      </dgm:prSet>
      <dgm:spPr/>
    </dgm:pt>
    <dgm:pt modelId="{D721310E-09FB-451C-9AF3-9B29EB07D518}" type="pres">
      <dgm:prSet presAssocID="{397A9B97-2AD2-49D4-B088-B6E204D01169}" presName="level3hierChild" presStyleCnt="0"/>
      <dgm:spPr/>
    </dgm:pt>
    <dgm:pt modelId="{B54E6920-501C-4703-A82F-B07DD99B8B19}" type="pres">
      <dgm:prSet presAssocID="{AAA84139-BE85-4DE4-9163-A9ED17A9F42C}" presName="conn2-1" presStyleLbl="parChTrans1D3" presStyleIdx="1" presStyleCnt="5"/>
      <dgm:spPr/>
    </dgm:pt>
    <dgm:pt modelId="{2C5816D9-4F84-4B5D-9739-F9EBBF97CCFB}" type="pres">
      <dgm:prSet presAssocID="{AAA84139-BE85-4DE4-9163-A9ED17A9F42C}" presName="connTx" presStyleLbl="parChTrans1D3" presStyleIdx="1" presStyleCnt="5"/>
      <dgm:spPr/>
    </dgm:pt>
    <dgm:pt modelId="{3FB1296A-9FAA-4D5C-BA07-767617BAA3B5}" type="pres">
      <dgm:prSet presAssocID="{8C493E2F-01B4-43AC-B100-7D6CB1DC97A2}" presName="root2" presStyleCnt="0"/>
      <dgm:spPr/>
    </dgm:pt>
    <dgm:pt modelId="{4A939096-9C4E-4B32-B433-BE7C1CE405B5}" type="pres">
      <dgm:prSet presAssocID="{8C493E2F-01B4-43AC-B100-7D6CB1DC97A2}" presName="LevelTwoTextNode" presStyleLbl="node3" presStyleIdx="1" presStyleCnt="5">
        <dgm:presLayoutVars>
          <dgm:chPref val="3"/>
        </dgm:presLayoutVars>
      </dgm:prSet>
      <dgm:spPr/>
    </dgm:pt>
    <dgm:pt modelId="{FBB30962-D62D-4A4E-B602-F908E515283E}" type="pres">
      <dgm:prSet presAssocID="{8C493E2F-01B4-43AC-B100-7D6CB1DC97A2}" presName="level3hierChild" presStyleCnt="0"/>
      <dgm:spPr/>
    </dgm:pt>
    <dgm:pt modelId="{F325B17D-3152-4C6D-AA69-8FD001AB96F5}" type="pres">
      <dgm:prSet presAssocID="{A06E8352-4B2C-4AB8-847D-08BE6CFE20F1}" presName="conn2-1" presStyleLbl="parChTrans1D4" presStyleIdx="1" presStyleCnt="5"/>
      <dgm:spPr/>
    </dgm:pt>
    <dgm:pt modelId="{65FCC1D4-88CE-411B-A97D-5B4E81BCAE7B}" type="pres">
      <dgm:prSet presAssocID="{A06E8352-4B2C-4AB8-847D-08BE6CFE20F1}" presName="connTx" presStyleLbl="parChTrans1D4" presStyleIdx="1" presStyleCnt="5"/>
      <dgm:spPr/>
    </dgm:pt>
    <dgm:pt modelId="{FFAEE8E2-7995-4C4E-9688-669FC9D9512F}" type="pres">
      <dgm:prSet presAssocID="{4966A9FA-AAE9-4BE8-8A88-6152C58929F3}" presName="root2" presStyleCnt="0"/>
      <dgm:spPr/>
    </dgm:pt>
    <dgm:pt modelId="{31DB460C-9AFB-401D-A717-10369ED273C1}" type="pres">
      <dgm:prSet presAssocID="{4966A9FA-AAE9-4BE8-8A88-6152C58929F3}" presName="LevelTwoTextNode" presStyleLbl="node4" presStyleIdx="1" presStyleCnt="5" custScaleX="179209">
        <dgm:presLayoutVars>
          <dgm:chPref val="3"/>
        </dgm:presLayoutVars>
      </dgm:prSet>
      <dgm:spPr/>
    </dgm:pt>
    <dgm:pt modelId="{155F25FA-5B58-4A87-9F2D-E8FED1CF0AFF}" type="pres">
      <dgm:prSet presAssocID="{4966A9FA-AAE9-4BE8-8A88-6152C58929F3}" presName="level3hierChild" presStyleCnt="0"/>
      <dgm:spPr/>
    </dgm:pt>
    <dgm:pt modelId="{F4E8B5F6-B2E5-4C09-83F6-0DE86D7E88EA}" type="pres">
      <dgm:prSet presAssocID="{0299A7B3-BEF7-4264-AC27-4D434FD46566}" presName="conn2-1" presStyleLbl="parChTrans1D3" presStyleIdx="2" presStyleCnt="5"/>
      <dgm:spPr/>
    </dgm:pt>
    <dgm:pt modelId="{492BEC94-D0D9-4B9C-A229-79E2C2F7E0E3}" type="pres">
      <dgm:prSet presAssocID="{0299A7B3-BEF7-4264-AC27-4D434FD46566}" presName="connTx" presStyleLbl="parChTrans1D3" presStyleIdx="2" presStyleCnt="5"/>
      <dgm:spPr/>
    </dgm:pt>
    <dgm:pt modelId="{D23DA7C4-0883-4273-A01A-F8773AF08AF6}" type="pres">
      <dgm:prSet presAssocID="{FA463F8B-2CBE-4F39-BB5F-6B02D3FB6AE8}" presName="root2" presStyleCnt="0"/>
      <dgm:spPr/>
    </dgm:pt>
    <dgm:pt modelId="{6A230BBE-39F9-4E95-AE2C-4B815F81EA46}" type="pres">
      <dgm:prSet presAssocID="{FA463F8B-2CBE-4F39-BB5F-6B02D3FB6AE8}" presName="LevelTwoTextNode" presStyleLbl="node3" presStyleIdx="2" presStyleCnt="5">
        <dgm:presLayoutVars>
          <dgm:chPref val="3"/>
        </dgm:presLayoutVars>
      </dgm:prSet>
      <dgm:spPr/>
    </dgm:pt>
    <dgm:pt modelId="{26019767-8283-4E9C-BC40-12E1BED6729D}" type="pres">
      <dgm:prSet presAssocID="{FA463F8B-2CBE-4F39-BB5F-6B02D3FB6AE8}" presName="level3hierChild" presStyleCnt="0"/>
      <dgm:spPr/>
    </dgm:pt>
    <dgm:pt modelId="{7F534F50-435C-47A7-913C-9F9396887033}" type="pres">
      <dgm:prSet presAssocID="{508338F5-9714-436C-94E6-B707DDD334DF}" presName="conn2-1" presStyleLbl="parChTrans1D4" presStyleIdx="2" presStyleCnt="5"/>
      <dgm:spPr/>
    </dgm:pt>
    <dgm:pt modelId="{FC6E9FCD-EF15-4C11-8356-33B48FFB8F63}" type="pres">
      <dgm:prSet presAssocID="{508338F5-9714-436C-94E6-B707DDD334DF}" presName="connTx" presStyleLbl="parChTrans1D4" presStyleIdx="2" presStyleCnt="5"/>
      <dgm:spPr/>
    </dgm:pt>
    <dgm:pt modelId="{DF7115FB-5B81-480E-95D2-F648E1BF0FEF}" type="pres">
      <dgm:prSet presAssocID="{9A994476-8797-4C44-92DD-378E2B3D5B6E}" presName="root2" presStyleCnt="0"/>
      <dgm:spPr/>
    </dgm:pt>
    <dgm:pt modelId="{742AC6D2-00C7-46C7-AA22-DB7D34696177}" type="pres">
      <dgm:prSet presAssocID="{9A994476-8797-4C44-92DD-378E2B3D5B6E}" presName="LevelTwoTextNode" presStyleLbl="node4" presStyleIdx="2" presStyleCnt="5">
        <dgm:presLayoutVars>
          <dgm:chPref val="3"/>
        </dgm:presLayoutVars>
      </dgm:prSet>
      <dgm:spPr/>
    </dgm:pt>
    <dgm:pt modelId="{836AC4A2-81E4-4E87-AE56-3BEBD4D15BFD}" type="pres">
      <dgm:prSet presAssocID="{9A994476-8797-4C44-92DD-378E2B3D5B6E}" presName="level3hierChild" presStyleCnt="0"/>
      <dgm:spPr/>
    </dgm:pt>
    <dgm:pt modelId="{63963E94-4709-48E2-8B0F-80F0611491BD}" type="pres">
      <dgm:prSet presAssocID="{FA8ED63F-53EF-4C2F-84F7-0EA31654CBA7}" presName="conn2-1" presStyleLbl="parChTrans1D2" presStyleIdx="2" presStyleCnt="3"/>
      <dgm:spPr/>
    </dgm:pt>
    <dgm:pt modelId="{431A2663-3DF2-456D-8788-221F2245A28C}" type="pres">
      <dgm:prSet presAssocID="{FA8ED63F-53EF-4C2F-84F7-0EA31654CBA7}" presName="connTx" presStyleLbl="parChTrans1D2" presStyleIdx="2" presStyleCnt="3"/>
      <dgm:spPr/>
    </dgm:pt>
    <dgm:pt modelId="{97709F06-8948-49CF-BE2A-2F29644F1AC4}" type="pres">
      <dgm:prSet presAssocID="{E080AED6-25EA-4039-95DE-13B295358067}" presName="root2" presStyleCnt="0"/>
      <dgm:spPr/>
    </dgm:pt>
    <dgm:pt modelId="{329DAF03-BDA1-4CA2-B5E1-8D09C7D79623}" type="pres">
      <dgm:prSet presAssocID="{E080AED6-25EA-4039-95DE-13B295358067}" presName="LevelTwoTextNode" presStyleLbl="node2" presStyleIdx="2" presStyleCnt="3" custScaleX="157383">
        <dgm:presLayoutVars>
          <dgm:chPref val="3"/>
        </dgm:presLayoutVars>
      </dgm:prSet>
      <dgm:spPr/>
    </dgm:pt>
    <dgm:pt modelId="{FFBCB45D-862A-47D1-916F-81C4FE0ED185}" type="pres">
      <dgm:prSet presAssocID="{E080AED6-25EA-4039-95DE-13B295358067}" presName="level3hierChild" presStyleCnt="0"/>
      <dgm:spPr/>
    </dgm:pt>
    <dgm:pt modelId="{E7DEB344-5EE7-45E6-94C0-B8DDB5A6B98F}" type="pres">
      <dgm:prSet presAssocID="{07E682B4-5306-4892-BBD6-6E47DD1AC91C}" presName="conn2-1" presStyleLbl="parChTrans1D3" presStyleIdx="3" presStyleCnt="5"/>
      <dgm:spPr/>
    </dgm:pt>
    <dgm:pt modelId="{AAAE0280-289D-4693-B389-99C5E219B745}" type="pres">
      <dgm:prSet presAssocID="{07E682B4-5306-4892-BBD6-6E47DD1AC91C}" presName="connTx" presStyleLbl="parChTrans1D3" presStyleIdx="3" presStyleCnt="5"/>
      <dgm:spPr/>
    </dgm:pt>
    <dgm:pt modelId="{67938244-98DD-4B02-B318-0B962101042E}" type="pres">
      <dgm:prSet presAssocID="{6E627370-0C8F-44E9-AF93-302E06D5A78D}" presName="root2" presStyleCnt="0"/>
      <dgm:spPr/>
    </dgm:pt>
    <dgm:pt modelId="{B17DCD60-5259-4B1D-B1AA-E61FA6BDCD6D}" type="pres">
      <dgm:prSet presAssocID="{6E627370-0C8F-44E9-AF93-302E06D5A78D}" presName="LevelTwoTextNode" presStyleLbl="node3" presStyleIdx="3" presStyleCnt="5">
        <dgm:presLayoutVars>
          <dgm:chPref val="3"/>
        </dgm:presLayoutVars>
      </dgm:prSet>
      <dgm:spPr/>
    </dgm:pt>
    <dgm:pt modelId="{256413FD-F8B9-4C90-B0B2-08647A1E5783}" type="pres">
      <dgm:prSet presAssocID="{6E627370-0C8F-44E9-AF93-302E06D5A78D}" presName="level3hierChild" presStyleCnt="0"/>
      <dgm:spPr/>
    </dgm:pt>
    <dgm:pt modelId="{077F2993-58F8-414D-8161-477F69305B22}" type="pres">
      <dgm:prSet presAssocID="{5EE4A5CA-DC13-4CE3-B463-D0E1C0D718A7}" presName="conn2-1" presStyleLbl="parChTrans1D4" presStyleIdx="3" presStyleCnt="5"/>
      <dgm:spPr/>
    </dgm:pt>
    <dgm:pt modelId="{F736D5D7-8500-432B-A540-96A20FC47457}" type="pres">
      <dgm:prSet presAssocID="{5EE4A5CA-DC13-4CE3-B463-D0E1C0D718A7}" presName="connTx" presStyleLbl="parChTrans1D4" presStyleIdx="3" presStyleCnt="5"/>
      <dgm:spPr/>
    </dgm:pt>
    <dgm:pt modelId="{35D14BA9-46E4-4ADF-BB09-C72F650C0BA5}" type="pres">
      <dgm:prSet presAssocID="{4DA63866-07C6-4192-B352-73D96B2B5731}" presName="root2" presStyleCnt="0"/>
      <dgm:spPr/>
    </dgm:pt>
    <dgm:pt modelId="{4FF51B7A-A909-418D-B262-3B02082CAF46}" type="pres">
      <dgm:prSet presAssocID="{4DA63866-07C6-4192-B352-73D96B2B5731}" presName="LevelTwoTextNode" presStyleLbl="node4" presStyleIdx="3" presStyleCnt="5">
        <dgm:presLayoutVars>
          <dgm:chPref val="3"/>
        </dgm:presLayoutVars>
      </dgm:prSet>
      <dgm:spPr/>
    </dgm:pt>
    <dgm:pt modelId="{525660B6-9123-4DAD-9A2F-411CBD22020A}" type="pres">
      <dgm:prSet presAssocID="{4DA63866-07C6-4192-B352-73D96B2B5731}" presName="level3hierChild" presStyleCnt="0"/>
      <dgm:spPr/>
    </dgm:pt>
    <dgm:pt modelId="{FF563EB1-2F92-4815-A879-6EBC313E1BD9}" type="pres">
      <dgm:prSet presAssocID="{4399C509-E99C-45C3-9E24-48F47CA7C6B1}" presName="conn2-1" presStyleLbl="parChTrans1D3" presStyleIdx="4" presStyleCnt="5"/>
      <dgm:spPr/>
    </dgm:pt>
    <dgm:pt modelId="{4B7EBDC5-27BA-45A0-A0DF-8A65D4301D7F}" type="pres">
      <dgm:prSet presAssocID="{4399C509-E99C-45C3-9E24-48F47CA7C6B1}" presName="connTx" presStyleLbl="parChTrans1D3" presStyleIdx="4" presStyleCnt="5"/>
      <dgm:spPr/>
    </dgm:pt>
    <dgm:pt modelId="{650CB163-C027-4581-8697-DB39AB6E469B}" type="pres">
      <dgm:prSet presAssocID="{B0EA82EE-4EF3-44B3-9EAB-6E53FB903930}" presName="root2" presStyleCnt="0"/>
      <dgm:spPr/>
    </dgm:pt>
    <dgm:pt modelId="{5CF3370B-2229-4C8B-AC3C-5E94A03EB7B6}" type="pres">
      <dgm:prSet presAssocID="{B0EA82EE-4EF3-44B3-9EAB-6E53FB903930}" presName="LevelTwoTextNode" presStyleLbl="node3" presStyleIdx="4" presStyleCnt="5">
        <dgm:presLayoutVars>
          <dgm:chPref val="3"/>
        </dgm:presLayoutVars>
      </dgm:prSet>
      <dgm:spPr/>
    </dgm:pt>
    <dgm:pt modelId="{FFFEA594-BEDA-4E4C-86DA-2816F4F83954}" type="pres">
      <dgm:prSet presAssocID="{B0EA82EE-4EF3-44B3-9EAB-6E53FB903930}" presName="level3hierChild" presStyleCnt="0"/>
      <dgm:spPr/>
    </dgm:pt>
    <dgm:pt modelId="{9A871D74-D626-46D6-8477-035F32CC9506}" type="pres">
      <dgm:prSet presAssocID="{C67EE618-31BD-43C1-B57A-CEA2FC4F4668}" presName="conn2-1" presStyleLbl="parChTrans1D4" presStyleIdx="4" presStyleCnt="5"/>
      <dgm:spPr/>
    </dgm:pt>
    <dgm:pt modelId="{235A060C-398D-48F2-9D50-9BFA18069AA6}" type="pres">
      <dgm:prSet presAssocID="{C67EE618-31BD-43C1-B57A-CEA2FC4F4668}" presName="connTx" presStyleLbl="parChTrans1D4" presStyleIdx="4" presStyleCnt="5"/>
      <dgm:spPr/>
    </dgm:pt>
    <dgm:pt modelId="{9D7392A8-1CBA-42B1-8CD7-1E67BE3C56FC}" type="pres">
      <dgm:prSet presAssocID="{61CA093D-AB16-45FB-8737-DAB05939DF66}" presName="root2" presStyleCnt="0"/>
      <dgm:spPr/>
    </dgm:pt>
    <dgm:pt modelId="{A6EFAA08-7BC9-4549-8020-1036311BDA80}" type="pres">
      <dgm:prSet presAssocID="{61CA093D-AB16-45FB-8737-DAB05939DF66}" presName="LevelTwoTextNode" presStyleLbl="node4" presStyleIdx="4" presStyleCnt="5" custScaleX="131842">
        <dgm:presLayoutVars>
          <dgm:chPref val="3"/>
        </dgm:presLayoutVars>
      </dgm:prSet>
      <dgm:spPr/>
    </dgm:pt>
    <dgm:pt modelId="{082FFC1F-62AF-4292-8087-D2A992353F1C}" type="pres">
      <dgm:prSet presAssocID="{61CA093D-AB16-45FB-8737-DAB05939DF66}" presName="level3hierChild" presStyleCnt="0"/>
      <dgm:spPr/>
    </dgm:pt>
  </dgm:ptLst>
  <dgm:cxnLst>
    <dgm:cxn modelId="{752E8D01-5152-4998-A740-FAAD6980974F}" type="presOf" srcId="{4966A9FA-AAE9-4BE8-8A88-6152C58929F3}" destId="{31DB460C-9AFB-401D-A717-10369ED273C1}" srcOrd="0" destOrd="0" presId="urn:microsoft.com/office/officeart/2005/8/layout/hierarchy2"/>
    <dgm:cxn modelId="{15493007-A068-441C-B262-61C43EECACC9}" type="presOf" srcId="{AAA84139-BE85-4DE4-9163-A9ED17A9F42C}" destId="{2C5816D9-4F84-4B5D-9739-F9EBBF97CCFB}" srcOrd="1" destOrd="0" presId="urn:microsoft.com/office/officeart/2005/8/layout/hierarchy2"/>
    <dgm:cxn modelId="{1A648608-62D3-4237-84A1-B09E773B131E}" type="presOf" srcId="{3977C71C-26E5-442E-9C05-151CF9C02A67}" destId="{79132594-49D8-4DBD-A205-B1268485786A}" srcOrd="0" destOrd="0" presId="urn:microsoft.com/office/officeart/2005/8/layout/hierarchy2"/>
    <dgm:cxn modelId="{8A73A50F-2530-4F3E-A424-79C1E8F7D94D}" srcId="{8C493E2F-01B4-43AC-B100-7D6CB1DC97A2}" destId="{4966A9FA-AAE9-4BE8-8A88-6152C58929F3}" srcOrd="0" destOrd="0" parTransId="{A06E8352-4B2C-4AB8-847D-08BE6CFE20F1}" sibTransId="{24192455-AAF0-43D4-9865-39A39A882347}"/>
    <dgm:cxn modelId="{6E102310-B0B9-45BE-B5B7-0D0B8F8C02A3}" type="presOf" srcId="{FA463F8B-2CBE-4F39-BB5F-6B02D3FB6AE8}" destId="{6A230BBE-39F9-4E95-AE2C-4B815F81EA46}" srcOrd="0" destOrd="0" presId="urn:microsoft.com/office/officeart/2005/8/layout/hierarchy2"/>
    <dgm:cxn modelId="{73B4C61B-D730-4A21-B556-44857302DC81}" srcId="{E080AED6-25EA-4039-95DE-13B295358067}" destId="{B0EA82EE-4EF3-44B3-9EAB-6E53FB903930}" srcOrd="1" destOrd="0" parTransId="{4399C509-E99C-45C3-9E24-48F47CA7C6B1}" sibTransId="{2D2A6FC5-6597-473A-BF6B-4771DB084ECD}"/>
    <dgm:cxn modelId="{21C4021C-EFFC-4272-8263-4AEA5FF660D7}" srcId="{E080AED6-25EA-4039-95DE-13B295358067}" destId="{6E627370-0C8F-44E9-AF93-302E06D5A78D}" srcOrd="0" destOrd="0" parTransId="{07E682B4-5306-4892-BBD6-6E47DD1AC91C}" sibTransId="{03F0EBFE-1D18-4099-8680-46EA457F8C6F}"/>
    <dgm:cxn modelId="{D23C761C-BDAF-4EDF-B8DC-A51443F34233}" type="presOf" srcId="{C67EE618-31BD-43C1-B57A-CEA2FC4F4668}" destId="{235A060C-398D-48F2-9D50-9BFA18069AA6}" srcOrd="1" destOrd="0" presId="urn:microsoft.com/office/officeart/2005/8/layout/hierarchy2"/>
    <dgm:cxn modelId="{08A86D2C-E0DB-4B56-AEDD-DF2B0FD755A8}" type="presOf" srcId="{6C0784BB-5174-4104-8A1E-231B52FC0342}" destId="{B1DD8680-D89A-41BD-A01E-83A06BF20AA6}" srcOrd="0" destOrd="0" presId="urn:microsoft.com/office/officeart/2005/8/layout/hierarchy2"/>
    <dgm:cxn modelId="{23EE852E-E210-4D07-B39D-0AD690C03F97}" type="presOf" srcId="{1091B394-5FEA-47FD-B832-3F1D4775AFAC}" destId="{E540337C-1B19-4E2B-9331-7D159B572CB7}" srcOrd="0" destOrd="0" presId="urn:microsoft.com/office/officeart/2005/8/layout/hierarchy2"/>
    <dgm:cxn modelId="{DFB61F32-3381-4DDC-B7EC-F870D53BBC70}" srcId="{FA463F8B-2CBE-4F39-BB5F-6B02D3FB6AE8}" destId="{9A994476-8797-4C44-92DD-378E2B3D5B6E}" srcOrd="0" destOrd="0" parTransId="{508338F5-9714-436C-94E6-B707DDD334DF}" sibTransId="{43EA95EF-174E-4584-ACA8-C0E3F90A5F4A}"/>
    <dgm:cxn modelId="{04109132-970F-440D-A132-A043992043BA}" type="presOf" srcId="{1091B394-5FEA-47FD-B832-3F1D4775AFAC}" destId="{430C4073-76D6-4557-92AB-57CE2DC328A9}" srcOrd="1" destOrd="0" presId="urn:microsoft.com/office/officeart/2005/8/layout/hierarchy2"/>
    <dgm:cxn modelId="{FB199437-E1EE-4F5A-8ED3-77D5683B96A3}" type="presOf" srcId="{B0EA82EE-4EF3-44B3-9EAB-6E53FB903930}" destId="{5CF3370B-2229-4C8B-AC3C-5E94A03EB7B6}" srcOrd="0" destOrd="0" presId="urn:microsoft.com/office/officeart/2005/8/layout/hierarchy2"/>
    <dgm:cxn modelId="{1DC1533D-8FFA-436B-86F5-50B444079599}" type="presOf" srcId="{FA8ED63F-53EF-4C2F-84F7-0EA31654CBA7}" destId="{63963E94-4709-48E2-8B0F-80F0611491BD}" srcOrd="0" destOrd="0" presId="urn:microsoft.com/office/officeart/2005/8/layout/hierarchy2"/>
    <dgm:cxn modelId="{141F075B-18A2-4221-B8A9-59A084F1FE48}" type="presOf" srcId="{508338F5-9714-436C-94E6-B707DDD334DF}" destId="{FC6E9FCD-EF15-4C11-8356-33B48FFB8F63}" srcOrd="1" destOrd="0" presId="urn:microsoft.com/office/officeart/2005/8/layout/hierarchy2"/>
    <dgm:cxn modelId="{D4784F5B-4CBC-474C-AF28-60DE79914C2B}" type="presOf" srcId="{61CA093D-AB16-45FB-8737-DAB05939DF66}" destId="{A6EFAA08-7BC9-4549-8020-1036311BDA80}" srcOrd="0" destOrd="0" presId="urn:microsoft.com/office/officeart/2005/8/layout/hierarchy2"/>
    <dgm:cxn modelId="{405B415C-2351-436C-9C04-6A32E695E1B7}" type="presOf" srcId="{EC3A4E73-8388-4FED-88EA-F1F46569767F}" destId="{D10508C8-5073-4FAA-9B18-6023C0697964}" srcOrd="0" destOrd="0" presId="urn:microsoft.com/office/officeart/2005/8/layout/hierarchy2"/>
    <dgm:cxn modelId="{A4994C5C-6DCA-442B-81F8-B2BCCC5ECBE9}" type="presOf" srcId="{07E682B4-5306-4892-BBD6-6E47DD1AC91C}" destId="{AAAE0280-289D-4693-B389-99C5E219B745}" srcOrd="1" destOrd="0" presId="urn:microsoft.com/office/officeart/2005/8/layout/hierarchy2"/>
    <dgm:cxn modelId="{ADA53A5E-2EFA-42A9-9958-B0F35F09F377}" type="presOf" srcId="{A06E8352-4B2C-4AB8-847D-08BE6CFE20F1}" destId="{F325B17D-3152-4C6D-AA69-8FD001AB96F5}" srcOrd="0" destOrd="0" presId="urn:microsoft.com/office/officeart/2005/8/layout/hierarchy2"/>
    <dgm:cxn modelId="{8FD8B75F-5DDC-4C65-9422-D8276D565243}" type="presOf" srcId="{07E682B4-5306-4892-BBD6-6E47DD1AC91C}" destId="{E7DEB344-5EE7-45E6-94C0-B8DDB5A6B98F}" srcOrd="0" destOrd="0" presId="urn:microsoft.com/office/officeart/2005/8/layout/hierarchy2"/>
    <dgm:cxn modelId="{8CAE3E62-3640-4690-9182-0F143D3C4428}" type="presOf" srcId="{028093DC-DB4C-453A-A16C-6750936ECDE8}" destId="{C8A401E4-95B6-4890-AA3D-BA34B5030AAD}" srcOrd="1" destOrd="0" presId="urn:microsoft.com/office/officeart/2005/8/layout/hierarchy2"/>
    <dgm:cxn modelId="{05530B64-A2A6-4120-858D-45E7064B19AE}" srcId="{9B7640A5-7393-44DB-A9B8-5AB87D438286}" destId="{E080AED6-25EA-4039-95DE-13B295358067}" srcOrd="2" destOrd="0" parTransId="{FA8ED63F-53EF-4C2F-84F7-0EA31654CBA7}" sibTransId="{7C2CF793-DE73-4ABE-BC0B-58B1C32284FD}"/>
    <dgm:cxn modelId="{B80B2864-FC56-410E-8FD0-41E68A76F2A8}" type="presOf" srcId="{1994472B-5AF8-4C68-83F7-3A136D278A57}" destId="{A242EBDB-C9B5-4911-B199-811EAA13372E}" srcOrd="0" destOrd="0" presId="urn:microsoft.com/office/officeart/2005/8/layout/hierarchy2"/>
    <dgm:cxn modelId="{50A3B04A-62FC-42D3-B9AA-F0CACEC9DD70}" type="presOf" srcId="{8C493E2F-01B4-43AC-B100-7D6CB1DC97A2}" destId="{4A939096-9C4E-4B32-B433-BE7C1CE405B5}" srcOrd="0" destOrd="0" presId="urn:microsoft.com/office/officeart/2005/8/layout/hierarchy2"/>
    <dgm:cxn modelId="{58ABF44A-BD79-4E14-8435-094245757358}" type="presOf" srcId="{6E627370-0C8F-44E9-AF93-302E06D5A78D}" destId="{B17DCD60-5259-4B1D-B1AA-E61FA6BDCD6D}" srcOrd="0" destOrd="0" presId="urn:microsoft.com/office/officeart/2005/8/layout/hierarchy2"/>
    <dgm:cxn modelId="{A31D794F-184C-4521-B593-909C9941E624}" srcId="{B0EA82EE-4EF3-44B3-9EAB-6E53FB903930}" destId="{61CA093D-AB16-45FB-8737-DAB05939DF66}" srcOrd="0" destOrd="0" parTransId="{C67EE618-31BD-43C1-B57A-CEA2FC4F4668}" sibTransId="{48627F3A-266F-4C77-9B15-85A4B53DA526}"/>
    <dgm:cxn modelId="{EBFE896F-3ECE-4B1E-91FF-28D0A40C3217}" type="presOf" srcId="{397A9B97-2AD2-49D4-B088-B6E204D01169}" destId="{C1CD8401-E053-418D-9E19-366E2EF804EA}" srcOrd="0" destOrd="0" presId="urn:microsoft.com/office/officeart/2005/8/layout/hierarchy2"/>
    <dgm:cxn modelId="{B77AC46F-6B7A-4294-BDDD-A4D70C591D50}" srcId="{9B7640A5-7393-44DB-A9B8-5AB87D438286}" destId="{397A9B97-2AD2-49D4-B088-B6E204D01169}" srcOrd="1" destOrd="0" parTransId="{3977C71C-26E5-442E-9C05-151CF9C02A67}" sibTransId="{B9164685-7AD9-4DCF-9FDB-63F92C57250C}"/>
    <dgm:cxn modelId="{F5A79770-6E81-453F-9FC8-AFD6DA23852F}" type="presOf" srcId="{4399C509-E99C-45C3-9E24-48F47CA7C6B1}" destId="{FF563EB1-2F92-4815-A879-6EBC313E1BD9}" srcOrd="0" destOrd="0" presId="urn:microsoft.com/office/officeart/2005/8/layout/hierarchy2"/>
    <dgm:cxn modelId="{89854D71-1F4B-49E8-8130-129336B8E383}" srcId="{9B7640A5-7393-44DB-A9B8-5AB87D438286}" destId="{6C0784BB-5174-4104-8A1E-231B52FC0342}" srcOrd="0" destOrd="0" parTransId="{028093DC-DB4C-453A-A16C-6750936ECDE8}" sibTransId="{3C17E453-1F5B-40BE-A0DD-43C94F935357}"/>
    <dgm:cxn modelId="{6C674A52-4B8E-41D0-BDB7-88B272682E5C}" type="presOf" srcId="{72D5ADF2-4F68-4375-89AA-DD611157CFEE}" destId="{3D4E4818-9F30-44F9-9B0B-C1AA5B774580}" srcOrd="0" destOrd="0" presId="urn:microsoft.com/office/officeart/2005/8/layout/hierarchy2"/>
    <dgm:cxn modelId="{7447F552-A35F-4448-BAF5-007F0A0DE535}" type="presOf" srcId="{4DA63866-07C6-4192-B352-73D96B2B5731}" destId="{4FF51B7A-A909-418D-B262-3B02082CAF46}" srcOrd="0" destOrd="0" presId="urn:microsoft.com/office/officeart/2005/8/layout/hierarchy2"/>
    <dgm:cxn modelId="{ED75FB7A-05CA-4387-B491-56837608BB41}" type="presOf" srcId="{0FD9F911-0BD8-4D9F-A564-BAD449B06BFA}" destId="{AAE7A097-C635-4090-95D6-1D58C7C468B5}" srcOrd="0" destOrd="0" presId="urn:microsoft.com/office/officeart/2005/8/layout/hierarchy2"/>
    <dgm:cxn modelId="{80137B88-AB63-4A93-8B50-DBAD44163E77}" type="presOf" srcId="{0299A7B3-BEF7-4264-AC27-4D434FD46566}" destId="{F4E8B5F6-B2E5-4C09-83F6-0DE86D7E88EA}" srcOrd="0" destOrd="0" presId="urn:microsoft.com/office/officeart/2005/8/layout/hierarchy2"/>
    <dgm:cxn modelId="{21B70F8C-BD47-4CA9-BD7F-EA45963A0E53}" type="presOf" srcId="{5EE4A5CA-DC13-4CE3-B463-D0E1C0D718A7}" destId="{077F2993-58F8-414D-8161-477F69305B22}" srcOrd="0" destOrd="0" presId="urn:microsoft.com/office/officeart/2005/8/layout/hierarchy2"/>
    <dgm:cxn modelId="{7FA85895-A91E-4B2E-8A15-71F62AF38DF1}" type="presOf" srcId="{AAA84139-BE85-4DE4-9163-A9ED17A9F42C}" destId="{B54E6920-501C-4703-A82F-B07DD99B8B19}" srcOrd="0" destOrd="0" presId="urn:microsoft.com/office/officeart/2005/8/layout/hierarchy2"/>
    <dgm:cxn modelId="{CB3D19A9-BE2C-4CA5-9BDE-00BB07E708C9}" srcId="{6E627370-0C8F-44E9-AF93-302E06D5A78D}" destId="{4DA63866-07C6-4192-B352-73D96B2B5731}" srcOrd="0" destOrd="0" parTransId="{5EE4A5CA-DC13-4CE3-B463-D0E1C0D718A7}" sibTransId="{5FF9006D-FC4F-46F5-9114-7D515D3E9FD0}"/>
    <dgm:cxn modelId="{8A6C24AC-068D-4988-B30C-4B7847D04051}" type="presOf" srcId="{9A994476-8797-4C44-92DD-378E2B3D5B6E}" destId="{742AC6D2-00C7-46C7-AA22-DB7D34696177}" srcOrd="0" destOrd="0" presId="urn:microsoft.com/office/officeart/2005/8/layout/hierarchy2"/>
    <dgm:cxn modelId="{D5BE10B0-9048-415F-8EA6-744FC3BA7C91}" srcId="{397A9B97-2AD2-49D4-B088-B6E204D01169}" destId="{FA463F8B-2CBE-4F39-BB5F-6B02D3FB6AE8}" srcOrd="1" destOrd="0" parTransId="{0299A7B3-BEF7-4264-AC27-4D434FD46566}" sibTransId="{AC357A3D-CF17-4A63-BBCC-8821CE874960}"/>
    <dgm:cxn modelId="{06915FB1-EBB1-423D-BB92-AE39FA5B50AB}" type="presOf" srcId="{508338F5-9714-436C-94E6-B707DDD334DF}" destId="{7F534F50-435C-47A7-913C-9F9396887033}" srcOrd="0" destOrd="0" presId="urn:microsoft.com/office/officeart/2005/8/layout/hierarchy2"/>
    <dgm:cxn modelId="{482EE4B2-04C9-494C-A71A-01FB6AF96A35}" srcId="{6C0784BB-5174-4104-8A1E-231B52FC0342}" destId="{1994472B-5AF8-4C68-83F7-3A136D278A57}" srcOrd="0" destOrd="0" parTransId="{1091B394-5FEA-47FD-B832-3F1D4775AFAC}" sibTransId="{F9D757C0-C1B4-432F-A0C8-A944A709FF1D}"/>
    <dgm:cxn modelId="{214716B5-83A6-4968-A762-F53C3DC96CDD}" srcId="{1994472B-5AF8-4C68-83F7-3A136D278A57}" destId="{72D5ADF2-4F68-4375-89AA-DD611157CFEE}" srcOrd="0" destOrd="0" parTransId="{0FD9F911-0BD8-4D9F-A564-BAD449B06BFA}" sibTransId="{C30A1E50-1087-402F-9506-689909DEB0E9}"/>
    <dgm:cxn modelId="{832FF1C6-22C1-40C0-998F-710BF2184F77}" type="presOf" srcId="{9B7640A5-7393-44DB-A9B8-5AB87D438286}" destId="{0E983E72-4505-44C9-BD42-10D6A4963249}" srcOrd="0" destOrd="0" presId="urn:microsoft.com/office/officeart/2005/8/layout/hierarchy2"/>
    <dgm:cxn modelId="{1D0315CA-15A8-4D11-A9B4-A7D696183461}" srcId="{EC3A4E73-8388-4FED-88EA-F1F46569767F}" destId="{9B7640A5-7393-44DB-A9B8-5AB87D438286}" srcOrd="0" destOrd="0" parTransId="{8D8648C7-53E6-4286-ACFA-09E8F7B06262}" sibTransId="{36BED4A2-1581-4616-822A-83E093846E15}"/>
    <dgm:cxn modelId="{0A2398D2-DA79-49EC-9AA3-40007BA4374A}" type="presOf" srcId="{0299A7B3-BEF7-4264-AC27-4D434FD46566}" destId="{492BEC94-D0D9-4B9C-A229-79E2C2F7E0E3}" srcOrd="1" destOrd="0" presId="urn:microsoft.com/office/officeart/2005/8/layout/hierarchy2"/>
    <dgm:cxn modelId="{438DD7D8-2835-4EC2-855F-D988232F3E01}" type="presOf" srcId="{5EE4A5CA-DC13-4CE3-B463-D0E1C0D718A7}" destId="{F736D5D7-8500-432B-A540-96A20FC47457}" srcOrd="1" destOrd="0" presId="urn:microsoft.com/office/officeart/2005/8/layout/hierarchy2"/>
    <dgm:cxn modelId="{D0C67EE0-B4FA-4D2B-9833-506AA80EC524}" type="presOf" srcId="{E080AED6-25EA-4039-95DE-13B295358067}" destId="{329DAF03-BDA1-4CA2-B5E1-8D09C7D79623}" srcOrd="0" destOrd="0" presId="urn:microsoft.com/office/officeart/2005/8/layout/hierarchy2"/>
    <dgm:cxn modelId="{C35ADAEA-3ACD-4B28-A147-56CF5DD18AE9}" type="presOf" srcId="{A06E8352-4B2C-4AB8-847D-08BE6CFE20F1}" destId="{65FCC1D4-88CE-411B-A97D-5B4E81BCAE7B}" srcOrd="1" destOrd="0" presId="urn:microsoft.com/office/officeart/2005/8/layout/hierarchy2"/>
    <dgm:cxn modelId="{C07A60EE-04F2-472A-826C-5A9F721E7A47}" type="presOf" srcId="{C67EE618-31BD-43C1-B57A-CEA2FC4F4668}" destId="{9A871D74-D626-46D6-8477-035F32CC9506}" srcOrd="0" destOrd="0" presId="urn:microsoft.com/office/officeart/2005/8/layout/hierarchy2"/>
    <dgm:cxn modelId="{D8D487F2-780B-4E9A-A4A4-35E738A88101}" type="presOf" srcId="{0FD9F911-0BD8-4D9F-A564-BAD449B06BFA}" destId="{46260E39-B381-48E4-A8BC-49B10B58BBE2}" srcOrd="1" destOrd="0" presId="urn:microsoft.com/office/officeart/2005/8/layout/hierarchy2"/>
    <dgm:cxn modelId="{217C2CF5-98BB-430C-A70A-D3F2770DBF98}" type="presOf" srcId="{028093DC-DB4C-453A-A16C-6750936ECDE8}" destId="{7FA24F96-90D5-4CAD-856A-208A4F1A778D}" srcOrd="0" destOrd="0" presId="urn:microsoft.com/office/officeart/2005/8/layout/hierarchy2"/>
    <dgm:cxn modelId="{D559F7F6-2992-4140-AD4D-F0F633C75C35}" srcId="{397A9B97-2AD2-49D4-B088-B6E204D01169}" destId="{8C493E2F-01B4-43AC-B100-7D6CB1DC97A2}" srcOrd="0" destOrd="0" parTransId="{AAA84139-BE85-4DE4-9163-A9ED17A9F42C}" sibTransId="{1F17B9F7-9426-4A17-B035-18F13CE32C5F}"/>
    <dgm:cxn modelId="{4508B5FB-5400-4506-B356-CE53CF04D834}" type="presOf" srcId="{FA8ED63F-53EF-4C2F-84F7-0EA31654CBA7}" destId="{431A2663-3DF2-456D-8788-221F2245A28C}" srcOrd="1" destOrd="0" presId="urn:microsoft.com/office/officeart/2005/8/layout/hierarchy2"/>
    <dgm:cxn modelId="{9E01A3FE-8747-4759-9FF3-0157E5168D80}" type="presOf" srcId="{3977C71C-26E5-442E-9C05-151CF9C02A67}" destId="{4C7BA576-DAD3-44DA-A502-AD81D0111D3B}" srcOrd="1" destOrd="0" presId="urn:microsoft.com/office/officeart/2005/8/layout/hierarchy2"/>
    <dgm:cxn modelId="{27BF15FF-6C2D-4AF4-862A-5371F8C059E3}" type="presOf" srcId="{4399C509-E99C-45C3-9E24-48F47CA7C6B1}" destId="{4B7EBDC5-27BA-45A0-A0DF-8A65D4301D7F}" srcOrd="1" destOrd="0" presId="urn:microsoft.com/office/officeart/2005/8/layout/hierarchy2"/>
    <dgm:cxn modelId="{17BD6FDE-1421-4726-88DB-96A321BD1B77}" type="presParOf" srcId="{D10508C8-5073-4FAA-9B18-6023C0697964}" destId="{7E362CDB-4179-49CF-85A4-B5971A8C33A8}" srcOrd="0" destOrd="0" presId="urn:microsoft.com/office/officeart/2005/8/layout/hierarchy2"/>
    <dgm:cxn modelId="{8F3C92E1-F4EE-479E-B2F3-EC9E03C75E21}" type="presParOf" srcId="{7E362CDB-4179-49CF-85A4-B5971A8C33A8}" destId="{0E983E72-4505-44C9-BD42-10D6A4963249}" srcOrd="0" destOrd="0" presId="urn:microsoft.com/office/officeart/2005/8/layout/hierarchy2"/>
    <dgm:cxn modelId="{521DDAF0-5742-4976-85A3-E9D5175D0194}" type="presParOf" srcId="{7E362CDB-4179-49CF-85A4-B5971A8C33A8}" destId="{2BE77519-61B8-4ED2-9C34-0105640ED3B5}" srcOrd="1" destOrd="0" presId="urn:microsoft.com/office/officeart/2005/8/layout/hierarchy2"/>
    <dgm:cxn modelId="{FEFDCA60-051C-4FA9-B5E5-0C53215A3365}" type="presParOf" srcId="{2BE77519-61B8-4ED2-9C34-0105640ED3B5}" destId="{7FA24F96-90D5-4CAD-856A-208A4F1A778D}" srcOrd="0" destOrd="0" presId="urn:microsoft.com/office/officeart/2005/8/layout/hierarchy2"/>
    <dgm:cxn modelId="{1AF3AE9A-92D5-48D9-993D-300D0E4E631E}" type="presParOf" srcId="{7FA24F96-90D5-4CAD-856A-208A4F1A778D}" destId="{C8A401E4-95B6-4890-AA3D-BA34B5030AAD}" srcOrd="0" destOrd="0" presId="urn:microsoft.com/office/officeart/2005/8/layout/hierarchy2"/>
    <dgm:cxn modelId="{C494D08E-CCEC-4E2A-97CD-8BA54FDE01F4}" type="presParOf" srcId="{2BE77519-61B8-4ED2-9C34-0105640ED3B5}" destId="{2A4C8D13-989A-47B9-ABD4-9EBC15D0E944}" srcOrd="1" destOrd="0" presId="urn:microsoft.com/office/officeart/2005/8/layout/hierarchy2"/>
    <dgm:cxn modelId="{088EF20C-EAB6-49A4-831F-6B1C2D76F69B}" type="presParOf" srcId="{2A4C8D13-989A-47B9-ABD4-9EBC15D0E944}" destId="{B1DD8680-D89A-41BD-A01E-83A06BF20AA6}" srcOrd="0" destOrd="0" presId="urn:microsoft.com/office/officeart/2005/8/layout/hierarchy2"/>
    <dgm:cxn modelId="{EB7AD6B1-FC55-4E38-8176-AE02B989E19D}" type="presParOf" srcId="{2A4C8D13-989A-47B9-ABD4-9EBC15D0E944}" destId="{4D1C79AB-9B17-45BC-B8A7-FC20A809C4C8}" srcOrd="1" destOrd="0" presId="urn:microsoft.com/office/officeart/2005/8/layout/hierarchy2"/>
    <dgm:cxn modelId="{2FA89DC6-05CF-47C8-999C-767658FBB7E4}" type="presParOf" srcId="{4D1C79AB-9B17-45BC-B8A7-FC20A809C4C8}" destId="{E540337C-1B19-4E2B-9331-7D159B572CB7}" srcOrd="0" destOrd="0" presId="urn:microsoft.com/office/officeart/2005/8/layout/hierarchy2"/>
    <dgm:cxn modelId="{A5045D69-A5AC-43D5-9FB4-6555D6B62735}" type="presParOf" srcId="{E540337C-1B19-4E2B-9331-7D159B572CB7}" destId="{430C4073-76D6-4557-92AB-57CE2DC328A9}" srcOrd="0" destOrd="0" presId="urn:microsoft.com/office/officeart/2005/8/layout/hierarchy2"/>
    <dgm:cxn modelId="{67057DF2-3398-4A54-8D14-69E2C32E6BE7}" type="presParOf" srcId="{4D1C79AB-9B17-45BC-B8A7-FC20A809C4C8}" destId="{CB6CE10F-5579-435B-AE7C-27697E90B145}" srcOrd="1" destOrd="0" presId="urn:microsoft.com/office/officeart/2005/8/layout/hierarchy2"/>
    <dgm:cxn modelId="{09D31E04-E206-481F-9738-00C383F9081A}" type="presParOf" srcId="{CB6CE10F-5579-435B-AE7C-27697E90B145}" destId="{A242EBDB-C9B5-4911-B199-811EAA13372E}" srcOrd="0" destOrd="0" presId="urn:microsoft.com/office/officeart/2005/8/layout/hierarchy2"/>
    <dgm:cxn modelId="{A1C02F42-89E9-45DD-9779-00CBEE8BCFAB}" type="presParOf" srcId="{CB6CE10F-5579-435B-AE7C-27697E90B145}" destId="{77D5E0D0-EE83-4B17-97B2-D4A5C9CBB61F}" srcOrd="1" destOrd="0" presId="urn:microsoft.com/office/officeart/2005/8/layout/hierarchy2"/>
    <dgm:cxn modelId="{6CA8A25A-8A8A-4A8B-9A37-FC4C170D1440}" type="presParOf" srcId="{77D5E0D0-EE83-4B17-97B2-D4A5C9CBB61F}" destId="{AAE7A097-C635-4090-95D6-1D58C7C468B5}" srcOrd="0" destOrd="0" presId="urn:microsoft.com/office/officeart/2005/8/layout/hierarchy2"/>
    <dgm:cxn modelId="{2CED604B-0CDD-4D3E-86BE-57114D1612D4}" type="presParOf" srcId="{AAE7A097-C635-4090-95D6-1D58C7C468B5}" destId="{46260E39-B381-48E4-A8BC-49B10B58BBE2}" srcOrd="0" destOrd="0" presId="urn:microsoft.com/office/officeart/2005/8/layout/hierarchy2"/>
    <dgm:cxn modelId="{5873E466-7713-4C30-A8B1-951D017CD2BB}" type="presParOf" srcId="{77D5E0D0-EE83-4B17-97B2-D4A5C9CBB61F}" destId="{AD8D0FDD-D797-48AB-AB78-87D12259EBAC}" srcOrd="1" destOrd="0" presId="urn:microsoft.com/office/officeart/2005/8/layout/hierarchy2"/>
    <dgm:cxn modelId="{D1AB2521-CBA9-4A19-B904-40D112B0B879}" type="presParOf" srcId="{AD8D0FDD-D797-48AB-AB78-87D12259EBAC}" destId="{3D4E4818-9F30-44F9-9B0B-C1AA5B774580}" srcOrd="0" destOrd="0" presId="urn:microsoft.com/office/officeart/2005/8/layout/hierarchy2"/>
    <dgm:cxn modelId="{4F38F13B-3967-4DAD-B8E5-0494179D73AC}" type="presParOf" srcId="{AD8D0FDD-D797-48AB-AB78-87D12259EBAC}" destId="{9F236086-03A9-40C5-980E-308031FC348F}" srcOrd="1" destOrd="0" presId="urn:microsoft.com/office/officeart/2005/8/layout/hierarchy2"/>
    <dgm:cxn modelId="{B488BA32-4621-479A-8BF1-73C47DD79B94}" type="presParOf" srcId="{2BE77519-61B8-4ED2-9C34-0105640ED3B5}" destId="{79132594-49D8-4DBD-A205-B1268485786A}" srcOrd="2" destOrd="0" presId="urn:microsoft.com/office/officeart/2005/8/layout/hierarchy2"/>
    <dgm:cxn modelId="{4CA4EA84-B77F-4245-AB70-FAA2A7463CA9}" type="presParOf" srcId="{79132594-49D8-4DBD-A205-B1268485786A}" destId="{4C7BA576-DAD3-44DA-A502-AD81D0111D3B}" srcOrd="0" destOrd="0" presId="urn:microsoft.com/office/officeart/2005/8/layout/hierarchy2"/>
    <dgm:cxn modelId="{2B45B3CA-AB6E-4671-9628-3C49D1EF2558}" type="presParOf" srcId="{2BE77519-61B8-4ED2-9C34-0105640ED3B5}" destId="{FA58B3C3-A8FD-448E-A6D8-D9DACF66462B}" srcOrd="3" destOrd="0" presId="urn:microsoft.com/office/officeart/2005/8/layout/hierarchy2"/>
    <dgm:cxn modelId="{A644F448-89E7-4D00-95F9-71D520280AA6}" type="presParOf" srcId="{FA58B3C3-A8FD-448E-A6D8-D9DACF66462B}" destId="{C1CD8401-E053-418D-9E19-366E2EF804EA}" srcOrd="0" destOrd="0" presId="urn:microsoft.com/office/officeart/2005/8/layout/hierarchy2"/>
    <dgm:cxn modelId="{DD285307-3A0D-44E7-8265-C41519EF2FCE}" type="presParOf" srcId="{FA58B3C3-A8FD-448E-A6D8-D9DACF66462B}" destId="{D721310E-09FB-451C-9AF3-9B29EB07D518}" srcOrd="1" destOrd="0" presId="urn:microsoft.com/office/officeart/2005/8/layout/hierarchy2"/>
    <dgm:cxn modelId="{E7FF3EC0-82F9-4A3F-B326-E2349B14F624}" type="presParOf" srcId="{D721310E-09FB-451C-9AF3-9B29EB07D518}" destId="{B54E6920-501C-4703-A82F-B07DD99B8B19}" srcOrd="0" destOrd="0" presId="urn:microsoft.com/office/officeart/2005/8/layout/hierarchy2"/>
    <dgm:cxn modelId="{F3A15B82-CFC2-4E2E-B8CE-A181A57658D9}" type="presParOf" srcId="{B54E6920-501C-4703-A82F-B07DD99B8B19}" destId="{2C5816D9-4F84-4B5D-9739-F9EBBF97CCFB}" srcOrd="0" destOrd="0" presId="urn:microsoft.com/office/officeart/2005/8/layout/hierarchy2"/>
    <dgm:cxn modelId="{7FB6B5D4-72FE-4F61-8479-E03726F1E98A}" type="presParOf" srcId="{D721310E-09FB-451C-9AF3-9B29EB07D518}" destId="{3FB1296A-9FAA-4D5C-BA07-767617BAA3B5}" srcOrd="1" destOrd="0" presId="urn:microsoft.com/office/officeart/2005/8/layout/hierarchy2"/>
    <dgm:cxn modelId="{05DDAC92-13F2-41DF-975B-B167F7BC0DD0}" type="presParOf" srcId="{3FB1296A-9FAA-4D5C-BA07-767617BAA3B5}" destId="{4A939096-9C4E-4B32-B433-BE7C1CE405B5}" srcOrd="0" destOrd="0" presId="urn:microsoft.com/office/officeart/2005/8/layout/hierarchy2"/>
    <dgm:cxn modelId="{14329A76-F32A-463E-9DC8-E8FAFE830FB7}" type="presParOf" srcId="{3FB1296A-9FAA-4D5C-BA07-767617BAA3B5}" destId="{FBB30962-D62D-4A4E-B602-F908E515283E}" srcOrd="1" destOrd="0" presId="urn:microsoft.com/office/officeart/2005/8/layout/hierarchy2"/>
    <dgm:cxn modelId="{7C16908F-68D5-4B07-A1FD-4798C81C665C}" type="presParOf" srcId="{FBB30962-D62D-4A4E-B602-F908E515283E}" destId="{F325B17D-3152-4C6D-AA69-8FD001AB96F5}" srcOrd="0" destOrd="0" presId="urn:microsoft.com/office/officeart/2005/8/layout/hierarchy2"/>
    <dgm:cxn modelId="{7CEBC79F-E7A8-4919-AD4E-D839894B145D}" type="presParOf" srcId="{F325B17D-3152-4C6D-AA69-8FD001AB96F5}" destId="{65FCC1D4-88CE-411B-A97D-5B4E81BCAE7B}" srcOrd="0" destOrd="0" presId="urn:microsoft.com/office/officeart/2005/8/layout/hierarchy2"/>
    <dgm:cxn modelId="{5AE7C5B2-93FD-4608-B51F-A871C3F8E271}" type="presParOf" srcId="{FBB30962-D62D-4A4E-B602-F908E515283E}" destId="{FFAEE8E2-7995-4C4E-9688-669FC9D9512F}" srcOrd="1" destOrd="0" presId="urn:microsoft.com/office/officeart/2005/8/layout/hierarchy2"/>
    <dgm:cxn modelId="{57F82D7F-5A4C-44E9-AE3F-547004D4B5FF}" type="presParOf" srcId="{FFAEE8E2-7995-4C4E-9688-669FC9D9512F}" destId="{31DB460C-9AFB-401D-A717-10369ED273C1}" srcOrd="0" destOrd="0" presId="urn:microsoft.com/office/officeart/2005/8/layout/hierarchy2"/>
    <dgm:cxn modelId="{478C4414-EB31-40C3-953C-418D34262FE5}" type="presParOf" srcId="{FFAEE8E2-7995-4C4E-9688-669FC9D9512F}" destId="{155F25FA-5B58-4A87-9F2D-E8FED1CF0AFF}" srcOrd="1" destOrd="0" presId="urn:microsoft.com/office/officeart/2005/8/layout/hierarchy2"/>
    <dgm:cxn modelId="{2E221CAD-F931-4334-BF37-78D350404E5A}" type="presParOf" srcId="{D721310E-09FB-451C-9AF3-9B29EB07D518}" destId="{F4E8B5F6-B2E5-4C09-83F6-0DE86D7E88EA}" srcOrd="2" destOrd="0" presId="urn:microsoft.com/office/officeart/2005/8/layout/hierarchy2"/>
    <dgm:cxn modelId="{FBFE58EF-3D5B-41BE-B9D6-1670661884F4}" type="presParOf" srcId="{F4E8B5F6-B2E5-4C09-83F6-0DE86D7E88EA}" destId="{492BEC94-D0D9-4B9C-A229-79E2C2F7E0E3}" srcOrd="0" destOrd="0" presId="urn:microsoft.com/office/officeart/2005/8/layout/hierarchy2"/>
    <dgm:cxn modelId="{9308D956-C2A9-499D-B880-009A5F229F3D}" type="presParOf" srcId="{D721310E-09FB-451C-9AF3-9B29EB07D518}" destId="{D23DA7C4-0883-4273-A01A-F8773AF08AF6}" srcOrd="3" destOrd="0" presId="urn:microsoft.com/office/officeart/2005/8/layout/hierarchy2"/>
    <dgm:cxn modelId="{08ABBC14-7217-4099-A2B3-DEABED772F2E}" type="presParOf" srcId="{D23DA7C4-0883-4273-A01A-F8773AF08AF6}" destId="{6A230BBE-39F9-4E95-AE2C-4B815F81EA46}" srcOrd="0" destOrd="0" presId="urn:microsoft.com/office/officeart/2005/8/layout/hierarchy2"/>
    <dgm:cxn modelId="{0CB87BEE-766F-4290-9751-71293A9916CE}" type="presParOf" srcId="{D23DA7C4-0883-4273-A01A-F8773AF08AF6}" destId="{26019767-8283-4E9C-BC40-12E1BED6729D}" srcOrd="1" destOrd="0" presId="urn:microsoft.com/office/officeart/2005/8/layout/hierarchy2"/>
    <dgm:cxn modelId="{7F637BA2-91E0-43E4-B847-2C33E8FC3BA2}" type="presParOf" srcId="{26019767-8283-4E9C-BC40-12E1BED6729D}" destId="{7F534F50-435C-47A7-913C-9F9396887033}" srcOrd="0" destOrd="0" presId="urn:microsoft.com/office/officeart/2005/8/layout/hierarchy2"/>
    <dgm:cxn modelId="{E5E7932F-9EC6-4389-AE89-35CD3F45B622}" type="presParOf" srcId="{7F534F50-435C-47A7-913C-9F9396887033}" destId="{FC6E9FCD-EF15-4C11-8356-33B48FFB8F63}" srcOrd="0" destOrd="0" presId="urn:microsoft.com/office/officeart/2005/8/layout/hierarchy2"/>
    <dgm:cxn modelId="{CBB561BF-EB9B-4154-87CD-C9A341221114}" type="presParOf" srcId="{26019767-8283-4E9C-BC40-12E1BED6729D}" destId="{DF7115FB-5B81-480E-95D2-F648E1BF0FEF}" srcOrd="1" destOrd="0" presId="urn:microsoft.com/office/officeart/2005/8/layout/hierarchy2"/>
    <dgm:cxn modelId="{AE182CB5-C188-4C92-AA89-011511B686C6}" type="presParOf" srcId="{DF7115FB-5B81-480E-95D2-F648E1BF0FEF}" destId="{742AC6D2-00C7-46C7-AA22-DB7D34696177}" srcOrd="0" destOrd="0" presId="urn:microsoft.com/office/officeart/2005/8/layout/hierarchy2"/>
    <dgm:cxn modelId="{1632C97A-6AB6-4AFB-87C9-EBC2785F0A5F}" type="presParOf" srcId="{DF7115FB-5B81-480E-95D2-F648E1BF0FEF}" destId="{836AC4A2-81E4-4E87-AE56-3BEBD4D15BFD}" srcOrd="1" destOrd="0" presId="urn:microsoft.com/office/officeart/2005/8/layout/hierarchy2"/>
    <dgm:cxn modelId="{8ABC454C-139D-4099-A82E-DA28B30A02BA}" type="presParOf" srcId="{2BE77519-61B8-4ED2-9C34-0105640ED3B5}" destId="{63963E94-4709-48E2-8B0F-80F0611491BD}" srcOrd="4" destOrd="0" presId="urn:microsoft.com/office/officeart/2005/8/layout/hierarchy2"/>
    <dgm:cxn modelId="{FA9AC6BB-7FF5-43FD-9792-95EFFF572DAF}" type="presParOf" srcId="{63963E94-4709-48E2-8B0F-80F0611491BD}" destId="{431A2663-3DF2-456D-8788-221F2245A28C}" srcOrd="0" destOrd="0" presId="urn:microsoft.com/office/officeart/2005/8/layout/hierarchy2"/>
    <dgm:cxn modelId="{074354B9-C104-4BF9-BF49-F413BBBEA66A}" type="presParOf" srcId="{2BE77519-61B8-4ED2-9C34-0105640ED3B5}" destId="{97709F06-8948-49CF-BE2A-2F29644F1AC4}" srcOrd="5" destOrd="0" presId="urn:microsoft.com/office/officeart/2005/8/layout/hierarchy2"/>
    <dgm:cxn modelId="{7E75EA8A-A9EA-4CE5-9ADE-38B7C51FEFA4}" type="presParOf" srcId="{97709F06-8948-49CF-BE2A-2F29644F1AC4}" destId="{329DAF03-BDA1-4CA2-B5E1-8D09C7D79623}" srcOrd="0" destOrd="0" presId="urn:microsoft.com/office/officeart/2005/8/layout/hierarchy2"/>
    <dgm:cxn modelId="{AF45C354-BF8A-465E-80E7-70C00399CCE8}" type="presParOf" srcId="{97709F06-8948-49CF-BE2A-2F29644F1AC4}" destId="{FFBCB45D-862A-47D1-916F-81C4FE0ED185}" srcOrd="1" destOrd="0" presId="urn:microsoft.com/office/officeart/2005/8/layout/hierarchy2"/>
    <dgm:cxn modelId="{8094AA69-9E6E-458B-BFE1-E682EB5C9537}" type="presParOf" srcId="{FFBCB45D-862A-47D1-916F-81C4FE0ED185}" destId="{E7DEB344-5EE7-45E6-94C0-B8DDB5A6B98F}" srcOrd="0" destOrd="0" presId="urn:microsoft.com/office/officeart/2005/8/layout/hierarchy2"/>
    <dgm:cxn modelId="{A219FCBB-B8E5-475B-A48B-DFA90C0A65FA}" type="presParOf" srcId="{E7DEB344-5EE7-45E6-94C0-B8DDB5A6B98F}" destId="{AAAE0280-289D-4693-B389-99C5E219B745}" srcOrd="0" destOrd="0" presId="urn:microsoft.com/office/officeart/2005/8/layout/hierarchy2"/>
    <dgm:cxn modelId="{3C316E96-29AE-4C8D-9C44-AD0D090ED64D}" type="presParOf" srcId="{FFBCB45D-862A-47D1-916F-81C4FE0ED185}" destId="{67938244-98DD-4B02-B318-0B962101042E}" srcOrd="1" destOrd="0" presId="urn:microsoft.com/office/officeart/2005/8/layout/hierarchy2"/>
    <dgm:cxn modelId="{37C2D765-F67A-4C5F-AE19-CB53BC06A6F7}" type="presParOf" srcId="{67938244-98DD-4B02-B318-0B962101042E}" destId="{B17DCD60-5259-4B1D-B1AA-E61FA6BDCD6D}" srcOrd="0" destOrd="0" presId="urn:microsoft.com/office/officeart/2005/8/layout/hierarchy2"/>
    <dgm:cxn modelId="{F475FCE1-9F55-40E8-A22C-9B535B6F0BFE}" type="presParOf" srcId="{67938244-98DD-4B02-B318-0B962101042E}" destId="{256413FD-F8B9-4C90-B0B2-08647A1E5783}" srcOrd="1" destOrd="0" presId="urn:microsoft.com/office/officeart/2005/8/layout/hierarchy2"/>
    <dgm:cxn modelId="{3A2CA936-A013-4556-A094-AC5D042CAADF}" type="presParOf" srcId="{256413FD-F8B9-4C90-B0B2-08647A1E5783}" destId="{077F2993-58F8-414D-8161-477F69305B22}" srcOrd="0" destOrd="0" presId="urn:microsoft.com/office/officeart/2005/8/layout/hierarchy2"/>
    <dgm:cxn modelId="{BD26CC70-A69E-46A4-A665-5C3398E60417}" type="presParOf" srcId="{077F2993-58F8-414D-8161-477F69305B22}" destId="{F736D5D7-8500-432B-A540-96A20FC47457}" srcOrd="0" destOrd="0" presId="urn:microsoft.com/office/officeart/2005/8/layout/hierarchy2"/>
    <dgm:cxn modelId="{DE041486-4665-48EC-86EA-466C262267D0}" type="presParOf" srcId="{256413FD-F8B9-4C90-B0B2-08647A1E5783}" destId="{35D14BA9-46E4-4ADF-BB09-C72F650C0BA5}" srcOrd="1" destOrd="0" presId="urn:microsoft.com/office/officeart/2005/8/layout/hierarchy2"/>
    <dgm:cxn modelId="{7DEC5F52-E5A3-4613-8DB2-08839B5EE09D}" type="presParOf" srcId="{35D14BA9-46E4-4ADF-BB09-C72F650C0BA5}" destId="{4FF51B7A-A909-418D-B262-3B02082CAF46}" srcOrd="0" destOrd="0" presId="urn:microsoft.com/office/officeart/2005/8/layout/hierarchy2"/>
    <dgm:cxn modelId="{647F4272-A8F4-4B9C-A0C3-3DE7AD1EC0AA}" type="presParOf" srcId="{35D14BA9-46E4-4ADF-BB09-C72F650C0BA5}" destId="{525660B6-9123-4DAD-9A2F-411CBD22020A}" srcOrd="1" destOrd="0" presId="urn:microsoft.com/office/officeart/2005/8/layout/hierarchy2"/>
    <dgm:cxn modelId="{435D4556-9890-4FE4-88C6-E750DAF8BC86}" type="presParOf" srcId="{FFBCB45D-862A-47D1-916F-81C4FE0ED185}" destId="{FF563EB1-2F92-4815-A879-6EBC313E1BD9}" srcOrd="2" destOrd="0" presId="urn:microsoft.com/office/officeart/2005/8/layout/hierarchy2"/>
    <dgm:cxn modelId="{00A0E92B-1161-4A9C-B0E1-3590E691AC27}" type="presParOf" srcId="{FF563EB1-2F92-4815-A879-6EBC313E1BD9}" destId="{4B7EBDC5-27BA-45A0-A0DF-8A65D4301D7F}" srcOrd="0" destOrd="0" presId="urn:microsoft.com/office/officeart/2005/8/layout/hierarchy2"/>
    <dgm:cxn modelId="{442E9D69-E7D9-4EF4-9743-B43598B07D6A}" type="presParOf" srcId="{FFBCB45D-862A-47D1-916F-81C4FE0ED185}" destId="{650CB163-C027-4581-8697-DB39AB6E469B}" srcOrd="3" destOrd="0" presId="urn:microsoft.com/office/officeart/2005/8/layout/hierarchy2"/>
    <dgm:cxn modelId="{47905CCB-A455-47C8-9916-C3573A7047CF}" type="presParOf" srcId="{650CB163-C027-4581-8697-DB39AB6E469B}" destId="{5CF3370B-2229-4C8B-AC3C-5E94A03EB7B6}" srcOrd="0" destOrd="0" presId="urn:microsoft.com/office/officeart/2005/8/layout/hierarchy2"/>
    <dgm:cxn modelId="{A18C58BB-190A-4D55-8983-F2F8B1925421}" type="presParOf" srcId="{650CB163-C027-4581-8697-DB39AB6E469B}" destId="{FFFEA594-BEDA-4E4C-86DA-2816F4F83954}" srcOrd="1" destOrd="0" presId="urn:microsoft.com/office/officeart/2005/8/layout/hierarchy2"/>
    <dgm:cxn modelId="{C29B3080-A5A1-49FE-91A6-3915889F403B}" type="presParOf" srcId="{FFFEA594-BEDA-4E4C-86DA-2816F4F83954}" destId="{9A871D74-D626-46D6-8477-035F32CC9506}" srcOrd="0" destOrd="0" presId="urn:microsoft.com/office/officeart/2005/8/layout/hierarchy2"/>
    <dgm:cxn modelId="{B05C61BE-BA1F-4244-948C-98FE1B977932}" type="presParOf" srcId="{9A871D74-D626-46D6-8477-035F32CC9506}" destId="{235A060C-398D-48F2-9D50-9BFA18069AA6}" srcOrd="0" destOrd="0" presId="urn:microsoft.com/office/officeart/2005/8/layout/hierarchy2"/>
    <dgm:cxn modelId="{A16439BB-4F73-45F0-9F36-C21B89691F63}" type="presParOf" srcId="{FFFEA594-BEDA-4E4C-86DA-2816F4F83954}" destId="{9D7392A8-1CBA-42B1-8CD7-1E67BE3C56FC}" srcOrd="1" destOrd="0" presId="urn:microsoft.com/office/officeart/2005/8/layout/hierarchy2"/>
    <dgm:cxn modelId="{2B51FC01-A0B1-494B-9C2C-37CEDADC7EDF}" type="presParOf" srcId="{9D7392A8-1CBA-42B1-8CD7-1E67BE3C56FC}" destId="{A6EFAA08-7BC9-4549-8020-1036311BDA80}" srcOrd="0" destOrd="0" presId="urn:microsoft.com/office/officeart/2005/8/layout/hierarchy2"/>
    <dgm:cxn modelId="{8BFF1808-D00A-493E-94E8-0679BC40723E}" type="presParOf" srcId="{9D7392A8-1CBA-42B1-8CD7-1E67BE3C56FC}" destId="{082FFC1F-62AF-4292-8087-D2A992353F1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FD4BD1-5982-4E24-AD2F-92F5B7557FE5}">
      <dsp:nvSpPr>
        <dsp:cNvPr id="0" name=""/>
        <dsp:cNvSpPr/>
      </dsp:nvSpPr>
      <dsp:spPr>
        <a:xfrm>
          <a:off x="2801937" y="710871"/>
          <a:ext cx="2070528" cy="181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681"/>
              </a:lnTo>
              <a:lnTo>
                <a:pt x="2070528" y="90681"/>
              </a:lnTo>
              <a:lnTo>
                <a:pt x="2070528" y="1813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C6AC64-4921-4508-89F5-906D8C31D3F8}">
      <dsp:nvSpPr>
        <dsp:cNvPr id="0" name=""/>
        <dsp:cNvSpPr/>
      </dsp:nvSpPr>
      <dsp:spPr>
        <a:xfrm>
          <a:off x="2801937" y="710871"/>
          <a:ext cx="511090" cy="181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681"/>
              </a:lnTo>
              <a:lnTo>
                <a:pt x="511090" y="90681"/>
              </a:lnTo>
              <a:lnTo>
                <a:pt x="511090" y="1813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54C288-63C3-43B5-A5D4-20BFFA796D33}">
      <dsp:nvSpPr>
        <dsp:cNvPr id="0" name=""/>
        <dsp:cNvSpPr/>
      </dsp:nvSpPr>
      <dsp:spPr>
        <a:xfrm>
          <a:off x="1840021" y="710871"/>
          <a:ext cx="961915" cy="181363"/>
        </a:xfrm>
        <a:custGeom>
          <a:avLst/>
          <a:gdLst/>
          <a:ahLst/>
          <a:cxnLst/>
          <a:rect l="0" t="0" r="0" b="0"/>
          <a:pathLst>
            <a:path>
              <a:moveTo>
                <a:pt x="961915" y="0"/>
              </a:moveTo>
              <a:lnTo>
                <a:pt x="961915" y="90681"/>
              </a:lnTo>
              <a:lnTo>
                <a:pt x="0" y="90681"/>
              </a:lnTo>
              <a:lnTo>
                <a:pt x="0" y="1813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225FC8-1613-400D-A2AE-F12D6A250A15}">
      <dsp:nvSpPr>
        <dsp:cNvPr id="0" name=""/>
        <dsp:cNvSpPr/>
      </dsp:nvSpPr>
      <dsp:spPr>
        <a:xfrm>
          <a:off x="509169" y="710871"/>
          <a:ext cx="2292767" cy="181363"/>
        </a:xfrm>
        <a:custGeom>
          <a:avLst/>
          <a:gdLst/>
          <a:ahLst/>
          <a:cxnLst/>
          <a:rect l="0" t="0" r="0" b="0"/>
          <a:pathLst>
            <a:path>
              <a:moveTo>
                <a:pt x="2292767" y="0"/>
              </a:moveTo>
              <a:lnTo>
                <a:pt x="2292767" y="90681"/>
              </a:lnTo>
              <a:lnTo>
                <a:pt x="0" y="90681"/>
              </a:lnTo>
              <a:lnTo>
                <a:pt x="0" y="1813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4AC025-4850-4064-B0F8-EE483081AFE9}">
      <dsp:nvSpPr>
        <dsp:cNvPr id="0" name=""/>
        <dsp:cNvSpPr/>
      </dsp:nvSpPr>
      <dsp:spPr>
        <a:xfrm>
          <a:off x="1967105" y="191516"/>
          <a:ext cx="1669664" cy="5193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Project manager:</a:t>
          </a:r>
          <a:br>
            <a:rPr lang="en-US" sz="1200" kern="1200"/>
          </a:br>
          <a:r>
            <a:rPr lang="en-US" sz="1200" kern="1200"/>
            <a:t>Nguyễn Long Vũ</a:t>
          </a:r>
        </a:p>
      </dsp:txBody>
      <dsp:txXfrm>
        <a:off x="1967105" y="191516"/>
        <a:ext cx="1669664" cy="519355"/>
      </dsp:txXfrm>
    </dsp:sp>
    <dsp:sp modelId="{2C8DA449-6A39-4427-BD10-384E53D11287}">
      <dsp:nvSpPr>
        <dsp:cNvPr id="0" name=""/>
        <dsp:cNvSpPr/>
      </dsp:nvSpPr>
      <dsp:spPr>
        <a:xfrm>
          <a:off x="2328" y="892234"/>
          <a:ext cx="1013682" cy="509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Developer:</a:t>
          </a:r>
          <a:br>
            <a:rPr lang="en-US" sz="1200" kern="1200"/>
          </a:br>
          <a:r>
            <a:rPr lang="en-US" sz="1200" kern="1200"/>
            <a:t>Lê Công Hửu</a:t>
          </a:r>
        </a:p>
      </dsp:txBody>
      <dsp:txXfrm>
        <a:off x="2328" y="892234"/>
        <a:ext cx="1013682" cy="509522"/>
      </dsp:txXfrm>
    </dsp:sp>
    <dsp:sp modelId="{0184CD77-2C11-4323-8F0A-02B5B100C5D0}">
      <dsp:nvSpPr>
        <dsp:cNvPr id="0" name=""/>
        <dsp:cNvSpPr/>
      </dsp:nvSpPr>
      <dsp:spPr>
        <a:xfrm>
          <a:off x="1197374" y="892234"/>
          <a:ext cx="1285295" cy="505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Developer:</a:t>
          </a:r>
          <a:br>
            <a:rPr lang="en-US" sz="1200" kern="1200"/>
          </a:br>
          <a:r>
            <a:rPr lang="en-US" sz="1200" kern="1200"/>
            <a:t>Lê Tấn Kiệt</a:t>
          </a:r>
        </a:p>
      </dsp:txBody>
      <dsp:txXfrm>
        <a:off x="1197374" y="892234"/>
        <a:ext cx="1285295" cy="505312"/>
      </dsp:txXfrm>
    </dsp:sp>
    <dsp:sp modelId="{FCB4F10E-495A-4EA3-AB8F-87418CE8D986}">
      <dsp:nvSpPr>
        <dsp:cNvPr id="0" name=""/>
        <dsp:cNvSpPr/>
      </dsp:nvSpPr>
      <dsp:spPr>
        <a:xfrm>
          <a:off x="2664032" y="892234"/>
          <a:ext cx="1297990" cy="4914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Business Analyst:</a:t>
          </a:r>
          <a:br>
            <a:rPr lang="en-US" sz="1200" kern="1200"/>
          </a:br>
          <a:r>
            <a:rPr lang="en-US" sz="1200" kern="1200"/>
            <a:t>Ngô Thanh Lực</a:t>
          </a:r>
        </a:p>
      </dsp:txBody>
      <dsp:txXfrm>
        <a:off x="2664032" y="892234"/>
        <a:ext cx="1297990" cy="491455"/>
      </dsp:txXfrm>
    </dsp:sp>
    <dsp:sp modelId="{C6E6A924-81D4-49B3-B84A-085270A87EA7}">
      <dsp:nvSpPr>
        <dsp:cNvPr id="0" name=""/>
        <dsp:cNvSpPr/>
      </dsp:nvSpPr>
      <dsp:spPr>
        <a:xfrm>
          <a:off x="4143386" y="892234"/>
          <a:ext cx="1458160" cy="495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Tester:</a:t>
          </a:r>
          <a:br>
            <a:rPr lang="en-US" sz="1200" kern="1200"/>
          </a:br>
          <a:r>
            <a:rPr lang="en-US" sz="1200" kern="1200"/>
            <a:t>Nguyễn Thị Ánh Tuyết</a:t>
          </a:r>
        </a:p>
      </dsp:txBody>
      <dsp:txXfrm>
        <a:off x="4143386" y="892234"/>
        <a:ext cx="1458160" cy="49566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983E72-4505-44C9-BD42-10D6A4963249}">
      <dsp:nvSpPr>
        <dsp:cNvPr id="0" name=""/>
        <dsp:cNvSpPr/>
      </dsp:nvSpPr>
      <dsp:spPr>
        <a:xfrm>
          <a:off x="205254" y="988553"/>
          <a:ext cx="981613" cy="4908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Booking Hotel</a:t>
          </a:r>
        </a:p>
      </dsp:txBody>
      <dsp:txXfrm>
        <a:off x="219629" y="1002928"/>
        <a:ext cx="952863" cy="462056"/>
      </dsp:txXfrm>
    </dsp:sp>
    <dsp:sp modelId="{7FA24F96-90D5-4CAD-856A-208A4F1A778D}">
      <dsp:nvSpPr>
        <dsp:cNvPr id="0" name=""/>
        <dsp:cNvSpPr/>
      </dsp:nvSpPr>
      <dsp:spPr>
        <a:xfrm rot="17500715">
          <a:off x="851725" y="724021"/>
          <a:ext cx="1062928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062928" y="160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56616" y="713509"/>
        <a:ext cx="53146" cy="53146"/>
      </dsp:txXfrm>
    </dsp:sp>
    <dsp:sp modelId="{B1DD8680-D89A-41BD-A01E-83A06BF20AA6}">
      <dsp:nvSpPr>
        <dsp:cNvPr id="0" name=""/>
        <dsp:cNvSpPr/>
      </dsp:nvSpPr>
      <dsp:spPr>
        <a:xfrm>
          <a:off x="1579512" y="805"/>
          <a:ext cx="1544892" cy="4908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Inception Phase</a:t>
          </a:r>
          <a:br>
            <a:rPr lang="en-US" sz="900" kern="1200"/>
          </a:br>
          <a:r>
            <a:rPr lang="en-US" sz="900" kern="1200"/>
            <a:t>(19/10/2022 - 02/11/2022)</a:t>
          </a:r>
        </a:p>
      </dsp:txBody>
      <dsp:txXfrm>
        <a:off x="1593887" y="15180"/>
        <a:ext cx="1516142" cy="462056"/>
      </dsp:txXfrm>
    </dsp:sp>
    <dsp:sp modelId="{E540337C-1B19-4E2B-9331-7D159B572CB7}">
      <dsp:nvSpPr>
        <dsp:cNvPr id="0" name=""/>
        <dsp:cNvSpPr/>
      </dsp:nvSpPr>
      <dsp:spPr>
        <a:xfrm>
          <a:off x="3124404" y="230146"/>
          <a:ext cx="392645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392645" y="160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10910" y="236392"/>
        <a:ext cx="19632" cy="19632"/>
      </dsp:txXfrm>
    </dsp:sp>
    <dsp:sp modelId="{A242EBDB-C9B5-4911-B199-811EAA13372E}">
      <dsp:nvSpPr>
        <dsp:cNvPr id="0" name=""/>
        <dsp:cNvSpPr/>
      </dsp:nvSpPr>
      <dsp:spPr>
        <a:xfrm>
          <a:off x="3517049" y="805"/>
          <a:ext cx="1004209" cy="4908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PA-01</a:t>
          </a:r>
          <a:br>
            <a:rPr lang="en-US" sz="900" kern="1200"/>
          </a:br>
          <a:r>
            <a:rPr lang="en-US" sz="900" kern="1200"/>
            <a:t>(19/10 - 02/11)</a:t>
          </a:r>
        </a:p>
      </dsp:txBody>
      <dsp:txXfrm>
        <a:off x="3531424" y="15180"/>
        <a:ext cx="975459" cy="462056"/>
      </dsp:txXfrm>
    </dsp:sp>
    <dsp:sp modelId="{AAE7A097-C635-4090-95D6-1D58C7C468B5}">
      <dsp:nvSpPr>
        <dsp:cNvPr id="0" name=""/>
        <dsp:cNvSpPr/>
      </dsp:nvSpPr>
      <dsp:spPr>
        <a:xfrm>
          <a:off x="4521259" y="230146"/>
          <a:ext cx="392645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392645" y="160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707766" y="236392"/>
        <a:ext cx="19632" cy="19632"/>
      </dsp:txXfrm>
    </dsp:sp>
    <dsp:sp modelId="{3D4E4818-9F30-44F9-9B0B-C1AA5B774580}">
      <dsp:nvSpPr>
        <dsp:cNvPr id="0" name=""/>
        <dsp:cNvSpPr/>
      </dsp:nvSpPr>
      <dsp:spPr>
        <a:xfrm>
          <a:off x="4913904" y="805"/>
          <a:ext cx="1227183" cy="4908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Completed project plan, vision document</a:t>
          </a:r>
        </a:p>
      </dsp:txBody>
      <dsp:txXfrm>
        <a:off x="4928279" y="15180"/>
        <a:ext cx="1198433" cy="462056"/>
      </dsp:txXfrm>
    </dsp:sp>
    <dsp:sp modelId="{79132594-49D8-4DBD-A205-B1268485786A}">
      <dsp:nvSpPr>
        <dsp:cNvPr id="0" name=""/>
        <dsp:cNvSpPr/>
      </dsp:nvSpPr>
      <dsp:spPr>
        <a:xfrm rot="20413970">
          <a:off x="1174574" y="1147341"/>
          <a:ext cx="417230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417230" y="160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72759" y="1152972"/>
        <a:ext cx="20861" cy="20861"/>
      </dsp:txXfrm>
    </dsp:sp>
    <dsp:sp modelId="{C1CD8401-E053-418D-9E19-366E2EF804EA}">
      <dsp:nvSpPr>
        <dsp:cNvPr id="0" name=""/>
        <dsp:cNvSpPr/>
      </dsp:nvSpPr>
      <dsp:spPr>
        <a:xfrm>
          <a:off x="1579512" y="847446"/>
          <a:ext cx="1574900" cy="4908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Elaboration Phase</a:t>
          </a:r>
          <a:br>
            <a:rPr lang="en-US" sz="900" kern="1200"/>
          </a:br>
          <a:r>
            <a:rPr lang="en-US" sz="900" kern="1200"/>
            <a:t>(02/11/2022 - 30/11/2022)</a:t>
          </a:r>
        </a:p>
      </dsp:txBody>
      <dsp:txXfrm>
        <a:off x="1593887" y="861821"/>
        <a:ext cx="1546150" cy="462056"/>
      </dsp:txXfrm>
    </dsp:sp>
    <dsp:sp modelId="{B54E6920-501C-4703-A82F-B07DD99B8B19}">
      <dsp:nvSpPr>
        <dsp:cNvPr id="0" name=""/>
        <dsp:cNvSpPr/>
      </dsp:nvSpPr>
      <dsp:spPr>
        <a:xfrm rot="19457599">
          <a:off x="3108962" y="935681"/>
          <a:ext cx="483544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483544" y="160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38646" y="939654"/>
        <a:ext cx="24177" cy="24177"/>
      </dsp:txXfrm>
    </dsp:sp>
    <dsp:sp modelId="{4A939096-9C4E-4B32-B433-BE7C1CE405B5}">
      <dsp:nvSpPr>
        <dsp:cNvPr id="0" name=""/>
        <dsp:cNvSpPr/>
      </dsp:nvSpPr>
      <dsp:spPr>
        <a:xfrm>
          <a:off x="3547057" y="565233"/>
          <a:ext cx="981613" cy="4908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PA-02</a:t>
          </a:r>
          <a:br>
            <a:rPr lang="en-US" sz="900" kern="1200"/>
          </a:br>
          <a:r>
            <a:rPr lang="en-US" sz="900" kern="1200"/>
            <a:t>(2/11 - 16/11)</a:t>
          </a:r>
        </a:p>
      </dsp:txBody>
      <dsp:txXfrm>
        <a:off x="3561432" y="579608"/>
        <a:ext cx="952863" cy="462056"/>
      </dsp:txXfrm>
    </dsp:sp>
    <dsp:sp modelId="{F325B17D-3152-4C6D-AA69-8FD001AB96F5}">
      <dsp:nvSpPr>
        <dsp:cNvPr id="0" name=""/>
        <dsp:cNvSpPr/>
      </dsp:nvSpPr>
      <dsp:spPr>
        <a:xfrm>
          <a:off x="4528670" y="794574"/>
          <a:ext cx="392645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392645" y="160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715177" y="800820"/>
        <a:ext cx="19632" cy="19632"/>
      </dsp:txXfrm>
    </dsp:sp>
    <dsp:sp modelId="{31DB460C-9AFB-401D-A717-10369ED273C1}">
      <dsp:nvSpPr>
        <dsp:cNvPr id="0" name=""/>
        <dsp:cNvSpPr/>
      </dsp:nvSpPr>
      <dsp:spPr>
        <a:xfrm>
          <a:off x="4921315" y="565233"/>
          <a:ext cx="1759138" cy="4908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Completed use case document, design document, test plan</a:t>
          </a:r>
        </a:p>
      </dsp:txBody>
      <dsp:txXfrm>
        <a:off x="4935690" y="579608"/>
        <a:ext cx="1730388" cy="462056"/>
      </dsp:txXfrm>
    </dsp:sp>
    <dsp:sp modelId="{F4E8B5F6-B2E5-4C09-83F6-0DE86D7E88EA}">
      <dsp:nvSpPr>
        <dsp:cNvPr id="0" name=""/>
        <dsp:cNvSpPr/>
      </dsp:nvSpPr>
      <dsp:spPr>
        <a:xfrm rot="2142401">
          <a:off x="3108962" y="1217895"/>
          <a:ext cx="483544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483544" y="160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38646" y="1221868"/>
        <a:ext cx="24177" cy="24177"/>
      </dsp:txXfrm>
    </dsp:sp>
    <dsp:sp modelId="{6A230BBE-39F9-4E95-AE2C-4B815F81EA46}">
      <dsp:nvSpPr>
        <dsp:cNvPr id="0" name=""/>
        <dsp:cNvSpPr/>
      </dsp:nvSpPr>
      <dsp:spPr>
        <a:xfrm>
          <a:off x="3547057" y="1129660"/>
          <a:ext cx="981613" cy="4908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PA-03</a:t>
          </a:r>
          <a:br>
            <a:rPr lang="en-US" sz="900" kern="1200"/>
          </a:br>
          <a:r>
            <a:rPr lang="en-US" sz="900" kern="1200"/>
            <a:t>(16/11 - 30/11)</a:t>
          </a:r>
        </a:p>
      </dsp:txBody>
      <dsp:txXfrm>
        <a:off x="3561432" y="1144035"/>
        <a:ext cx="952863" cy="462056"/>
      </dsp:txXfrm>
    </dsp:sp>
    <dsp:sp modelId="{7F534F50-435C-47A7-913C-9F9396887033}">
      <dsp:nvSpPr>
        <dsp:cNvPr id="0" name=""/>
        <dsp:cNvSpPr/>
      </dsp:nvSpPr>
      <dsp:spPr>
        <a:xfrm>
          <a:off x="4528670" y="1359001"/>
          <a:ext cx="392645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392645" y="160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715177" y="1365247"/>
        <a:ext cx="19632" cy="19632"/>
      </dsp:txXfrm>
    </dsp:sp>
    <dsp:sp modelId="{742AC6D2-00C7-46C7-AA22-DB7D34696177}">
      <dsp:nvSpPr>
        <dsp:cNvPr id="0" name=""/>
        <dsp:cNvSpPr/>
      </dsp:nvSpPr>
      <dsp:spPr>
        <a:xfrm>
          <a:off x="4921315" y="1129660"/>
          <a:ext cx="981613" cy="4908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Release demo v1.0</a:t>
          </a:r>
        </a:p>
      </dsp:txBody>
      <dsp:txXfrm>
        <a:off x="4935690" y="1144035"/>
        <a:ext cx="952863" cy="462056"/>
      </dsp:txXfrm>
    </dsp:sp>
    <dsp:sp modelId="{63963E94-4709-48E2-8B0F-80F0611491BD}">
      <dsp:nvSpPr>
        <dsp:cNvPr id="0" name=""/>
        <dsp:cNvSpPr/>
      </dsp:nvSpPr>
      <dsp:spPr>
        <a:xfrm rot="4099285">
          <a:off x="851725" y="1711769"/>
          <a:ext cx="1062928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062928" y="160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56616" y="1701257"/>
        <a:ext cx="53146" cy="53146"/>
      </dsp:txXfrm>
    </dsp:sp>
    <dsp:sp modelId="{329DAF03-BDA1-4CA2-B5E1-8D09C7D79623}">
      <dsp:nvSpPr>
        <dsp:cNvPr id="0" name=""/>
        <dsp:cNvSpPr/>
      </dsp:nvSpPr>
      <dsp:spPr>
        <a:xfrm>
          <a:off x="1579512" y="1976302"/>
          <a:ext cx="1544892" cy="4908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Construction Phase</a:t>
          </a:r>
          <a:br>
            <a:rPr lang="en-US" sz="900" kern="1200"/>
          </a:br>
          <a:r>
            <a:rPr lang="en-US" sz="900" kern="1200"/>
            <a:t>(30/11/2022 - 28/12/2022)</a:t>
          </a:r>
        </a:p>
      </dsp:txBody>
      <dsp:txXfrm>
        <a:off x="1593887" y="1990677"/>
        <a:ext cx="1516142" cy="462056"/>
      </dsp:txXfrm>
    </dsp:sp>
    <dsp:sp modelId="{E7DEB344-5EE7-45E6-94C0-B8DDB5A6B98F}">
      <dsp:nvSpPr>
        <dsp:cNvPr id="0" name=""/>
        <dsp:cNvSpPr/>
      </dsp:nvSpPr>
      <dsp:spPr>
        <a:xfrm rot="19457599">
          <a:off x="3078955" y="2064536"/>
          <a:ext cx="483544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483544" y="160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08638" y="2068509"/>
        <a:ext cx="24177" cy="24177"/>
      </dsp:txXfrm>
    </dsp:sp>
    <dsp:sp modelId="{B17DCD60-5259-4B1D-B1AA-E61FA6BDCD6D}">
      <dsp:nvSpPr>
        <dsp:cNvPr id="0" name=""/>
        <dsp:cNvSpPr/>
      </dsp:nvSpPr>
      <dsp:spPr>
        <a:xfrm>
          <a:off x="3517049" y="1694088"/>
          <a:ext cx="981613" cy="4908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PA-04</a:t>
          </a:r>
          <a:br>
            <a:rPr lang="en-US" sz="900" kern="1200"/>
          </a:br>
          <a:r>
            <a:rPr lang="en-US" sz="900" kern="1200"/>
            <a:t>(30/11 - 14/12)</a:t>
          </a:r>
        </a:p>
      </dsp:txBody>
      <dsp:txXfrm>
        <a:off x="3531424" y="1708463"/>
        <a:ext cx="952863" cy="462056"/>
      </dsp:txXfrm>
    </dsp:sp>
    <dsp:sp modelId="{077F2993-58F8-414D-8161-477F69305B22}">
      <dsp:nvSpPr>
        <dsp:cNvPr id="0" name=""/>
        <dsp:cNvSpPr/>
      </dsp:nvSpPr>
      <dsp:spPr>
        <a:xfrm>
          <a:off x="4498662" y="1923429"/>
          <a:ext cx="392645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392645" y="160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685169" y="1929675"/>
        <a:ext cx="19632" cy="19632"/>
      </dsp:txXfrm>
    </dsp:sp>
    <dsp:sp modelId="{4FF51B7A-A909-418D-B262-3B02082CAF46}">
      <dsp:nvSpPr>
        <dsp:cNvPr id="0" name=""/>
        <dsp:cNvSpPr/>
      </dsp:nvSpPr>
      <dsp:spPr>
        <a:xfrm>
          <a:off x="4891308" y="1694088"/>
          <a:ext cx="981613" cy="4908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Testing &amp; release demo v2.0</a:t>
          </a:r>
        </a:p>
      </dsp:txBody>
      <dsp:txXfrm>
        <a:off x="4905683" y="1708463"/>
        <a:ext cx="952863" cy="462056"/>
      </dsp:txXfrm>
    </dsp:sp>
    <dsp:sp modelId="{FF563EB1-2F92-4815-A879-6EBC313E1BD9}">
      <dsp:nvSpPr>
        <dsp:cNvPr id="0" name=""/>
        <dsp:cNvSpPr/>
      </dsp:nvSpPr>
      <dsp:spPr>
        <a:xfrm rot="2142401">
          <a:off x="3078955" y="2346750"/>
          <a:ext cx="483544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483544" y="160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08638" y="2350723"/>
        <a:ext cx="24177" cy="24177"/>
      </dsp:txXfrm>
    </dsp:sp>
    <dsp:sp modelId="{5CF3370B-2229-4C8B-AC3C-5E94A03EB7B6}">
      <dsp:nvSpPr>
        <dsp:cNvPr id="0" name=""/>
        <dsp:cNvSpPr/>
      </dsp:nvSpPr>
      <dsp:spPr>
        <a:xfrm>
          <a:off x="3517049" y="2258515"/>
          <a:ext cx="981613" cy="4908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PA-05</a:t>
          </a:r>
          <a:br>
            <a:rPr lang="en-US" sz="900" kern="1200"/>
          </a:br>
          <a:r>
            <a:rPr lang="en-US" sz="900" kern="1200"/>
            <a:t>(14/12 - 28/12)</a:t>
          </a:r>
        </a:p>
      </dsp:txBody>
      <dsp:txXfrm>
        <a:off x="3531424" y="2272890"/>
        <a:ext cx="952863" cy="462056"/>
      </dsp:txXfrm>
    </dsp:sp>
    <dsp:sp modelId="{9A871D74-D626-46D6-8477-035F32CC9506}">
      <dsp:nvSpPr>
        <dsp:cNvPr id="0" name=""/>
        <dsp:cNvSpPr/>
      </dsp:nvSpPr>
      <dsp:spPr>
        <a:xfrm>
          <a:off x="4498662" y="2487857"/>
          <a:ext cx="392645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392645" y="160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685169" y="2494102"/>
        <a:ext cx="19632" cy="19632"/>
      </dsp:txXfrm>
    </dsp:sp>
    <dsp:sp modelId="{A6EFAA08-7BC9-4549-8020-1036311BDA80}">
      <dsp:nvSpPr>
        <dsp:cNvPr id="0" name=""/>
        <dsp:cNvSpPr/>
      </dsp:nvSpPr>
      <dsp:spPr>
        <a:xfrm>
          <a:off x="4891308" y="2258515"/>
          <a:ext cx="1294178" cy="4908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Release production version</a:t>
          </a:r>
        </a:p>
      </dsp:txBody>
      <dsp:txXfrm>
        <a:off x="4905683" y="2272890"/>
        <a:ext cx="1265428" cy="4620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FE677-66E5-6544-9746-015B86EE1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rup_sdpln_sp.dot</Template>
  <TotalTime>95</TotalTime>
  <Pages>9</Pages>
  <Words>765</Words>
  <Characters>4891</Characters>
  <Application>Microsoft Office Word</Application>
  <DocSecurity>0</DocSecurity>
  <Lines>444</Lines>
  <Paragraphs>332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 (Small Project)</vt:lpstr>
    </vt:vector>
  </TitlesOfParts>
  <Company>&lt;Company Name&gt;</Company>
  <LinksUpToDate>false</LinksUpToDate>
  <CharactersWithSpaces>5324</CharactersWithSpaces>
  <SharedDoc>false</SharedDoc>
  <HLinks>
    <vt:vector size="150" baseType="variant">
      <vt:variant>
        <vt:i4>65551</vt:i4>
      </vt:variant>
      <vt:variant>
        <vt:i4>156</vt:i4>
      </vt:variant>
      <vt:variant>
        <vt:i4>0</vt:i4>
      </vt:variant>
      <vt:variant>
        <vt:i4>5</vt:i4>
      </vt:variant>
      <vt:variant>
        <vt:lpwstr>D:\Data\UNS\process\modguide\md_metri.htm</vt:lpwstr>
      </vt:variant>
      <vt:variant>
        <vt:lpwstr/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_Toc307271034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_Toc307271033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_Toc307271032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_Toc307271031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_Toc307271030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_Toc307271029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_Toc307271028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_Toc307271027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_Toc307271026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_Toc307271025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_Toc307271024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_Toc307271023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_Toc307271022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_Toc307271021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_Toc307271020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_Toc307271019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_Toc307271018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_Toc307271017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_Toc307271016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_Toc307271015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_Toc307271014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_Toc307271013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_Toc307271012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_Toc307271011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 (Small Project)</dc:title>
  <dc:subject>&lt;Project Name&gt;</dc:subject>
  <dc:creator>David Kesfaw</dc:creator>
  <cp:lastModifiedBy>NGUYỄN LONG VŨ</cp:lastModifiedBy>
  <cp:revision>8</cp:revision>
  <cp:lastPrinted>1900-12-31T16:59:00Z</cp:lastPrinted>
  <dcterms:created xsi:type="dcterms:W3CDTF">2022-11-01T16:29:00Z</dcterms:created>
  <dcterms:modified xsi:type="dcterms:W3CDTF">2022-11-16T13:38:00Z</dcterms:modified>
</cp:coreProperties>
</file>