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8429" w14:textId="18EDDA79" w:rsidR="009C307A" w:rsidRDefault="00F3325C">
      <w:pPr>
        <w:pStyle w:val="Title"/>
        <w:jc w:val="right"/>
      </w:pPr>
      <w:r>
        <w:t>Booking Hotel</w:t>
      </w:r>
    </w:p>
    <w:p w14:paraId="5B13CC38" w14:textId="77777777" w:rsidR="009C307A" w:rsidRDefault="001035F9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218E6A72" w14:textId="77777777" w:rsidR="009C307A" w:rsidRDefault="009C307A">
      <w:pPr>
        <w:pStyle w:val="Title"/>
        <w:jc w:val="right"/>
      </w:pPr>
    </w:p>
    <w:p w14:paraId="6F9652AE" w14:textId="75F80191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8E29AD">
        <w:rPr>
          <w:sz w:val="28"/>
        </w:rPr>
        <w:t>1</w:t>
      </w:r>
    </w:p>
    <w:p w14:paraId="74EED10C" w14:textId="77777777" w:rsidR="009C307A" w:rsidRDefault="009C307A"/>
    <w:p w14:paraId="6E2F2B29" w14:textId="77777777" w:rsidR="009C307A" w:rsidRDefault="009C307A">
      <w:pPr>
        <w:pStyle w:val="BodyText"/>
      </w:pPr>
    </w:p>
    <w:p w14:paraId="2297C5E6" w14:textId="77777777" w:rsidR="009C307A" w:rsidRDefault="009C307A">
      <w:pPr>
        <w:sectPr w:rsidR="009C307A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8FC1BA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898"/>
      </w:tblGrid>
      <w:tr w:rsidR="009C307A" w14:paraId="7B4EC55F" w14:textId="77777777" w:rsidTr="005D4CFB">
        <w:tc>
          <w:tcPr>
            <w:tcW w:w="2304" w:type="dxa"/>
          </w:tcPr>
          <w:p w14:paraId="2D07C6C0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E6086D9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21F72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98" w:type="dxa"/>
          </w:tcPr>
          <w:p w14:paraId="4A13F94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411611A3" w14:textId="77777777" w:rsidTr="00B54CDC">
        <w:tc>
          <w:tcPr>
            <w:tcW w:w="2304" w:type="dxa"/>
            <w:vAlign w:val="center"/>
          </w:tcPr>
          <w:p w14:paraId="17F6D0A4" w14:textId="411E433F" w:rsidR="009C307A" w:rsidRDefault="00E73023" w:rsidP="00B54CDC">
            <w:pPr>
              <w:pStyle w:val="Tabletext"/>
            </w:pPr>
            <w:r>
              <w:t>09</w:t>
            </w:r>
            <w:r w:rsidR="008E29AD">
              <w:t>/11/2022</w:t>
            </w:r>
          </w:p>
        </w:tc>
        <w:tc>
          <w:tcPr>
            <w:tcW w:w="1152" w:type="dxa"/>
            <w:vAlign w:val="center"/>
          </w:tcPr>
          <w:p w14:paraId="72AED241" w14:textId="769FE392" w:rsidR="009C307A" w:rsidRDefault="00630073" w:rsidP="00B54CDC">
            <w:pPr>
              <w:pStyle w:val="Tabletext"/>
            </w:pPr>
            <w:r>
              <w:t>&lt;</w:t>
            </w:r>
            <w:r w:rsidR="00E73023">
              <w:t>1.0</w:t>
            </w:r>
            <w:r>
              <w:t>&gt;</w:t>
            </w:r>
          </w:p>
        </w:tc>
        <w:tc>
          <w:tcPr>
            <w:tcW w:w="3744" w:type="dxa"/>
            <w:vAlign w:val="center"/>
          </w:tcPr>
          <w:p w14:paraId="37C50E09" w14:textId="41D2B4CB" w:rsidR="009C307A" w:rsidRDefault="00E73023" w:rsidP="00B54CDC">
            <w:pPr>
              <w:pStyle w:val="Tabletext"/>
            </w:pPr>
            <w:r>
              <w:rPr>
                <w:noProof/>
              </w:rPr>
              <w:t>Use-case: Create a new account</w:t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t>Use-case: Booking</w:t>
            </w:r>
          </w:p>
        </w:tc>
        <w:tc>
          <w:tcPr>
            <w:tcW w:w="2898" w:type="dxa"/>
            <w:vAlign w:val="center"/>
          </w:tcPr>
          <w:p w14:paraId="1DB84404" w14:textId="3AC8F9DC" w:rsidR="009C307A" w:rsidRDefault="005D4CFB" w:rsidP="00B54CDC">
            <w:pPr>
              <w:pStyle w:val="Tabletext"/>
            </w:pPr>
            <w:r>
              <w:t xml:space="preserve">Le Cong </w:t>
            </w:r>
            <w:proofErr w:type="spellStart"/>
            <w:r>
              <w:t>Huu</w:t>
            </w:r>
            <w:proofErr w:type="spellEnd"/>
            <w:r>
              <w:t xml:space="preserve">, Le Tan </w:t>
            </w:r>
            <w:proofErr w:type="spellStart"/>
            <w:r>
              <w:t>Kiet</w:t>
            </w:r>
            <w:proofErr w:type="spellEnd"/>
            <w:r>
              <w:t xml:space="preserve">, Ngo Thanh Luc, Nguyen Long Vu, Nguyen </w:t>
            </w:r>
            <w:proofErr w:type="spellStart"/>
            <w:r>
              <w:t>Thi</w:t>
            </w:r>
            <w:proofErr w:type="spellEnd"/>
            <w:r>
              <w:t xml:space="preserve"> Anh Tuyet</w:t>
            </w:r>
          </w:p>
        </w:tc>
      </w:tr>
      <w:tr w:rsidR="009C307A" w14:paraId="6841E17A" w14:textId="77777777" w:rsidTr="00B54CDC">
        <w:tc>
          <w:tcPr>
            <w:tcW w:w="2304" w:type="dxa"/>
            <w:vAlign w:val="center"/>
          </w:tcPr>
          <w:p w14:paraId="06AF7F4C" w14:textId="13B63F65" w:rsidR="009C307A" w:rsidRDefault="00C25939" w:rsidP="00B54CDC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15B33B5D" w14:textId="179319CF" w:rsidR="009C307A" w:rsidRDefault="00C25939" w:rsidP="00B54CDC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  <w:vAlign w:val="center"/>
          </w:tcPr>
          <w:p w14:paraId="17F90D78" w14:textId="5C14E4E5" w:rsidR="009C307A" w:rsidRDefault="00C25939" w:rsidP="00B54CDC">
            <w:pPr>
              <w:pStyle w:val="Tabletext"/>
            </w:pPr>
            <w:r>
              <w:rPr>
                <w:noProof/>
              </w:rPr>
              <w:t>Use-case: Customer Support</w:t>
            </w:r>
            <w:r w:rsidR="00B056C1">
              <w:rPr>
                <w:noProof/>
              </w:rPr>
              <w:t xml:space="preserve">, </w:t>
            </w:r>
            <w:r w:rsidR="00B056C1">
              <w:rPr>
                <w:noProof/>
              </w:rPr>
              <w:t>Use-case</w:t>
            </w:r>
            <w:r w:rsidR="00B056C1">
              <w:rPr>
                <w:noProof/>
              </w:rPr>
              <w:t>: Promo</w:t>
            </w:r>
            <w:r w:rsidR="00795562">
              <w:rPr>
                <w:noProof/>
              </w:rPr>
              <w:t>tion</w:t>
            </w:r>
          </w:p>
        </w:tc>
        <w:tc>
          <w:tcPr>
            <w:tcW w:w="2898" w:type="dxa"/>
            <w:vAlign w:val="center"/>
          </w:tcPr>
          <w:p w14:paraId="48866E4A" w14:textId="2DEB10AE" w:rsidR="009C307A" w:rsidRDefault="00795562" w:rsidP="00B54CDC">
            <w:pPr>
              <w:pStyle w:val="Tabletext"/>
            </w:pPr>
            <w:r>
              <w:t>Ngo Thanh Luc</w:t>
            </w:r>
          </w:p>
        </w:tc>
      </w:tr>
      <w:tr w:rsidR="00C25939" w14:paraId="469BDE91" w14:textId="77777777" w:rsidTr="00B54CDC">
        <w:tc>
          <w:tcPr>
            <w:tcW w:w="2304" w:type="dxa"/>
            <w:vAlign w:val="center"/>
          </w:tcPr>
          <w:p w14:paraId="4273E1EF" w14:textId="291A21FD" w:rsidR="00C25939" w:rsidRDefault="00C25939" w:rsidP="00B54CDC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72AF54C7" w14:textId="6A96AF5D" w:rsidR="00C25939" w:rsidRDefault="00C25939" w:rsidP="00B54CDC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  <w:vAlign w:val="center"/>
          </w:tcPr>
          <w:p w14:paraId="4B545705" w14:textId="22A71FA7" w:rsidR="00C25939" w:rsidRDefault="00795562" w:rsidP="00B54CDC">
            <w:pPr>
              <w:pStyle w:val="Tabletext"/>
            </w:pPr>
            <w:r>
              <w:rPr>
                <w:noProof/>
              </w:rPr>
              <w:t xml:space="preserve">Use-case: </w:t>
            </w:r>
            <w:r>
              <w:rPr>
                <w:noProof/>
              </w:rPr>
              <w:t>Create room</w:t>
            </w:r>
            <w:r>
              <w:rPr>
                <w:noProof/>
              </w:rPr>
              <w:t xml:space="preserve">, Use-case: </w:t>
            </w:r>
            <w:r>
              <w:rPr>
                <w:noProof/>
              </w:rPr>
              <w:t>Edit room</w:t>
            </w:r>
          </w:p>
        </w:tc>
        <w:tc>
          <w:tcPr>
            <w:tcW w:w="2898" w:type="dxa"/>
            <w:vAlign w:val="center"/>
          </w:tcPr>
          <w:p w14:paraId="7D9B370D" w14:textId="07430CF8" w:rsidR="00C25939" w:rsidRDefault="00795562" w:rsidP="00B54CDC">
            <w:pPr>
              <w:pStyle w:val="Tabletext"/>
            </w:pPr>
            <w:r>
              <w:t xml:space="preserve">Le Cong </w:t>
            </w:r>
            <w:proofErr w:type="spellStart"/>
            <w:r>
              <w:t>Huu</w:t>
            </w:r>
            <w:proofErr w:type="spellEnd"/>
          </w:p>
        </w:tc>
      </w:tr>
      <w:tr w:rsidR="00C25939" w14:paraId="35E56055" w14:textId="77777777" w:rsidTr="00B54CDC">
        <w:tc>
          <w:tcPr>
            <w:tcW w:w="2304" w:type="dxa"/>
            <w:vAlign w:val="center"/>
          </w:tcPr>
          <w:p w14:paraId="64B6296E" w14:textId="2A2F5225" w:rsidR="00C25939" w:rsidRDefault="00C25939" w:rsidP="00B54CDC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3B60491D" w14:textId="642BA03B" w:rsidR="00C25939" w:rsidRDefault="00C25939" w:rsidP="00B54CDC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  <w:vAlign w:val="center"/>
          </w:tcPr>
          <w:p w14:paraId="77E1A371" w14:textId="7C7E688F" w:rsidR="00C25939" w:rsidRDefault="00795562" w:rsidP="00B54CDC">
            <w:pPr>
              <w:pStyle w:val="Tabletext"/>
            </w:pPr>
            <w:r>
              <w:rPr>
                <w:noProof/>
              </w:rPr>
              <w:t xml:space="preserve">Use-case: </w:t>
            </w:r>
            <w:r>
              <w:rPr>
                <w:noProof/>
              </w:rPr>
              <w:t>Search</w:t>
            </w:r>
            <w:r>
              <w:rPr>
                <w:noProof/>
              </w:rPr>
              <w:t xml:space="preserve">, Use-case: </w:t>
            </w:r>
            <w:r>
              <w:rPr>
                <w:noProof/>
              </w:rPr>
              <w:t>View detail</w:t>
            </w:r>
          </w:p>
        </w:tc>
        <w:tc>
          <w:tcPr>
            <w:tcW w:w="2898" w:type="dxa"/>
            <w:vAlign w:val="center"/>
          </w:tcPr>
          <w:p w14:paraId="264811F3" w14:textId="5F81480B" w:rsidR="00C25939" w:rsidRDefault="00795562" w:rsidP="00B54CDC">
            <w:pPr>
              <w:pStyle w:val="Tabletext"/>
            </w:pPr>
            <w:r>
              <w:t xml:space="preserve">Le Tan </w:t>
            </w:r>
            <w:proofErr w:type="spellStart"/>
            <w:r>
              <w:t>Kiet</w:t>
            </w:r>
            <w:proofErr w:type="spellEnd"/>
          </w:p>
        </w:tc>
      </w:tr>
      <w:tr w:rsidR="00C25939" w14:paraId="034BCE17" w14:textId="77777777" w:rsidTr="00B54CDC">
        <w:tc>
          <w:tcPr>
            <w:tcW w:w="2304" w:type="dxa"/>
            <w:vAlign w:val="center"/>
          </w:tcPr>
          <w:p w14:paraId="49BE6556" w14:textId="475E920D" w:rsidR="00C25939" w:rsidRDefault="00C25939" w:rsidP="00B54CDC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28427580" w14:textId="1215CE3F" w:rsidR="00C25939" w:rsidRDefault="00C25939" w:rsidP="00B54CDC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  <w:vAlign w:val="center"/>
          </w:tcPr>
          <w:p w14:paraId="18A28080" w14:textId="52611C1E" w:rsidR="00C25939" w:rsidRDefault="00121BA0" w:rsidP="00B54CDC">
            <w:pPr>
              <w:pStyle w:val="Tabletext"/>
            </w:pPr>
            <w:r>
              <w:rPr>
                <w:noProof/>
              </w:rPr>
              <w:t xml:space="preserve">Use-case: </w:t>
            </w:r>
            <w:r>
              <w:rPr>
                <w:noProof/>
              </w:rPr>
              <w:t>Payment</w:t>
            </w:r>
            <w:r>
              <w:rPr>
                <w:noProof/>
              </w:rPr>
              <w:t xml:space="preserve">, Use-case: </w:t>
            </w:r>
            <w:r>
              <w:rPr>
                <w:noProof/>
              </w:rPr>
              <w:t>Add review</w:t>
            </w:r>
          </w:p>
        </w:tc>
        <w:tc>
          <w:tcPr>
            <w:tcW w:w="2898" w:type="dxa"/>
            <w:vAlign w:val="center"/>
          </w:tcPr>
          <w:p w14:paraId="2D286F8A" w14:textId="18F2A2C3" w:rsidR="00C25939" w:rsidRDefault="009310BF" w:rsidP="00B54CDC">
            <w:pPr>
              <w:pStyle w:val="Tabletext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Anh Tuyet</w:t>
            </w:r>
          </w:p>
        </w:tc>
      </w:tr>
      <w:tr w:rsidR="00C25939" w14:paraId="0C97FB0E" w14:textId="77777777" w:rsidTr="00B54CDC">
        <w:tc>
          <w:tcPr>
            <w:tcW w:w="2304" w:type="dxa"/>
            <w:vAlign w:val="center"/>
          </w:tcPr>
          <w:p w14:paraId="6B4F9523" w14:textId="53101DC6" w:rsidR="00C25939" w:rsidRDefault="00C25939" w:rsidP="00B54CDC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67195F2A" w14:textId="2C53276C" w:rsidR="00C25939" w:rsidRDefault="00C25939" w:rsidP="00B54CDC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  <w:vAlign w:val="center"/>
          </w:tcPr>
          <w:p w14:paraId="5364CD69" w14:textId="040720D5" w:rsidR="00C25939" w:rsidRDefault="009310BF" w:rsidP="00B54CDC">
            <w:pPr>
              <w:pStyle w:val="Tabletext"/>
            </w:pPr>
            <w:r>
              <w:rPr>
                <w:noProof/>
              </w:rPr>
              <w:t xml:space="preserve">Use-case: </w:t>
            </w:r>
            <w:r w:rsidR="00B54CDC">
              <w:rPr>
                <w:noProof/>
              </w:rPr>
              <w:t>Dashboard</w:t>
            </w:r>
            <w:r>
              <w:rPr>
                <w:noProof/>
              </w:rPr>
              <w:t xml:space="preserve">, Use-case: </w:t>
            </w:r>
            <w:r w:rsidR="00B54CDC">
              <w:rPr>
                <w:noProof/>
              </w:rPr>
              <w:t>Login, Use-case: Edit Profile</w:t>
            </w:r>
          </w:p>
        </w:tc>
        <w:tc>
          <w:tcPr>
            <w:tcW w:w="2898" w:type="dxa"/>
            <w:vAlign w:val="center"/>
          </w:tcPr>
          <w:p w14:paraId="5D291859" w14:textId="398EFE31" w:rsidR="00C25939" w:rsidRDefault="00B54CDC" w:rsidP="00B54CDC">
            <w:pPr>
              <w:pStyle w:val="Tabletext"/>
            </w:pPr>
            <w:r>
              <w:t>Nguyen Long Vu</w:t>
            </w:r>
          </w:p>
        </w:tc>
      </w:tr>
    </w:tbl>
    <w:p w14:paraId="3BAD7A8A" w14:textId="77777777" w:rsidR="009C307A" w:rsidRDefault="009C307A"/>
    <w:p w14:paraId="0942DBEC" w14:textId="55A6DFEA" w:rsidR="009C307A" w:rsidRDefault="00630073">
      <w:pPr>
        <w:pStyle w:val="Title"/>
      </w:pPr>
      <w:r>
        <w:br w:type="page"/>
      </w:r>
    </w:p>
    <w:sdt>
      <w:sdtPr>
        <w:id w:val="-15091279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74320D4A" w14:textId="195DD374" w:rsidR="00B056C1" w:rsidRPr="00B056C1" w:rsidRDefault="00B056C1" w:rsidP="00B056C1">
          <w:pPr>
            <w:pStyle w:val="TOCHeading"/>
            <w:jc w:val="center"/>
            <w:rPr>
              <w:b/>
              <w:bCs/>
              <w:color w:val="auto"/>
            </w:rPr>
          </w:pPr>
          <w:r w:rsidRPr="00B056C1">
            <w:rPr>
              <w:b/>
              <w:bCs/>
              <w:color w:val="auto"/>
            </w:rPr>
            <w:t>Table of Contents</w:t>
          </w:r>
        </w:p>
        <w:p w14:paraId="67D01443" w14:textId="1D21722D" w:rsidR="00B056C1" w:rsidRDefault="00B05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7031" w:history="1">
            <w:r w:rsidRPr="00C72422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3837" w14:textId="407BF5CD" w:rsidR="00B056C1" w:rsidRDefault="00B05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2" w:history="1">
            <w:r w:rsidRPr="00C72422">
              <w:rPr>
                <w:rStyle w:val="Hyperlink"/>
                <w:noProof/>
              </w:rPr>
              <w:t>Use-case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62B4" w14:textId="269E31C7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3" w:history="1">
            <w:r w:rsidRPr="00C72422">
              <w:rPr>
                <w:rStyle w:val="Hyperlink"/>
                <w:noProof/>
              </w:rPr>
              <w:t>Use-case: Create a new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9397" w14:textId="0B9004FB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4" w:history="1">
            <w:r w:rsidRPr="00C72422">
              <w:rPr>
                <w:rStyle w:val="Hyperlink"/>
                <w:noProof/>
              </w:rPr>
              <w:t>Use-case: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FE4" w14:textId="10A009A4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5" w:history="1">
            <w:r w:rsidRPr="00C72422">
              <w:rPr>
                <w:rStyle w:val="Hyperlink"/>
                <w:noProof/>
              </w:rPr>
              <w:t>Use-case: Customer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A737" w14:textId="6D6EB821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6" w:history="1">
            <w:r w:rsidRPr="00C72422">
              <w:rPr>
                <w:rStyle w:val="Hyperlink"/>
                <w:noProof/>
              </w:rPr>
              <w:t>Use-case: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DD92" w14:textId="617D6844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7" w:history="1">
            <w:r w:rsidRPr="00C72422">
              <w:rPr>
                <w:rStyle w:val="Hyperlink"/>
                <w:noProof/>
              </w:rPr>
              <w:t>Use-case: Create a new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F5CB" w14:textId="0211044D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8" w:history="1">
            <w:r w:rsidRPr="00C72422">
              <w:rPr>
                <w:rStyle w:val="Hyperlink"/>
                <w:noProof/>
              </w:rPr>
              <w:t>Use-case: Edit a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38BA" w14:textId="7BCDA785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39" w:history="1">
            <w:r w:rsidRPr="00C72422">
              <w:rPr>
                <w:rStyle w:val="Hyperlink"/>
                <w:noProof/>
              </w:rPr>
              <w:t>Use-case: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F217" w14:textId="37D65C05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0" w:history="1">
            <w:r w:rsidRPr="00C72422">
              <w:rPr>
                <w:rStyle w:val="Hyperlink"/>
                <w:noProof/>
              </w:rPr>
              <w:t>Use-case: View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30E0" w14:textId="2A427579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1" w:history="1">
            <w:r w:rsidRPr="00C72422">
              <w:rPr>
                <w:rStyle w:val="Hyperlink"/>
                <w:noProof/>
              </w:rPr>
              <w:t>Use-case: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D705" w14:textId="67056E6C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2" w:history="1">
            <w:r w:rsidRPr="00C72422">
              <w:rPr>
                <w:rStyle w:val="Hyperlink"/>
                <w:noProof/>
              </w:rPr>
              <w:t>Use-case: Add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A5E4" w14:textId="68854BB7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3" w:history="1">
            <w:r w:rsidRPr="00C72422">
              <w:rPr>
                <w:rStyle w:val="Hyperlink"/>
                <w:noProof/>
              </w:rPr>
              <w:t>Use-case: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1C2E" w14:textId="6DACC0BE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4" w:history="1">
            <w:r w:rsidRPr="00C72422">
              <w:rPr>
                <w:rStyle w:val="Hyperlink"/>
                <w:noProof/>
              </w:rPr>
              <w:t>Use-case: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F064" w14:textId="46BD36A6" w:rsidR="00B056C1" w:rsidRDefault="00B056C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7045" w:history="1">
            <w:r w:rsidRPr="00C72422">
              <w:rPr>
                <w:rStyle w:val="Hyperlink"/>
                <w:noProof/>
              </w:rPr>
              <w:t>Use-case: 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C90B" w14:textId="63E66494" w:rsidR="00B056C1" w:rsidRDefault="00B056C1">
          <w:r>
            <w:rPr>
              <w:b/>
              <w:bCs/>
              <w:noProof/>
            </w:rPr>
            <w:fldChar w:fldCharType="end"/>
          </w:r>
        </w:p>
      </w:sdtContent>
    </w:sdt>
    <w:p w14:paraId="42F36817" w14:textId="4E5D8131" w:rsidR="004E3DCC" w:rsidRDefault="00630073" w:rsidP="004E3DCC">
      <w:r>
        <w:br w:type="page"/>
      </w:r>
    </w:p>
    <w:p w14:paraId="0EED2595" w14:textId="77777777" w:rsidR="004E3DCC" w:rsidRDefault="004E3DCC" w:rsidP="00876F9C">
      <w:pPr>
        <w:pStyle w:val="Heading1"/>
      </w:pPr>
      <w:bookmarkStart w:id="0" w:name="_Toc416105490"/>
      <w:bookmarkStart w:id="1" w:name="_Toc119526648"/>
      <w:bookmarkStart w:id="2" w:name="_Toc119527031"/>
      <w:r>
        <w:lastRenderedPageBreak/>
        <w:t>Use-case Model</w:t>
      </w:r>
      <w:bookmarkEnd w:id="0"/>
      <w:bookmarkEnd w:id="1"/>
      <w:bookmarkEnd w:id="2"/>
    </w:p>
    <w:p w14:paraId="110048C5" w14:textId="4A5A56D3" w:rsidR="004E3DCC" w:rsidRDefault="00F06B8A" w:rsidP="004078A2">
      <w:pPr>
        <w:jc w:val="center"/>
      </w:pPr>
      <w:r>
        <w:rPr>
          <w:noProof/>
        </w:rPr>
        <w:drawing>
          <wp:inline distT="0" distB="0" distL="0" distR="0" wp14:anchorId="6F3C83D9" wp14:editId="55435DBA">
            <wp:extent cx="4998707" cy="73692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83" cy="737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5F9E" w14:textId="77777777" w:rsidR="004E3DCC" w:rsidRDefault="004E3DCC" w:rsidP="004E3DCC"/>
    <w:p w14:paraId="04051721" w14:textId="77777777" w:rsidR="004E3DCC" w:rsidRDefault="00591379" w:rsidP="00876F9C">
      <w:pPr>
        <w:pStyle w:val="Heading1"/>
      </w:pPr>
      <w:bookmarkStart w:id="3" w:name="_Toc119526649"/>
      <w:bookmarkStart w:id="4" w:name="_Toc119527032"/>
      <w:r>
        <w:lastRenderedPageBreak/>
        <w:t xml:space="preserve">Use-case </w:t>
      </w:r>
      <w:r w:rsidR="00016409">
        <w:t>Specifications</w:t>
      </w:r>
      <w:bookmarkEnd w:id="3"/>
      <w:bookmarkEnd w:id="4"/>
    </w:p>
    <w:p w14:paraId="52550196" w14:textId="30062C64" w:rsidR="004E3DCC" w:rsidRDefault="00B84F54" w:rsidP="00876F9C">
      <w:pPr>
        <w:pStyle w:val="Heading2"/>
        <w:rPr>
          <w:lang w:val="vi-VN"/>
        </w:rPr>
      </w:pPr>
      <w:bookmarkStart w:id="5" w:name="_Toc119526650"/>
      <w:bookmarkStart w:id="6" w:name="_Toc119527033"/>
      <w:r>
        <w:t xml:space="preserve">Use-case: </w:t>
      </w:r>
      <w:r w:rsidR="7C1A0BAB">
        <w:t>Create</w:t>
      </w:r>
      <w:r w:rsidR="00A013D1">
        <w:t xml:space="preserve"> a</w:t>
      </w:r>
      <w:r w:rsidR="00E27CBE">
        <w:t xml:space="preserve"> </w:t>
      </w:r>
      <w:r w:rsidR="7C1A0BAB">
        <w:t>new account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E3DCC" w14:paraId="01C0E8F8" w14:textId="77777777" w:rsidTr="2CBC3F1D">
        <w:tc>
          <w:tcPr>
            <w:tcW w:w="2088" w:type="dxa"/>
          </w:tcPr>
          <w:p w14:paraId="222AC4F7" w14:textId="77777777" w:rsidR="004E3DCC" w:rsidRDefault="004E3DCC">
            <w:r>
              <w:t>Use case Name</w:t>
            </w:r>
          </w:p>
        </w:tc>
        <w:tc>
          <w:tcPr>
            <w:tcW w:w="7488" w:type="dxa"/>
          </w:tcPr>
          <w:p w14:paraId="5DD2F9AA" w14:textId="0F3C5336" w:rsidR="004E3DCC" w:rsidRDefault="7C1A0BAB" w:rsidP="007201F3">
            <w:pPr>
              <w:rPr>
                <w:lang w:val="vi-VN"/>
              </w:rPr>
            </w:pPr>
            <w:r>
              <w:t>Create a new account.</w:t>
            </w:r>
          </w:p>
        </w:tc>
      </w:tr>
      <w:tr w:rsidR="004E3DCC" w14:paraId="0E8B1D31" w14:textId="77777777" w:rsidTr="2CBC3F1D">
        <w:tc>
          <w:tcPr>
            <w:tcW w:w="2088" w:type="dxa"/>
          </w:tcPr>
          <w:p w14:paraId="60B62F62" w14:textId="77777777" w:rsidR="004E3DCC" w:rsidRDefault="004E3DCC">
            <w:r>
              <w:t>Brief description</w:t>
            </w:r>
          </w:p>
        </w:tc>
        <w:tc>
          <w:tcPr>
            <w:tcW w:w="7488" w:type="dxa"/>
          </w:tcPr>
          <w:p w14:paraId="4844B2C5" w14:textId="70C8DE7C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2F8E92BE">
              <w:t>user</w:t>
            </w:r>
            <w:r w:rsidR="7C1A0BAB">
              <w:t xml:space="preserve"> </w:t>
            </w:r>
            <w:r w:rsidRPr="00253488">
              <w:t xml:space="preserve">can </w:t>
            </w:r>
            <w:r w:rsidR="774E226C">
              <w:t>create</w:t>
            </w:r>
            <w:r w:rsidRPr="00253488">
              <w:t xml:space="preserve"> </w:t>
            </w:r>
            <w:r w:rsidR="00A013D1">
              <w:t xml:space="preserve">a </w:t>
            </w:r>
            <w:r w:rsidR="231CA752">
              <w:t>new</w:t>
            </w:r>
            <w:r w:rsidR="75744B88">
              <w:t xml:space="preserve"> account</w:t>
            </w:r>
            <w:r w:rsidR="00A013D1">
              <w:t>.</w:t>
            </w:r>
          </w:p>
        </w:tc>
      </w:tr>
      <w:tr w:rsidR="004E3DCC" w14:paraId="45A86029" w14:textId="77777777" w:rsidTr="2CBC3F1D">
        <w:tc>
          <w:tcPr>
            <w:tcW w:w="2088" w:type="dxa"/>
          </w:tcPr>
          <w:p w14:paraId="09EB8A51" w14:textId="77777777" w:rsidR="004E3DCC" w:rsidRDefault="004E3DCC">
            <w:r>
              <w:t>Actors</w:t>
            </w:r>
          </w:p>
        </w:tc>
        <w:tc>
          <w:tcPr>
            <w:tcW w:w="7488" w:type="dxa"/>
          </w:tcPr>
          <w:p w14:paraId="2C25EAAB" w14:textId="2C1F28F2" w:rsidR="004E3DCC" w:rsidRDefault="2F8E92BE">
            <w:r>
              <w:t>Hotel owner</w:t>
            </w:r>
            <w:r w:rsidR="5A89D31B">
              <w:t xml:space="preserve"> </w:t>
            </w:r>
            <w:r w:rsidR="65F85454">
              <w:t xml:space="preserve">and Customer </w:t>
            </w:r>
          </w:p>
        </w:tc>
      </w:tr>
      <w:tr w:rsidR="004E3DCC" w14:paraId="797D4336" w14:textId="77777777" w:rsidTr="2CBC3F1D">
        <w:tc>
          <w:tcPr>
            <w:tcW w:w="2088" w:type="dxa"/>
          </w:tcPr>
          <w:p w14:paraId="677DEE04" w14:textId="77777777" w:rsidR="004E3DCC" w:rsidRDefault="004E3DCC">
            <w:r>
              <w:t>Basic Flow</w:t>
            </w:r>
          </w:p>
        </w:tc>
        <w:tc>
          <w:tcPr>
            <w:tcW w:w="7488" w:type="dxa"/>
          </w:tcPr>
          <w:p w14:paraId="65210996" w14:textId="37B3DF4A" w:rsidR="00804E89" w:rsidRDefault="2CBC3F1D" w:rsidP="008749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At the signup page, the user enters username, password, phone number, mail, account type (customer or hotel owner), id card, agree with our term services.</w:t>
            </w:r>
          </w:p>
          <w:p w14:paraId="6D9043EC" w14:textId="7D1577D6" w:rsidR="004E3DCC" w:rsidRDefault="2CBC3F1D" w:rsidP="008749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click on ‘</w:t>
            </w:r>
            <w:r w:rsidR="4849879C">
              <w:t>Signup’</w:t>
            </w:r>
            <w:r>
              <w:t>.</w:t>
            </w:r>
          </w:p>
          <w:p w14:paraId="37695EA3" w14:textId="7CE6FE3D" w:rsidR="004E3DCC" w:rsidRDefault="2CBC3F1D" w:rsidP="008749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 System will </w:t>
            </w:r>
            <w:r w:rsidR="4849879C">
              <w:t>announce “Signup</w:t>
            </w:r>
            <w:r>
              <w:t xml:space="preserve"> successfully!</w:t>
            </w:r>
            <w:proofErr w:type="gramStart"/>
            <w:r>
              <w:t>” ,</w:t>
            </w:r>
            <w:proofErr w:type="gramEnd"/>
            <w:r>
              <w:t xml:space="preserve"> create a new account and add the account to the database.</w:t>
            </w:r>
          </w:p>
          <w:p w14:paraId="284BA81E" w14:textId="0120F37E" w:rsidR="009B420A" w:rsidRPr="00F02F9F" w:rsidRDefault="2CBC3F1D" w:rsidP="008749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Back to the login page, the user enters username and password to login.</w:t>
            </w:r>
          </w:p>
        </w:tc>
      </w:tr>
      <w:tr w:rsidR="004E3DCC" w14:paraId="4143B883" w14:textId="77777777" w:rsidTr="2CBC3F1D">
        <w:tc>
          <w:tcPr>
            <w:tcW w:w="2088" w:type="dxa"/>
          </w:tcPr>
          <w:p w14:paraId="55887749" w14:textId="77777777" w:rsidR="004E3DCC" w:rsidRDefault="004E3DCC">
            <w:r>
              <w:t>Alternative Flows</w:t>
            </w:r>
          </w:p>
        </w:tc>
        <w:tc>
          <w:tcPr>
            <w:tcW w:w="7488" w:type="dxa"/>
          </w:tcPr>
          <w:p w14:paraId="6F551158" w14:textId="11F9258D" w:rsidR="004E3DCC" w:rsidRPr="00613915" w:rsidRDefault="2CBC3F1D" w:rsidP="2CBC3F1D">
            <w:pPr>
              <w:rPr>
                <w:b/>
                <w:bCs/>
              </w:rPr>
            </w:pPr>
            <w:r w:rsidRPr="2CBC3F1D">
              <w:rPr>
                <w:b/>
                <w:bCs/>
              </w:rPr>
              <w:t xml:space="preserve">Alternative flow 1: User cannot register because of </w:t>
            </w:r>
            <w:r w:rsidR="4849879C" w:rsidRPr="4849879C">
              <w:rPr>
                <w:b/>
                <w:bCs/>
              </w:rPr>
              <w:t>invalid</w:t>
            </w:r>
            <w:r w:rsidRPr="2CBC3F1D">
              <w:rPr>
                <w:b/>
                <w:bCs/>
              </w:rPr>
              <w:t xml:space="preserve"> username</w:t>
            </w:r>
          </w:p>
          <w:p w14:paraId="7C38FCDC" w14:textId="4D0706CD" w:rsidR="004E3DCC" w:rsidRDefault="2CBC3F1D" w:rsidP="008749D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From #2 of the basic flow, </w:t>
            </w:r>
            <w:r w:rsidR="4849879C">
              <w:t>if</w:t>
            </w:r>
            <w:r>
              <w:t xml:space="preserve"> username is </w:t>
            </w:r>
            <w:r w:rsidR="4849879C">
              <w:t>invalid</w:t>
            </w:r>
            <w:r>
              <w:t>, system will announce “Using other username!”.</w:t>
            </w:r>
          </w:p>
          <w:p w14:paraId="39921695" w14:textId="11366458" w:rsidR="004E3DCC" w:rsidRDefault="2CBC3F1D" w:rsidP="008749D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Redo #1 of the basic flow.</w:t>
            </w:r>
          </w:p>
          <w:p w14:paraId="2DB54129" w14:textId="5FBF09D4" w:rsidR="00366692" w:rsidRDefault="2CBC3F1D" w:rsidP="2CBC3F1D">
            <w:pPr>
              <w:rPr>
                <w:b/>
                <w:bCs/>
              </w:rPr>
            </w:pPr>
            <w:r w:rsidRPr="2CBC3F1D">
              <w:rPr>
                <w:b/>
                <w:bCs/>
              </w:rPr>
              <w:t xml:space="preserve">Alternative flow 2: User cannot register because of </w:t>
            </w:r>
            <w:r w:rsidR="4849879C" w:rsidRPr="4849879C">
              <w:rPr>
                <w:b/>
                <w:bCs/>
              </w:rPr>
              <w:t>invalid</w:t>
            </w:r>
            <w:r w:rsidRPr="2CBC3F1D">
              <w:rPr>
                <w:b/>
                <w:bCs/>
              </w:rPr>
              <w:t xml:space="preserve"> mail</w:t>
            </w:r>
          </w:p>
          <w:p w14:paraId="233F739D" w14:textId="146A8CC2" w:rsidR="00366692" w:rsidRDefault="2CBC3F1D" w:rsidP="2CBC3F1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From #2 of the basic flow, </w:t>
            </w:r>
            <w:r w:rsidR="4849879C">
              <w:t>if</w:t>
            </w:r>
            <w:r>
              <w:t xml:space="preserve"> mail is </w:t>
            </w:r>
            <w:r w:rsidR="4849879C">
              <w:t>invalid</w:t>
            </w:r>
            <w:r>
              <w:t>, system will announce “This mail has existed!”.</w:t>
            </w:r>
          </w:p>
          <w:p w14:paraId="3A27ACB4" w14:textId="1EC50C9D" w:rsidR="00366692" w:rsidRDefault="2CBC3F1D" w:rsidP="2CBC3F1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Redo #1 of the basic flow.</w:t>
            </w:r>
          </w:p>
          <w:p w14:paraId="603DE33E" w14:textId="600CF17F" w:rsidR="00366692" w:rsidRDefault="00366692" w:rsidP="2CBC3F1D">
            <w:pPr>
              <w:spacing w:line="240" w:lineRule="auto"/>
            </w:pPr>
          </w:p>
        </w:tc>
      </w:tr>
      <w:tr w:rsidR="004E3DCC" w14:paraId="5A7CCB4B" w14:textId="77777777" w:rsidTr="2CBC3F1D">
        <w:tc>
          <w:tcPr>
            <w:tcW w:w="2088" w:type="dxa"/>
          </w:tcPr>
          <w:p w14:paraId="5E0A3E26" w14:textId="77777777" w:rsidR="004E3DCC" w:rsidRDefault="004E3DCC">
            <w:r>
              <w:t>Pre-conditions</w:t>
            </w:r>
          </w:p>
        </w:tc>
        <w:tc>
          <w:tcPr>
            <w:tcW w:w="7488" w:type="dxa"/>
          </w:tcPr>
          <w:p w14:paraId="49FF195C" w14:textId="7F83DC60" w:rsidR="004E3DCC" w:rsidRDefault="2CBC3F1D" w:rsidP="2CBC3F1D">
            <w:r>
              <w:t>User goes to signup page.</w:t>
            </w:r>
          </w:p>
        </w:tc>
      </w:tr>
      <w:tr w:rsidR="004E3DCC" w14:paraId="5381C069" w14:textId="77777777" w:rsidTr="2CBC3F1D">
        <w:tc>
          <w:tcPr>
            <w:tcW w:w="2088" w:type="dxa"/>
          </w:tcPr>
          <w:p w14:paraId="008FD32B" w14:textId="77777777" w:rsidR="004E3DCC" w:rsidRDefault="004E3DCC">
            <w:r>
              <w:t>Post-conditions</w:t>
            </w:r>
          </w:p>
        </w:tc>
        <w:tc>
          <w:tcPr>
            <w:tcW w:w="7488" w:type="dxa"/>
          </w:tcPr>
          <w:p w14:paraId="28A4C0B6" w14:textId="499F28AA" w:rsidR="004E3DCC" w:rsidRDefault="2CBC3F1D" w:rsidP="000A0E7B">
            <w:r>
              <w:t>The user creates a new account successfully.</w:t>
            </w:r>
          </w:p>
        </w:tc>
      </w:tr>
    </w:tbl>
    <w:p w14:paraId="33BF6DA0" w14:textId="77777777" w:rsidR="004E3DCC" w:rsidRDefault="004E3DCC" w:rsidP="004E3DCC"/>
    <w:p w14:paraId="51DD5D74" w14:textId="3217B317" w:rsidR="00512FAF" w:rsidRDefault="00F25C41" w:rsidP="00F25C41">
      <w:pPr>
        <w:pStyle w:val="Heading2"/>
        <w:rPr>
          <w:lang w:val="vi-VN"/>
        </w:rPr>
      </w:pPr>
      <w:bookmarkStart w:id="7" w:name="_Toc119526651"/>
      <w:bookmarkStart w:id="8" w:name="_Toc119527034"/>
      <w:r>
        <w:t xml:space="preserve">Use-case: </w:t>
      </w:r>
      <w:r w:rsidR="005E59D8">
        <w:t>Booking</w:t>
      </w:r>
      <w:bookmarkEnd w:id="7"/>
      <w:bookmarkEnd w:id="8"/>
      <w:r w:rsidR="005E59D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77661BD9" w14:paraId="0C22D5E1" w14:textId="77777777" w:rsidTr="2CBC3F1D">
        <w:tc>
          <w:tcPr>
            <w:tcW w:w="2088" w:type="dxa"/>
          </w:tcPr>
          <w:p w14:paraId="51DA0443" w14:textId="77777777" w:rsidR="77661BD9" w:rsidRDefault="77661BD9">
            <w:r>
              <w:t>Use case Name</w:t>
            </w:r>
          </w:p>
        </w:tc>
        <w:tc>
          <w:tcPr>
            <w:tcW w:w="7488" w:type="dxa"/>
          </w:tcPr>
          <w:p w14:paraId="732CB6AD" w14:textId="1973862F" w:rsidR="77661BD9" w:rsidRDefault="00931E1E">
            <w:r>
              <w:t>Booking</w:t>
            </w:r>
          </w:p>
        </w:tc>
      </w:tr>
      <w:tr w:rsidR="77661BD9" w14:paraId="74F50378" w14:textId="77777777" w:rsidTr="2CBC3F1D">
        <w:tc>
          <w:tcPr>
            <w:tcW w:w="2088" w:type="dxa"/>
          </w:tcPr>
          <w:p w14:paraId="7CFD668A" w14:textId="77777777" w:rsidR="77661BD9" w:rsidRDefault="77661BD9">
            <w:r>
              <w:t>Brief description</w:t>
            </w:r>
          </w:p>
        </w:tc>
        <w:tc>
          <w:tcPr>
            <w:tcW w:w="7488" w:type="dxa"/>
          </w:tcPr>
          <w:p w14:paraId="6740003B" w14:textId="3300D875" w:rsidR="77661BD9" w:rsidRDefault="77661BD9">
            <w:r>
              <w:t xml:space="preserve">This use case describes how </w:t>
            </w:r>
            <w:r w:rsidR="009D2D12">
              <w:t>Customer can book hotel</w:t>
            </w:r>
            <w:r>
              <w:t>.</w:t>
            </w:r>
          </w:p>
        </w:tc>
      </w:tr>
      <w:tr w:rsidR="77661BD9" w14:paraId="6825517E" w14:textId="77777777" w:rsidTr="2CBC3F1D">
        <w:tc>
          <w:tcPr>
            <w:tcW w:w="2088" w:type="dxa"/>
          </w:tcPr>
          <w:p w14:paraId="2A92DF5F" w14:textId="77777777" w:rsidR="77661BD9" w:rsidRDefault="77661BD9">
            <w:r>
              <w:t>Actors</w:t>
            </w:r>
          </w:p>
        </w:tc>
        <w:tc>
          <w:tcPr>
            <w:tcW w:w="7488" w:type="dxa"/>
          </w:tcPr>
          <w:p w14:paraId="481D2F03" w14:textId="77777777" w:rsidR="77661BD9" w:rsidRDefault="77661BD9">
            <w:r>
              <w:t>Customer</w:t>
            </w:r>
          </w:p>
        </w:tc>
      </w:tr>
      <w:tr w:rsidR="77661BD9" w14:paraId="3E405194" w14:textId="77777777" w:rsidTr="2CBC3F1D">
        <w:tc>
          <w:tcPr>
            <w:tcW w:w="2088" w:type="dxa"/>
          </w:tcPr>
          <w:p w14:paraId="048A47D6" w14:textId="77777777" w:rsidR="77661BD9" w:rsidRDefault="77661BD9">
            <w:r>
              <w:t>Basic Flow</w:t>
            </w:r>
          </w:p>
        </w:tc>
        <w:tc>
          <w:tcPr>
            <w:tcW w:w="7488" w:type="dxa"/>
          </w:tcPr>
          <w:p w14:paraId="58C85095" w14:textId="3434AA2A" w:rsidR="77661BD9" w:rsidRDefault="00541F8E" w:rsidP="008749DD">
            <w:pPr>
              <w:pStyle w:val="ListParagraph"/>
              <w:numPr>
                <w:ilvl w:val="0"/>
                <w:numId w:val="5"/>
              </w:numPr>
            </w:pPr>
            <w:r>
              <w:t>The system</w:t>
            </w:r>
            <w:r w:rsidR="009934E0">
              <w:t xml:space="preserve"> display</w:t>
            </w:r>
            <w:r w:rsidR="00F52642">
              <w:t>s</w:t>
            </w:r>
            <w:r w:rsidR="009934E0">
              <w:t xml:space="preserve"> hotel </w:t>
            </w:r>
            <w:r w:rsidR="009F20E6">
              <w:t>suggested at home page</w:t>
            </w:r>
            <w:r w:rsidR="000B1AE7">
              <w:t>, or user can</w:t>
            </w:r>
            <w:r w:rsidR="005E48A6">
              <w:t xml:space="preserve"> </w:t>
            </w:r>
            <w:r w:rsidR="00F62FC4">
              <w:t xml:space="preserve">search the hotel </w:t>
            </w:r>
            <w:r w:rsidR="00B2315F">
              <w:t>on search input.</w:t>
            </w:r>
          </w:p>
          <w:p w14:paraId="60AE516F" w14:textId="149186C4" w:rsidR="00B2315F" w:rsidRDefault="00B2315F" w:rsidP="008749DD">
            <w:pPr>
              <w:pStyle w:val="ListParagraph"/>
              <w:numPr>
                <w:ilvl w:val="0"/>
                <w:numId w:val="5"/>
              </w:numPr>
            </w:pPr>
            <w:r>
              <w:t>System</w:t>
            </w:r>
            <w:r w:rsidR="00C9244C">
              <w:t xml:space="preserve"> </w:t>
            </w:r>
            <w:r w:rsidR="00110985">
              <w:t>displays the hotels found</w:t>
            </w:r>
            <w:r w:rsidR="00BF2506">
              <w:t>.</w:t>
            </w:r>
          </w:p>
          <w:p w14:paraId="7C576041" w14:textId="11DFC166" w:rsidR="00BF2506" w:rsidRDefault="00541F8E" w:rsidP="008749DD">
            <w:pPr>
              <w:pStyle w:val="ListParagraph"/>
              <w:numPr>
                <w:ilvl w:val="0"/>
                <w:numId w:val="5"/>
              </w:numPr>
            </w:pPr>
            <w:r>
              <w:t>Customers</w:t>
            </w:r>
            <w:r w:rsidR="00DC7E47">
              <w:t xml:space="preserve"> </w:t>
            </w:r>
            <w:r w:rsidR="00D6683E">
              <w:t xml:space="preserve">click </w:t>
            </w:r>
            <w:r w:rsidR="00D81FF4">
              <w:t xml:space="preserve">hotel </w:t>
            </w:r>
            <w:r w:rsidR="00D6683E">
              <w:t>card</w:t>
            </w:r>
            <w:r w:rsidR="00B67240">
              <w:t xml:space="preserve"> </w:t>
            </w:r>
            <w:r w:rsidR="00060280">
              <w:t>to view detail</w:t>
            </w:r>
            <w:r w:rsidR="00D81FF4">
              <w:t>.</w:t>
            </w:r>
          </w:p>
          <w:p w14:paraId="186D52C2" w14:textId="6B76EE07" w:rsidR="004B190F" w:rsidRDefault="00137950" w:rsidP="008749DD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r w:rsidR="00541F8E">
              <w:t>picks</w:t>
            </w:r>
            <w:r w:rsidR="00E601BE">
              <w:t xml:space="preserve"> check-in, check-out date to view price.</w:t>
            </w:r>
          </w:p>
          <w:p w14:paraId="0FF165C5" w14:textId="5FFF3E31" w:rsidR="00734C71" w:rsidRDefault="004C0E0B" w:rsidP="008749DD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Customer</w:t>
            </w:r>
            <w:proofErr w:type="gramEnd"/>
            <w:r w:rsidR="00734C71">
              <w:t xml:space="preserve"> </w:t>
            </w:r>
            <w:r w:rsidR="009B6D29">
              <w:t xml:space="preserve">click </w:t>
            </w:r>
            <w:r w:rsidR="00FE705F">
              <w:t>“Booking”</w:t>
            </w:r>
            <w:r>
              <w:t xml:space="preserve"> </w:t>
            </w:r>
            <w:r w:rsidR="00FE705F">
              <w:t>button</w:t>
            </w:r>
            <w:r w:rsidR="007F1CBB">
              <w:t xml:space="preserve"> if available</w:t>
            </w:r>
            <w:r w:rsidR="00734C71">
              <w:t>.</w:t>
            </w:r>
          </w:p>
          <w:p w14:paraId="565ECD3A" w14:textId="55E3B051" w:rsidR="004C47F4" w:rsidRPr="00B529D7" w:rsidRDefault="004D50E0" w:rsidP="008749D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4849879C">
              <w:t>redirects</w:t>
            </w:r>
            <w:r>
              <w:t xml:space="preserve"> to payment page.</w:t>
            </w:r>
          </w:p>
        </w:tc>
      </w:tr>
      <w:tr w:rsidR="77661BD9" w14:paraId="7A0BBD3D" w14:textId="77777777" w:rsidTr="2CBC3F1D">
        <w:tc>
          <w:tcPr>
            <w:tcW w:w="2088" w:type="dxa"/>
          </w:tcPr>
          <w:p w14:paraId="09F6F278" w14:textId="77777777" w:rsidR="77661BD9" w:rsidRDefault="77661BD9">
            <w:r>
              <w:t>Alternative Flows</w:t>
            </w:r>
          </w:p>
        </w:tc>
        <w:tc>
          <w:tcPr>
            <w:tcW w:w="7488" w:type="dxa"/>
          </w:tcPr>
          <w:p w14:paraId="6C944DC6" w14:textId="6B9B0CF8" w:rsidR="77661BD9" w:rsidRDefault="77661BD9" w:rsidP="77661BD9">
            <w:pPr>
              <w:rPr>
                <w:b/>
                <w:bCs/>
              </w:rPr>
            </w:pPr>
            <w:r w:rsidRPr="77661BD9">
              <w:rPr>
                <w:b/>
                <w:bCs/>
              </w:rPr>
              <w:t xml:space="preserve">Alternative flow 1: User cannot find </w:t>
            </w:r>
            <w:r w:rsidR="00673E6C">
              <w:rPr>
                <w:b/>
                <w:bCs/>
              </w:rPr>
              <w:t>hotels</w:t>
            </w:r>
            <w:r w:rsidRPr="77661BD9">
              <w:rPr>
                <w:b/>
                <w:bCs/>
              </w:rPr>
              <w:t xml:space="preserve"> searched</w:t>
            </w:r>
          </w:p>
          <w:p w14:paraId="02BEBFA1" w14:textId="77777777" w:rsidR="77661BD9" w:rsidRDefault="446B1BB4" w:rsidP="008749DD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From #1 of the basic flow, user enters another term</w:t>
            </w:r>
          </w:p>
          <w:p w14:paraId="3A5C64B0" w14:textId="300127B2" w:rsidR="77661BD9" w:rsidRDefault="2CBC3F1D" w:rsidP="008749D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Continue step #2 in the basic flow</w:t>
            </w:r>
          </w:p>
          <w:p w14:paraId="1574827E" w14:textId="693EEEE0" w:rsidR="77661BD9" w:rsidRDefault="77661BD9" w:rsidP="00661154">
            <w:pPr>
              <w:spacing w:line="240" w:lineRule="auto"/>
            </w:pPr>
          </w:p>
        </w:tc>
      </w:tr>
      <w:tr w:rsidR="77661BD9" w14:paraId="59386DF0" w14:textId="77777777" w:rsidTr="2CBC3F1D">
        <w:tc>
          <w:tcPr>
            <w:tcW w:w="2088" w:type="dxa"/>
          </w:tcPr>
          <w:p w14:paraId="5C106D14" w14:textId="77777777" w:rsidR="77661BD9" w:rsidRDefault="77661BD9">
            <w:r>
              <w:t>Pre-conditions</w:t>
            </w:r>
          </w:p>
        </w:tc>
        <w:tc>
          <w:tcPr>
            <w:tcW w:w="7488" w:type="dxa"/>
          </w:tcPr>
          <w:p w14:paraId="087B7799" w14:textId="34F8BC42" w:rsidR="77661BD9" w:rsidRDefault="77661BD9">
            <w:r>
              <w:t xml:space="preserve">User </w:t>
            </w:r>
            <w:r w:rsidR="00432013">
              <w:t>already</w:t>
            </w:r>
            <w:r w:rsidR="00F51296">
              <w:t xml:space="preserve"> login.</w:t>
            </w:r>
          </w:p>
        </w:tc>
      </w:tr>
      <w:tr w:rsidR="77661BD9" w14:paraId="79BAA955" w14:textId="77777777" w:rsidTr="2CBC3F1D">
        <w:tc>
          <w:tcPr>
            <w:tcW w:w="2088" w:type="dxa"/>
          </w:tcPr>
          <w:p w14:paraId="30008ABC" w14:textId="77777777" w:rsidR="77661BD9" w:rsidRDefault="77661BD9">
            <w:r>
              <w:t>Post-conditions</w:t>
            </w:r>
          </w:p>
        </w:tc>
        <w:tc>
          <w:tcPr>
            <w:tcW w:w="7488" w:type="dxa"/>
          </w:tcPr>
          <w:p w14:paraId="3A377160" w14:textId="62D8A329" w:rsidR="77661BD9" w:rsidRDefault="77661BD9">
            <w:r>
              <w:t xml:space="preserve">The user successfully </w:t>
            </w:r>
            <w:r w:rsidR="4849879C">
              <w:t>books</w:t>
            </w:r>
            <w:r w:rsidR="00887A9B">
              <w:t xml:space="preserve"> the hotel.</w:t>
            </w:r>
          </w:p>
        </w:tc>
      </w:tr>
    </w:tbl>
    <w:p w14:paraId="615ACE0E" w14:textId="032762D2" w:rsidR="002C788A" w:rsidRPr="002C788A" w:rsidRDefault="4849879C" w:rsidP="4849879C">
      <w:pPr>
        <w:pStyle w:val="Heading2"/>
      </w:pPr>
      <w:bookmarkStart w:id="9" w:name="_Toc119526652"/>
      <w:bookmarkStart w:id="10" w:name="_Toc119527035"/>
      <w:r>
        <w:lastRenderedPageBreak/>
        <w:t>Use-case: Customer Support</w:t>
      </w:r>
      <w:bookmarkEnd w:id="9"/>
      <w:bookmarkEnd w:id="10"/>
    </w:p>
    <w:p w14:paraId="5C4DA435" w14:textId="21F0FB3A" w:rsidR="002C788A" w:rsidRPr="002C788A" w:rsidRDefault="002C788A" w:rsidP="4849879C">
      <w:pPr>
        <w:jc w:val="center"/>
      </w:pPr>
      <w:r>
        <w:rPr>
          <w:noProof/>
        </w:rPr>
        <w:drawing>
          <wp:inline distT="0" distB="0" distL="0" distR="0" wp14:anchorId="01B30B3C" wp14:editId="2A6157F6">
            <wp:extent cx="4572000" cy="3028950"/>
            <wp:effectExtent l="0" t="0" r="0" b="0"/>
            <wp:docPr id="125809257" name="Picture 12580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4849879C" w14:paraId="7E3B58F1" w14:textId="77777777" w:rsidTr="4849879C">
        <w:tc>
          <w:tcPr>
            <w:tcW w:w="2088" w:type="dxa"/>
          </w:tcPr>
          <w:p w14:paraId="0C1EC269" w14:textId="77777777" w:rsidR="4849879C" w:rsidRDefault="4849879C">
            <w:r>
              <w:t>Use case Name</w:t>
            </w:r>
          </w:p>
        </w:tc>
        <w:tc>
          <w:tcPr>
            <w:tcW w:w="7488" w:type="dxa"/>
          </w:tcPr>
          <w:p w14:paraId="6E23EF35" w14:textId="57306ACA" w:rsidR="4849879C" w:rsidRDefault="4849879C" w:rsidP="4849879C">
            <w:r>
              <w:t>Customer Support</w:t>
            </w:r>
          </w:p>
        </w:tc>
      </w:tr>
      <w:tr w:rsidR="4849879C" w14:paraId="2253B3B4" w14:textId="77777777" w:rsidTr="4849879C">
        <w:tc>
          <w:tcPr>
            <w:tcW w:w="2088" w:type="dxa"/>
          </w:tcPr>
          <w:p w14:paraId="0308A37F" w14:textId="77777777" w:rsidR="4849879C" w:rsidRDefault="4849879C">
            <w:r>
              <w:t>Brief description</w:t>
            </w:r>
          </w:p>
        </w:tc>
        <w:tc>
          <w:tcPr>
            <w:tcW w:w="7488" w:type="dxa"/>
          </w:tcPr>
          <w:p w14:paraId="60AE4389" w14:textId="3220B318" w:rsidR="4849879C" w:rsidRDefault="4849879C" w:rsidP="4849879C">
            <w:r>
              <w:t>This use case describes how the Customer and Hotel Owner chat together</w:t>
            </w:r>
          </w:p>
        </w:tc>
      </w:tr>
      <w:tr w:rsidR="4849879C" w14:paraId="3762B363" w14:textId="77777777" w:rsidTr="4849879C">
        <w:tc>
          <w:tcPr>
            <w:tcW w:w="2088" w:type="dxa"/>
          </w:tcPr>
          <w:p w14:paraId="3EF67990" w14:textId="77777777" w:rsidR="4849879C" w:rsidRDefault="4849879C">
            <w:r>
              <w:t>Actors</w:t>
            </w:r>
          </w:p>
        </w:tc>
        <w:tc>
          <w:tcPr>
            <w:tcW w:w="7488" w:type="dxa"/>
          </w:tcPr>
          <w:p w14:paraId="7C142CE7" w14:textId="09C0BE88" w:rsidR="4849879C" w:rsidRDefault="4849879C">
            <w:r>
              <w:t>Customer, Hotel Owner</w:t>
            </w:r>
          </w:p>
        </w:tc>
      </w:tr>
      <w:tr w:rsidR="4849879C" w14:paraId="678C9231" w14:textId="77777777" w:rsidTr="4849879C">
        <w:tc>
          <w:tcPr>
            <w:tcW w:w="2088" w:type="dxa"/>
          </w:tcPr>
          <w:p w14:paraId="40C67354" w14:textId="77777777" w:rsidR="4849879C" w:rsidRDefault="4849879C">
            <w:r>
              <w:t>Basic Flow</w:t>
            </w:r>
          </w:p>
        </w:tc>
        <w:tc>
          <w:tcPr>
            <w:tcW w:w="7488" w:type="dxa"/>
          </w:tcPr>
          <w:p w14:paraId="325960EC" w14:textId="6661F525" w:rsidR="4849879C" w:rsidRDefault="00944CB1" w:rsidP="008749DD">
            <w:pPr>
              <w:pStyle w:val="ListParagraph"/>
              <w:numPr>
                <w:ilvl w:val="0"/>
                <w:numId w:val="15"/>
              </w:numPr>
            </w:pPr>
            <w:r>
              <w:t>The system</w:t>
            </w:r>
            <w:r w:rsidR="4849879C">
              <w:t xml:space="preserve"> displays </w:t>
            </w:r>
            <w:r w:rsidR="00C519BF">
              <w:t>customer support</w:t>
            </w:r>
            <w:r>
              <w:t xml:space="preserve"> </w:t>
            </w:r>
            <w:r w:rsidR="00C519BF">
              <w:t xml:space="preserve">on </w:t>
            </w:r>
            <w:r w:rsidR="003F5371">
              <w:t>detail</w:t>
            </w:r>
            <w:r w:rsidR="00CF7CD1">
              <w:t>s</w:t>
            </w:r>
            <w:r w:rsidR="003F5371">
              <w:t xml:space="preserve"> of</w:t>
            </w:r>
            <w:r w:rsidR="00CF7CD1">
              <w:t xml:space="preserve"> hotel</w:t>
            </w:r>
            <w:r w:rsidR="00C519BF">
              <w:t>.</w:t>
            </w:r>
          </w:p>
          <w:p w14:paraId="36FCEDBA" w14:textId="14658820" w:rsidR="4849879C" w:rsidRDefault="00147548" w:rsidP="008749DD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4849879C">
              <w:t>Customer click</w:t>
            </w:r>
            <w:r w:rsidR="00CF7CD1">
              <w:t>s</w:t>
            </w:r>
            <w:r w:rsidR="00E0113C">
              <w:t xml:space="preserve"> on customer support to chat with </w:t>
            </w:r>
            <w:r>
              <w:t>the hotel</w:t>
            </w:r>
            <w:r w:rsidR="00E0113C">
              <w:t xml:space="preserve"> owner</w:t>
            </w:r>
            <w:r w:rsidR="4849879C">
              <w:t>.</w:t>
            </w:r>
          </w:p>
          <w:p w14:paraId="0A1E1488" w14:textId="5C44A800" w:rsidR="4849879C" w:rsidRDefault="00147548" w:rsidP="008749DD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4849879C">
              <w:t>Customer</w:t>
            </w:r>
            <w:r w:rsidR="00B41B3C">
              <w:t xml:space="preserve"> and hotel owner </w:t>
            </w:r>
            <w:r w:rsidR="008D730E">
              <w:t>do chat together for services</w:t>
            </w:r>
            <w:r w:rsidR="4849879C">
              <w:t>.</w:t>
            </w:r>
          </w:p>
          <w:p w14:paraId="7059776F" w14:textId="5433FA0C" w:rsidR="4849879C" w:rsidRDefault="008D7EDF" w:rsidP="008749DD">
            <w:pPr>
              <w:pStyle w:val="ListParagraph"/>
              <w:numPr>
                <w:ilvl w:val="0"/>
                <w:numId w:val="15"/>
              </w:numPr>
            </w:pPr>
            <w:r w:rsidRPr="008D7EDF">
              <w:t xml:space="preserve">The </w:t>
            </w:r>
            <w:r>
              <w:t>customer</w:t>
            </w:r>
            <w:r w:rsidRPr="008D7EDF">
              <w:t xml:space="preserve"> already login and paid for the room of hotel</w:t>
            </w:r>
          </w:p>
        </w:tc>
      </w:tr>
      <w:tr w:rsidR="4849879C" w14:paraId="0936DC82" w14:textId="77777777" w:rsidTr="4849879C">
        <w:tc>
          <w:tcPr>
            <w:tcW w:w="2088" w:type="dxa"/>
          </w:tcPr>
          <w:p w14:paraId="7EB03C61" w14:textId="77777777" w:rsidR="4849879C" w:rsidRDefault="4849879C">
            <w:r>
              <w:t>Alternative Flows</w:t>
            </w:r>
          </w:p>
        </w:tc>
        <w:tc>
          <w:tcPr>
            <w:tcW w:w="7488" w:type="dxa"/>
          </w:tcPr>
          <w:p w14:paraId="634E4589" w14:textId="218B4C2E" w:rsidR="4849879C" w:rsidRDefault="4849879C" w:rsidP="4849879C">
            <w:pPr>
              <w:rPr>
                <w:b/>
                <w:bCs/>
              </w:rPr>
            </w:pPr>
            <w:r w:rsidRPr="4849879C">
              <w:rPr>
                <w:b/>
                <w:bCs/>
              </w:rPr>
              <w:t xml:space="preserve">Alternative flow 1: </w:t>
            </w:r>
            <w:r w:rsidR="00BD5FB8">
              <w:rPr>
                <w:b/>
                <w:bCs/>
              </w:rPr>
              <w:t xml:space="preserve">The Hotel Owner </w:t>
            </w:r>
            <w:r w:rsidR="00C8047A">
              <w:rPr>
                <w:b/>
                <w:bCs/>
              </w:rPr>
              <w:t>is offline</w:t>
            </w:r>
          </w:p>
          <w:p w14:paraId="4B72F61D" w14:textId="799C7D65" w:rsidR="4849879C" w:rsidRDefault="00C8047A" w:rsidP="008749DD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Automating Text Message</w:t>
            </w:r>
            <w:r w:rsidR="003C1EF9">
              <w:t>s</w:t>
            </w:r>
            <w:r>
              <w:t xml:space="preserve"> will show</w:t>
            </w:r>
            <w:r w:rsidR="00891876">
              <w:t xml:space="preserve"> the hotline whenever start chatroom</w:t>
            </w:r>
          </w:p>
          <w:p w14:paraId="407A1300" w14:textId="518B25DF" w:rsidR="4849879C" w:rsidRDefault="003C1EF9" w:rsidP="008749DD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Customer can call the hotline</w:t>
            </w:r>
            <w:r w:rsidR="009254CB">
              <w:t xml:space="preserve"> for quick service</w:t>
            </w:r>
            <w:r w:rsidR="00601B41">
              <w:t>.</w:t>
            </w:r>
          </w:p>
          <w:p w14:paraId="7DA649C3" w14:textId="693EEEE0" w:rsidR="4849879C" w:rsidRDefault="4849879C" w:rsidP="4849879C">
            <w:pPr>
              <w:spacing w:line="240" w:lineRule="auto"/>
            </w:pPr>
          </w:p>
        </w:tc>
      </w:tr>
      <w:tr w:rsidR="4849879C" w14:paraId="2CFF639A" w14:textId="77777777" w:rsidTr="4849879C">
        <w:tc>
          <w:tcPr>
            <w:tcW w:w="2088" w:type="dxa"/>
          </w:tcPr>
          <w:p w14:paraId="7D4D7E8E" w14:textId="77777777" w:rsidR="4849879C" w:rsidRDefault="4849879C">
            <w:r>
              <w:t>Pre-conditions</w:t>
            </w:r>
          </w:p>
        </w:tc>
        <w:tc>
          <w:tcPr>
            <w:tcW w:w="7488" w:type="dxa"/>
          </w:tcPr>
          <w:p w14:paraId="7E75DE91" w14:textId="010EDF8A" w:rsidR="4849879C" w:rsidRDefault="4849879C">
            <w:r>
              <w:t>User already login</w:t>
            </w:r>
            <w:r w:rsidR="00235C7E">
              <w:t xml:space="preserve"> and paid for the room of hotel</w:t>
            </w:r>
          </w:p>
        </w:tc>
      </w:tr>
      <w:tr w:rsidR="4849879C" w14:paraId="422E4406" w14:textId="77777777" w:rsidTr="4849879C">
        <w:tc>
          <w:tcPr>
            <w:tcW w:w="2088" w:type="dxa"/>
          </w:tcPr>
          <w:p w14:paraId="66BBBE18" w14:textId="77777777" w:rsidR="4849879C" w:rsidRDefault="4849879C">
            <w:r>
              <w:t>Post-conditions</w:t>
            </w:r>
          </w:p>
        </w:tc>
        <w:tc>
          <w:tcPr>
            <w:tcW w:w="7488" w:type="dxa"/>
          </w:tcPr>
          <w:p w14:paraId="50E65A94" w14:textId="39DC8121" w:rsidR="4849879C" w:rsidRDefault="00385AFF">
            <w:r w:rsidRPr="00385AFF">
              <w:t>The user successfully chats with the hotel owner.</w:t>
            </w:r>
          </w:p>
        </w:tc>
      </w:tr>
    </w:tbl>
    <w:p w14:paraId="332E7AAC" w14:textId="1738662F" w:rsidR="00601B41" w:rsidRDefault="00601B41" w:rsidP="00601B41">
      <w:pPr>
        <w:pStyle w:val="Heading2"/>
      </w:pPr>
      <w:bookmarkStart w:id="11" w:name="_Toc119526653"/>
      <w:bookmarkStart w:id="12" w:name="_Toc119527036"/>
      <w:r>
        <w:lastRenderedPageBreak/>
        <w:t>Use-case:</w:t>
      </w:r>
      <w:bookmarkEnd w:id="11"/>
      <w:r w:rsidR="00C25939">
        <w:t xml:space="preserve"> Promotion</w:t>
      </w:r>
      <w:bookmarkEnd w:id="12"/>
      <w:r>
        <w:t xml:space="preserve"> </w:t>
      </w:r>
    </w:p>
    <w:p w14:paraId="7665A765" w14:textId="3A5E1515" w:rsidR="00FF3516" w:rsidRPr="00FF3516" w:rsidRDefault="00FF3516" w:rsidP="00FF3516">
      <w:pPr>
        <w:jc w:val="center"/>
      </w:pPr>
      <w:r>
        <w:rPr>
          <w:noProof/>
        </w:rPr>
        <w:drawing>
          <wp:inline distT="0" distB="0" distL="0" distR="0" wp14:anchorId="465B9DFF" wp14:editId="7E69042F">
            <wp:extent cx="5943600" cy="45523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01B41" w14:paraId="59C805A4" w14:textId="77777777" w:rsidTr="00983FE9">
        <w:tc>
          <w:tcPr>
            <w:tcW w:w="2088" w:type="dxa"/>
          </w:tcPr>
          <w:p w14:paraId="1924E178" w14:textId="77777777" w:rsidR="00601B41" w:rsidRDefault="00601B41" w:rsidP="00983FE9">
            <w:r>
              <w:t>Use case Name</w:t>
            </w:r>
          </w:p>
        </w:tc>
        <w:tc>
          <w:tcPr>
            <w:tcW w:w="7488" w:type="dxa"/>
          </w:tcPr>
          <w:p w14:paraId="36EA68EC" w14:textId="16B5CCBB" w:rsidR="00601B41" w:rsidRDefault="00D72FB7" w:rsidP="00983FE9">
            <w:r>
              <w:t>Coupon Codes</w:t>
            </w:r>
          </w:p>
        </w:tc>
      </w:tr>
      <w:tr w:rsidR="00601B41" w14:paraId="6C0E71E5" w14:textId="77777777" w:rsidTr="00983FE9">
        <w:tc>
          <w:tcPr>
            <w:tcW w:w="2088" w:type="dxa"/>
          </w:tcPr>
          <w:p w14:paraId="698D5199" w14:textId="77777777" w:rsidR="00601B41" w:rsidRDefault="00601B41" w:rsidP="00983FE9">
            <w:r>
              <w:t>Brief description</w:t>
            </w:r>
          </w:p>
        </w:tc>
        <w:tc>
          <w:tcPr>
            <w:tcW w:w="7488" w:type="dxa"/>
          </w:tcPr>
          <w:p w14:paraId="6D803F6F" w14:textId="06925048" w:rsidR="00601B41" w:rsidRDefault="00601B41" w:rsidP="00983FE9">
            <w:r>
              <w:t xml:space="preserve">This use case describes Customer </w:t>
            </w:r>
            <w:r w:rsidR="00D72FB7">
              <w:t xml:space="preserve">apply coupon and </w:t>
            </w:r>
            <w:r w:rsidR="00FF3516">
              <w:t>The Hotel Own</w:t>
            </w:r>
          </w:p>
        </w:tc>
      </w:tr>
      <w:tr w:rsidR="00601B41" w14:paraId="3B3B83E0" w14:textId="77777777" w:rsidTr="00983FE9">
        <w:tc>
          <w:tcPr>
            <w:tcW w:w="2088" w:type="dxa"/>
          </w:tcPr>
          <w:p w14:paraId="01343FAD" w14:textId="77777777" w:rsidR="00601B41" w:rsidRDefault="00601B41" w:rsidP="00983FE9">
            <w:r>
              <w:t>Actors</w:t>
            </w:r>
          </w:p>
        </w:tc>
        <w:tc>
          <w:tcPr>
            <w:tcW w:w="7488" w:type="dxa"/>
          </w:tcPr>
          <w:p w14:paraId="4C7B8F76" w14:textId="3BE3807D" w:rsidR="00601B41" w:rsidRDefault="00601B41" w:rsidP="00983FE9">
            <w:r>
              <w:t>Customer</w:t>
            </w:r>
            <w:r w:rsidR="00BD69D8">
              <w:t>, Hotel Owner</w:t>
            </w:r>
          </w:p>
        </w:tc>
      </w:tr>
      <w:tr w:rsidR="00601B41" w14:paraId="3E5A2741" w14:textId="77777777" w:rsidTr="00983FE9">
        <w:tc>
          <w:tcPr>
            <w:tcW w:w="2088" w:type="dxa"/>
          </w:tcPr>
          <w:p w14:paraId="753EFDCA" w14:textId="77777777" w:rsidR="00601B41" w:rsidRDefault="00601B41" w:rsidP="00983FE9">
            <w:r>
              <w:t>Basic Flow</w:t>
            </w:r>
          </w:p>
        </w:tc>
        <w:tc>
          <w:tcPr>
            <w:tcW w:w="7488" w:type="dxa"/>
          </w:tcPr>
          <w:p w14:paraId="41B9619C" w14:textId="6AB2AC88" w:rsidR="004F2895" w:rsidRPr="004F2895" w:rsidRDefault="004F2895" w:rsidP="004F2895">
            <w:pPr>
              <w:rPr>
                <w:b/>
                <w:bCs/>
              </w:rPr>
            </w:pPr>
            <w:r w:rsidRPr="004F2895">
              <w:rPr>
                <w:b/>
                <w:bCs/>
              </w:rPr>
              <w:t>Customer:</w:t>
            </w:r>
          </w:p>
          <w:p w14:paraId="65780DCB" w14:textId="33EB6E48" w:rsidR="005E6254" w:rsidRPr="004058AD" w:rsidRDefault="00871824" w:rsidP="008749DD">
            <w:pPr>
              <w:pStyle w:val="ListParagraph"/>
              <w:numPr>
                <w:ilvl w:val="0"/>
                <w:numId w:val="13"/>
              </w:numPr>
            </w:pPr>
            <w:r>
              <w:t xml:space="preserve">From details of </w:t>
            </w:r>
            <w:r w:rsidR="009B1E8C">
              <w:t>picked room</w:t>
            </w:r>
            <w:r w:rsidR="004058AD">
              <w:t>, c</w:t>
            </w:r>
            <w:r w:rsidR="004D43D3" w:rsidRPr="004058AD">
              <w:t>ustomers enter the coupon or pick the coupon available</w:t>
            </w:r>
            <w:r w:rsidR="004058AD">
              <w:t xml:space="preserve"> for this room</w:t>
            </w:r>
          </w:p>
          <w:p w14:paraId="4459F940" w14:textId="77777777" w:rsidR="004D43D3" w:rsidRPr="004D43D3" w:rsidRDefault="004D43D3" w:rsidP="008749DD">
            <w:pPr>
              <w:pStyle w:val="ListParagraph"/>
              <w:numPr>
                <w:ilvl w:val="0"/>
                <w:numId w:val="13"/>
              </w:numPr>
            </w:pPr>
            <w:r w:rsidRPr="004D43D3">
              <w:t>Customers click the “Booking” button if available.</w:t>
            </w:r>
          </w:p>
          <w:p w14:paraId="4ABBF1DA" w14:textId="77777777" w:rsidR="004D43D3" w:rsidRDefault="004D43D3" w:rsidP="008749DD">
            <w:pPr>
              <w:pStyle w:val="ListParagraph"/>
              <w:numPr>
                <w:ilvl w:val="0"/>
                <w:numId w:val="13"/>
              </w:numPr>
            </w:pPr>
            <w:r w:rsidRPr="004D43D3">
              <w:t>The system redirects to the payment page with discounted price.</w:t>
            </w:r>
          </w:p>
          <w:p w14:paraId="74803353" w14:textId="7089DBA7" w:rsidR="00607B5E" w:rsidRPr="004D43D3" w:rsidRDefault="00607B5E" w:rsidP="008749DD">
            <w:pPr>
              <w:pStyle w:val="ListParagraph"/>
              <w:numPr>
                <w:ilvl w:val="0"/>
                <w:numId w:val="13"/>
              </w:numPr>
            </w:pPr>
            <w:r>
              <w:t>Customers</w:t>
            </w:r>
            <w:r w:rsidR="00EE3086">
              <w:t xml:space="preserve"> checkout price and</w:t>
            </w:r>
            <w:r>
              <w:t xml:space="preserve"> click the “</w:t>
            </w:r>
            <w:r w:rsidR="00EE3086">
              <w:t>Pay now!</w:t>
            </w:r>
            <w:r>
              <w:t>”</w:t>
            </w:r>
            <w:r w:rsidR="003C2A92">
              <w:t xml:space="preserve"> to finish booking </w:t>
            </w:r>
            <w:r w:rsidR="00625096">
              <w:t xml:space="preserve">a </w:t>
            </w:r>
            <w:r w:rsidR="003C2A92">
              <w:t>room.</w:t>
            </w:r>
          </w:p>
          <w:p w14:paraId="4C59F13B" w14:textId="703992EA" w:rsidR="00A2181F" w:rsidRPr="00C4088B" w:rsidRDefault="00A2181F" w:rsidP="00C4088B">
            <w:pPr>
              <w:pStyle w:val="ListParagraph"/>
              <w:widowControl w:val="0"/>
              <w:spacing w:line="240" w:lineRule="atLeast"/>
              <w:ind w:left="0"/>
              <w:rPr>
                <w:b/>
                <w:bCs/>
              </w:rPr>
            </w:pPr>
            <w:r w:rsidRPr="00A2181F">
              <w:rPr>
                <w:b/>
                <w:bCs/>
              </w:rPr>
              <w:t>Hotel Owner:</w:t>
            </w:r>
          </w:p>
          <w:p w14:paraId="6F03994B" w14:textId="77777777" w:rsidR="006C6AD0" w:rsidRPr="006C6AD0" w:rsidRDefault="00883DBA" w:rsidP="008749DD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tLeast"/>
              <w:rPr>
                <w:b/>
                <w:bCs/>
              </w:rPr>
            </w:pPr>
            <w:r>
              <w:t xml:space="preserve">From </w:t>
            </w:r>
            <w:r w:rsidR="00232888">
              <w:t xml:space="preserve">edit </w:t>
            </w:r>
            <w:r w:rsidR="00071FFD">
              <w:t>room screen, click “Coupon</w:t>
            </w:r>
            <w:r w:rsidR="004654DA">
              <w:t>s</w:t>
            </w:r>
            <w:r w:rsidR="00071FFD">
              <w:t>”</w:t>
            </w:r>
            <w:r w:rsidR="004654DA">
              <w:t xml:space="preserve"> for add/edit coupon</w:t>
            </w:r>
          </w:p>
          <w:p w14:paraId="0E22ECB3" w14:textId="60B662A2" w:rsidR="006C6AD0" w:rsidRPr="006C6AD0" w:rsidRDefault="006C6AD0" w:rsidP="008749DD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tLeast"/>
            </w:pPr>
            <w:r w:rsidRPr="006C6AD0">
              <w:t>Set</w:t>
            </w:r>
            <w:r>
              <w:t xml:space="preserve"> the </w:t>
            </w:r>
            <w:r w:rsidR="002B2395">
              <w:t>percent discount</w:t>
            </w:r>
            <w:r>
              <w:t xml:space="preserve"> </w:t>
            </w:r>
            <w:r w:rsidR="002B2395">
              <w:t>and maximum discount price</w:t>
            </w:r>
            <w:r w:rsidR="00CE7880">
              <w:t xml:space="preserve"> of coupon</w:t>
            </w:r>
          </w:p>
          <w:p w14:paraId="74355DBE" w14:textId="4FF2DA9C" w:rsidR="00A2181F" w:rsidRPr="00A2181F" w:rsidRDefault="006C6AD0" w:rsidP="008749DD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tLeast"/>
              <w:rPr>
                <w:b/>
                <w:bCs/>
              </w:rPr>
            </w:pPr>
            <w:r>
              <w:t>Save the change</w:t>
            </w:r>
          </w:p>
        </w:tc>
      </w:tr>
      <w:tr w:rsidR="00601B41" w14:paraId="6BCCAB36" w14:textId="77777777" w:rsidTr="00983FE9">
        <w:tc>
          <w:tcPr>
            <w:tcW w:w="2088" w:type="dxa"/>
          </w:tcPr>
          <w:p w14:paraId="23A0AB60" w14:textId="080B93AF" w:rsidR="00601B41" w:rsidRDefault="003078C2" w:rsidP="00983FE9">
            <w:r>
              <w:t xml:space="preserve"> </w:t>
            </w:r>
          </w:p>
        </w:tc>
        <w:tc>
          <w:tcPr>
            <w:tcW w:w="7488" w:type="dxa"/>
          </w:tcPr>
          <w:p w14:paraId="65DB55A5" w14:textId="0C74E67D" w:rsidR="00601B41" w:rsidRDefault="00601B41" w:rsidP="00983FE9">
            <w:pPr>
              <w:rPr>
                <w:b/>
                <w:bCs/>
              </w:rPr>
            </w:pPr>
            <w:r w:rsidRPr="77661BD9">
              <w:rPr>
                <w:b/>
                <w:bCs/>
              </w:rPr>
              <w:t xml:space="preserve">Alternative flow 1: </w:t>
            </w:r>
            <w:r w:rsidR="00123CAD">
              <w:rPr>
                <w:b/>
                <w:bCs/>
              </w:rPr>
              <w:t>Coupon Invalid Coupon/Expired</w:t>
            </w:r>
          </w:p>
          <w:p w14:paraId="2A7177A1" w14:textId="45E56B15" w:rsidR="00601B41" w:rsidRDefault="00601B41" w:rsidP="008749DD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From #</w:t>
            </w:r>
            <w:r w:rsidR="004058AD">
              <w:t>1</w:t>
            </w:r>
            <w:r>
              <w:t xml:space="preserve"> of the basic flow, user enters another </w:t>
            </w:r>
            <w:r w:rsidR="004058AD">
              <w:t>coupon</w:t>
            </w:r>
            <w:r w:rsidR="001C41CB">
              <w:t xml:space="preserve"> or do not use the coup</w:t>
            </w:r>
            <w:r w:rsidR="00983FE9">
              <w:t>on</w:t>
            </w:r>
          </w:p>
          <w:p w14:paraId="5E07296A" w14:textId="77777777" w:rsidR="00601B41" w:rsidRDefault="00601B41" w:rsidP="008749DD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lastRenderedPageBreak/>
              <w:t>Continue step #2 in the basic flow</w:t>
            </w:r>
          </w:p>
          <w:p w14:paraId="53CC9DC0" w14:textId="77777777" w:rsidR="00601B41" w:rsidRDefault="00601B41" w:rsidP="00983FE9">
            <w:pPr>
              <w:spacing w:line="240" w:lineRule="auto"/>
            </w:pPr>
          </w:p>
        </w:tc>
      </w:tr>
      <w:tr w:rsidR="00601B41" w14:paraId="50C95584" w14:textId="77777777" w:rsidTr="00983FE9">
        <w:tc>
          <w:tcPr>
            <w:tcW w:w="2088" w:type="dxa"/>
          </w:tcPr>
          <w:p w14:paraId="25D11601" w14:textId="77777777" w:rsidR="00601B41" w:rsidRDefault="00601B41" w:rsidP="00983FE9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6145E0AE" w14:textId="77C267F4" w:rsidR="00601B41" w:rsidRDefault="00601B41" w:rsidP="00983FE9">
            <w:r>
              <w:t>User</w:t>
            </w:r>
            <w:r w:rsidR="00C2728D">
              <w:t xml:space="preserve"> and </w:t>
            </w:r>
            <w:r w:rsidR="00B64008">
              <w:t>Hotel Owner</w:t>
            </w:r>
            <w:r>
              <w:t xml:space="preserve"> already login.</w:t>
            </w:r>
          </w:p>
        </w:tc>
      </w:tr>
      <w:tr w:rsidR="00601B41" w14:paraId="40B44BC4" w14:textId="77777777" w:rsidTr="00983FE9">
        <w:tc>
          <w:tcPr>
            <w:tcW w:w="2088" w:type="dxa"/>
          </w:tcPr>
          <w:p w14:paraId="56E28EC8" w14:textId="77777777" w:rsidR="00601B41" w:rsidRDefault="00601B41" w:rsidP="00983FE9">
            <w:r>
              <w:t>Post-conditions</w:t>
            </w:r>
          </w:p>
        </w:tc>
        <w:tc>
          <w:tcPr>
            <w:tcW w:w="7488" w:type="dxa"/>
          </w:tcPr>
          <w:p w14:paraId="1C16249C" w14:textId="787F85DD" w:rsidR="00601B41" w:rsidRDefault="00601B41" w:rsidP="00983FE9">
            <w:r>
              <w:t xml:space="preserve">The user successfully </w:t>
            </w:r>
            <w:r w:rsidR="00625096">
              <w:t>applies</w:t>
            </w:r>
            <w:r w:rsidR="00B64008">
              <w:t xml:space="preserve"> the coupon</w:t>
            </w:r>
            <w:r>
              <w:t>.</w:t>
            </w:r>
          </w:p>
          <w:p w14:paraId="4C8C62BA" w14:textId="78269076" w:rsidR="00E14646" w:rsidRDefault="00E14646" w:rsidP="00983FE9">
            <w:r>
              <w:t>The hotel owner created/updated coupon.</w:t>
            </w:r>
          </w:p>
        </w:tc>
      </w:tr>
    </w:tbl>
    <w:p w14:paraId="34570C2C" w14:textId="490091BE" w:rsidR="002C788A" w:rsidRPr="002C788A" w:rsidRDefault="002C788A" w:rsidP="4849879C">
      <w:pPr>
        <w:rPr>
          <w:lang w:val="vi-VN"/>
        </w:rPr>
      </w:pPr>
    </w:p>
    <w:p w14:paraId="42DCC13B" w14:textId="0FB7CCFC" w:rsidR="0E2187A7" w:rsidRDefault="0E2187A7" w:rsidP="0E2187A7">
      <w:pPr>
        <w:rPr>
          <w:lang w:val="vi-VN"/>
        </w:rPr>
      </w:pPr>
    </w:p>
    <w:p w14:paraId="6CBB3A58" w14:textId="7C5F8212" w:rsidR="0E2187A7" w:rsidRDefault="0E2187A7" w:rsidP="0E2187A7">
      <w:pPr>
        <w:pStyle w:val="Heading2"/>
        <w:rPr>
          <w:lang w:val="vi-VN"/>
        </w:rPr>
      </w:pPr>
      <w:bookmarkStart w:id="13" w:name="_Toc119526654"/>
      <w:bookmarkStart w:id="14" w:name="_Toc119527037"/>
      <w:r>
        <w:t xml:space="preserve">Use-case: Create a new </w:t>
      </w:r>
      <w:r w:rsidR="1170578D">
        <w:t>room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E2187A7" w14:paraId="26AB41D2" w14:textId="77777777" w:rsidTr="1FDF1C6B">
        <w:tc>
          <w:tcPr>
            <w:tcW w:w="2088" w:type="dxa"/>
          </w:tcPr>
          <w:p w14:paraId="1FD813AC" w14:textId="77777777" w:rsidR="0E2187A7" w:rsidRDefault="0E2187A7">
            <w:r>
              <w:t>Use case Name</w:t>
            </w:r>
          </w:p>
        </w:tc>
        <w:tc>
          <w:tcPr>
            <w:tcW w:w="7488" w:type="dxa"/>
          </w:tcPr>
          <w:p w14:paraId="049DD3B7" w14:textId="639F3D16" w:rsidR="0E2187A7" w:rsidRDefault="0E2187A7" w:rsidP="0E2187A7">
            <w:pPr>
              <w:rPr>
                <w:lang w:val="vi-VN"/>
              </w:rPr>
            </w:pPr>
            <w:r>
              <w:t xml:space="preserve">Create a new </w:t>
            </w:r>
            <w:r w:rsidR="2953EC5B">
              <w:t>room</w:t>
            </w:r>
            <w:r>
              <w:t>.</w:t>
            </w:r>
          </w:p>
        </w:tc>
      </w:tr>
      <w:tr w:rsidR="0E2187A7" w14:paraId="4488984F" w14:textId="77777777" w:rsidTr="1FDF1C6B">
        <w:tc>
          <w:tcPr>
            <w:tcW w:w="2088" w:type="dxa"/>
          </w:tcPr>
          <w:p w14:paraId="3281938F" w14:textId="77777777" w:rsidR="0E2187A7" w:rsidRDefault="0E2187A7">
            <w:r>
              <w:t>Brief description</w:t>
            </w:r>
          </w:p>
        </w:tc>
        <w:tc>
          <w:tcPr>
            <w:tcW w:w="7488" w:type="dxa"/>
          </w:tcPr>
          <w:p w14:paraId="67C798AB" w14:textId="2A5E0308" w:rsidR="0E2187A7" w:rsidRDefault="0E2187A7">
            <w:r>
              <w:t xml:space="preserve">This use case describes how the user can create a new </w:t>
            </w:r>
            <w:r w:rsidR="72A533D5">
              <w:t>room</w:t>
            </w:r>
            <w:r>
              <w:t>.</w:t>
            </w:r>
          </w:p>
        </w:tc>
      </w:tr>
      <w:tr w:rsidR="0E2187A7" w14:paraId="0E47141B" w14:textId="77777777" w:rsidTr="1FDF1C6B">
        <w:tc>
          <w:tcPr>
            <w:tcW w:w="2088" w:type="dxa"/>
          </w:tcPr>
          <w:p w14:paraId="1B8EF432" w14:textId="77777777" w:rsidR="0E2187A7" w:rsidRDefault="0E2187A7">
            <w:r>
              <w:t>Actors</w:t>
            </w:r>
          </w:p>
        </w:tc>
        <w:tc>
          <w:tcPr>
            <w:tcW w:w="7488" w:type="dxa"/>
          </w:tcPr>
          <w:p w14:paraId="37FC70D8" w14:textId="10508213" w:rsidR="0E2187A7" w:rsidRDefault="0E2187A7">
            <w:r>
              <w:t>Hotel owner</w:t>
            </w:r>
          </w:p>
        </w:tc>
      </w:tr>
      <w:tr w:rsidR="0E2187A7" w14:paraId="4895FB30" w14:textId="77777777" w:rsidTr="1FDF1C6B">
        <w:tc>
          <w:tcPr>
            <w:tcW w:w="2088" w:type="dxa"/>
          </w:tcPr>
          <w:p w14:paraId="2644D803" w14:textId="77777777" w:rsidR="0E2187A7" w:rsidRDefault="0E2187A7">
            <w:r>
              <w:t>Basic Flow</w:t>
            </w:r>
          </w:p>
        </w:tc>
        <w:tc>
          <w:tcPr>
            <w:tcW w:w="7488" w:type="dxa"/>
          </w:tcPr>
          <w:p w14:paraId="13983D5F" w14:textId="6FE33FF5" w:rsidR="0E2187A7" w:rsidRDefault="41C8F5F0" w:rsidP="12BC775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At the admin home, the user clicks on “create a new room” button. </w:t>
            </w:r>
          </w:p>
          <w:p w14:paraId="1D7231BC" w14:textId="5DBD60E7" w:rsidR="0E2187A7" w:rsidRDefault="1FDF1C6B" w:rsidP="12BC775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system opens “create a room” page.</w:t>
            </w:r>
          </w:p>
          <w:p w14:paraId="041DEC5C" w14:textId="44F7C894" w:rsidR="0E2187A7" w:rsidRDefault="1FDF1C6B" w:rsidP="12BC775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user enters name, star rating, number people, address, outstanding features, other features, price of room/hotel.</w:t>
            </w:r>
          </w:p>
          <w:p w14:paraId="786E1DA5" w14:textId="528175F3" w:rsidR="0E2187A7" w:rsidRDefault="1FDF1C6B" w:rsidP="12BC775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system creates a new room if the room valid information.</w:t>
            </w:r>
          </w:p>
          <w:p w14:paraId="431B10F1" w14:textId="5387425E" w:rsidR="0E2187A7" w:rsidRDefault="0E2187A7" w:rsidP="1FDF1C6B">
            <w:pPr>
              <w:spacing w:line="240" w:lineRule="auto"/>
            </w:pPr>
          </w:p>
        </w:tc>
      </w:tr>
      <w:tr w:rsidR="0E2187A7" w14:paraId="5D826F67" w14:textId="77777777" w:rsidTr="1FDF1C6B">
        <w:tc>
          <w:tcPr>
            <w:tcW w:w="2088" w:type="dxa"/>
          </w:tcPr>
          <w:p w14:paraId="1100A771" w14:textId="77777777" w:rsidR="0E2187A7" w:rsidRDefault="0E2187A7">
            <w:r>
              <w:t>Alternative Flows</w:t>
            </w:r>
          </w:p>
        </w:tc>
        <w:tc>
          <w:tcPr>
            <w:tcW w:w="7488" w:type="dxa"/>
          </w:tcPr>
          <w:p w14:paraId="6637469C" w14:textId="10072A35" w:rsidR="0E2187A7" w:rsidRDefault="1FDF1C6B" w:rsidP="1FDF1C6B">
            <w:pPr>
              <w:spacing w:line="240" w:lineRule="auto"/>
            </w:pPr>
            <w:r w:rsidRPr="1FDF1C6B">
              <w:rPr>
                <w:b/>
                <w:bCs/>
              </w:rPr>
              <w:t>Alternative flow 1: The room invalid information</w:t>
            </w:r>
          </w:p>
          <w:p w14:paraId="574E10C2" w14:textId="746DD372" w:rsidR="0E2187A7" w:rsidRDefault="1FDF1C6B" w:rsidP="008749D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From #3 of basic flow, user enters invalid information.</w:t>
            </w:r>
          </w:p>
          <w:p w14:paraId="454E935F" w14:textId="6A7DAE65" w:rsidR="0E2187A7" w:rsidRDefault="1FDF1C6B" w:rsidP="008749D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Error message and continue step #3 in the basic flow.</w:t>
            </w:r>
          </w:p>
          <w:p w14:paraId="264A4B8E" w14:textId="23B2E79A" w:rsidR="0E2187A7" w:rsidRDefault="0E2187A7" w:rsidP="1FDF1C6B">
            <w:pPr>
              <w:spacing w:line="240" w:lineRule="auto"/>
            </w:pPr>
          </w:p>
        </w:tc>
      </w:tr>
      <w:tr w:rsidR="0E2187A7" w14:paraId="2626C18A" w14:textId="77777777" w:rsidTr="1FDF1C6B">
        <w:tc>
          <w:tcPr>
            <w:tcW w:w="2088" w:type="dxa"/>
          </w:tcPr>
          <w:p w14:paraId="683A3A67" w14:textId="77777777" w:rsidR="0E2187A7" w:rsidRDefault="0E2187A7">
            <w:r>
              <w:t>Pre-conditions</w:t>
            </w:r>
          </w:p>
        </w:tc>
        <w:tc>
          <w:tcPr>
            <w:tcW w:w="7488" w:type="dxa"/>
          </w:tcPr>
          <w:p w14:paraId="75B83350" w14:textId="544B0567" w:rsidR="0E2187A7" w:rsidRDefault="1FDF1C6B" w:rsidP="1FDF1C6B">
            <w:r>
              <w:t>Hotel Owner already login.</w:t>
            </w:r>
          </w:p>
        </w:tc>
      </w:tr>
      <w:tr w:rsidR="0E2187A7" w14:paraId="2B577843" w14:textId="77777777" w:rsidTr="1FDF1C6B">
        <w:tc>
          <w:tcPr>
            <w:tcW w:w="2088" w:type="dxa"/>
          </w:tcPr>
          <w:p w14:paraId="332CC113" w14:textId="77777777" w:rsidR="0E2187A7" w:rsidRDefault="0E2187A7">
            <w:r>
              <w:t>Post-conditions</w:t>
            </w:r>
          </w:p>
        </w:tc>
        <w:tc>
          <w:tcPr>
            <w:tcW w:w="7488" w:type="dxa"/>
          </w:tcPr>
          <w:p w14:paraId="3D9D1530" w14:textId="725CCE51" w:rsidR="0E2187A7" w:rsidRDefault="1FDF1C6B">
            <w:r>
              <w:t>The user creates a new room/hotel successfully.</w:t>
            </w:r>
          </w:p>
        </w:tc>
      </w:tr>
    </w:tbl>
    <w:p w14:paraId="3ACD5E2D" w14:textId="4042B33D" w:rsidR="002C788A" w:rsidRPr="002C788A" w:rsidRDefault="002C788A" w:rsidP="4849879C">
      <w:pPr>
        <w:rPr>
          <w:lang w:val="vi-VN"/>
        </w:rPr>
      </w:pPr>
    </w:p>
    <w:p w14:paraId="1D78A422" w14:textId="43A0DB10" w:rsidR="1CDF0B97" w:rsidRDefault="1CDF0B97" w:rsidP="1CDF0B97">
      <w:pPr>
        <w:rPr>
          <w:lang w:val="vi-VN"/>
        </w:rPr>
      </w:pPr>
    </w:p>
    <w:p w14:paraId="24D73F8D" w14:textId="744FAC12" w:rsidR="1CDF0B97" w:rsidRDefault="1FDF1C6B" w:rsidP="1CDF0B97">
      <w:pPr>
        <w:pStyle w:val="Heading2"/>
        <w:rPr>
          <w:lang w:val="vi-VN"/>
        </w:rPr>
      </w:pPr>
      <w:bookmarkStart w:id="15" w:name="_Toc119526655"/>
      <w:bookmarkStart w:id="16" w:name="_Toc119527038"/>
      <w:r>
        <w:t>Use-case: Edit a room</w:t>
      </w:r>
      <w:bookmarkEnd w:id="15"/>
      <w:bookmarkEnd w:id="1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1CDF0B97" w14:paraId="22CF99D4" w14:textId="77777777" w:rsidTr="1FDF1C6B">
        <w:tc>
          <w:tcPr>
            <w:tcW w:w="2088" w:type="dxa"/>
          </w:tcPr>
          <w:p w14:paraId="138CC916" w14:textId="77777777" w:rsidR="1CDF0B97" w:rsidRDefault="1CDF0B97">
            <w:r>
              <w:t>Use case Name</w:t>
            </w:r>
          </w:p>
        </w:tc>
        <w:tc>
          <w:tcPr>
            <w:tcW w:w="7488" w:type="dxa"/>
          </w:tcPr>
          <w:p w14:paraId="556F0412" w14:textId="34F028A8" w:rsidR="1CDF0B97" w:rsidRDefault="1FDF1C6B" w:rsidP="1CDF0B97">
            <w:pPr>
              <w:rPr>
                <w:lang w:val="vi-VN"/>
              </w:rPr>
            </w:pPr>
            <w:r>
              <w:t>Edit a room already exist.</w:t>
            </w:r>
          </w:p>
        </w:tc>
      </w:tr>
      <w:tr w:rsidR="1CDF0B97" w14:paraId="7A93EBEE" w14:textId="77777777" w:rsidTr="1FDF1C6B">
        <w:tc>
          <w:tcPr>
            <w:tcW w:w="2088" w:type="dxa"/>
          </w:tcPr>
          <w:p w14:paraId="58966D26" w14:textId="77777777" w:rsidR="1CDF0B97" w:rsidRDefault="1CDF0B97">
            <w:r>
              <w:t>Brief description</w:t>
            </w:r>
          </w:p>
        </w:tc>
        <w:tc>
          <w:tcPr>
            <w:tcW w:w="7488" w:type="dxa"/>
          </w:tcPr>
          <w:p w14:paraId="3F7F66F6" w14:textId="633CDC35" w:rsidR="1CDF0B97" w:rsidRDefault="1FDF1C6B">
            <w:r>
              <w:t>This use case describes how the user can edit a room which they manage.</w:t>
            </w:r>
          </w:p>
        </w:tc>
      </w:tr>
      <w:tr w:rsidR="1CDF0B97" w14:paraId="239AD58C" w14:textId="77777777" w:rsidTr="1FDF1C6B">
        <w:tc>
          <w:tcPr>
            <w:tcW w:w="2088" w:type="dxa"/>
          </w:tcPr>
          <w:p w14:paraId="1AB55ADB" w14:textId="77777777" w:rsidR="1CDF0B97" w:rsidRDefault="1CDF0B97">
            <w:r>
              <w:t>Actors</w:t>
            </w:r>
          </w:p>
        </w:tc>
        <w:tc>
          <w:tcPr>
            <w:tcW w:w="7488" w:type="dxa"/>
          </w:tcPr>
          <w:p w14:paraId="3E959C79" w14:textId="2407B44E" w:rsidR="1CDF0B97" w:rsidRDefault="1FDF1C6B">
            <w:r>
              <w:t>Hotel owner</w:t>
            </w:r>
          </w:p>
        </w:tc>
      </w:tr>
      <w:tr w:rsidR="1CDF0B97" w14:paraId="0832254D" w14:textId="77777777" w:rsidTr="1FDF1C6B">
        <w:tc>
          <w:tcPr>
            <w:tcW w:w="2088" w:type="dxa"/>
          </w:tcPr>
          <w:p w14:paraId="2F479217" w14:textId="77777777" w:rsidR="1CDF0B97" w:rsidRDefault="1CDF0B97">
            <w:r>
              <w:t>Basic Flow</w:t>
            </w:r>
          </w:p>
        </w:tc>
        <w:tc>
          <w:tcPr>
            <w:tcW w:w="7488" w:type="dxa"/>
          </w:tcPr>
          <w:p w14:paraId="4533E149" w14:textId="1A6A6D8D" w:rsidR="1CDF0B97" w:rsidRDefault="1FDF1C6B" w:rsidP="008749D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At the admin home, the user clicks on “edit room” button at that room.</w:t>
            </w:r>
          </w:p>
          <w:p w14:paraId="38FF3C75" w14:textId="1A667AAA" w:rsidR="1CDF0B97" w:rsidRDefault="1FDF1C6B" w:rsidP="008749D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The system opens “edit room” page of that room.</w:t>
            </w:r>
          </w:p>
          <w:p w14:paraId="4DFFCDEC" w14:textId="4A080155" w:rsidR="1CDF0B97" w:rsidRDefault="1FDF1C6B" w:rsidP="008749D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The user edits information room.</w:t>
            </w:r>
          </w:p>
          <w:p w14:paraId="119F3D33" w14:textId="30210C66" w:rsidR="1CDF0B97" w:rsidRDefault="1FDF1C6B" w:rsidP="008749D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The system repairs room information if correction valid information.</w:t>
            </w:r>
          </w:p>
          <w:p w14:paraId="1F2D5F12" w14:textId="136D2709" w:rsidR="1CDF0B97" w:rsidRDefault="1CDF0B97" w:rsidP="1FDF1C6B">
            <w:pPr>
              <w:spacing w:line="240" w:lineRule="auto"/>
            </w:pPr>
          </w:p>
        </w:tc>
      </w:tr>
      <w:tr w:rsidR="1CDF0B97" w14:paraId="2C6E3D16" w14:textId="77777777" w:rsidTr="1FDF1C6B">
        <w:tc>
          <w:tcPr>
            <w:tcW w:w="2088" w:type="dxa"/>
          </w:tcPr>
          <w:p w14:paraId="53A1DD9A" w14:textId="77777777" w:rsidR="1CDF0B97" w:rsidRDefault="1CDF0B97">
            <w:r>
              <w:t>Alternative Flows</w:t>
            </w:r>
          </w:p>
        </w:tc>
        <w:tc>
          <w:tcPr>
            <w:tcW w:w="7488" w:type="dxa"/>
          </w:tcPr>
          <w:p w14:paraId="702784ED" w14:textId="338CE3AC" w:rsidR="1CDF0B97" w:rsidRDefault="1FDF1C6B" w:rsidP="1FDF1C6B">
            <w:pPr>
              <w:spacing w:line="240" w:lineRule="auto"/>
              <w:rPr>
                <w:b/>
                <w:bCs/>
              </w:rPr>
            </w:pPr>
            <w:r w:rsidRPr="1FDF1C6B">
              <w:rPr>
                <w:b/>
                <w:bCs/>
              </w:rPr>
              <w:t>Alternative flow 1: The correction invalid information</w:t>
            </w:r>
          </w:p>
          <w:p w14:paraId="77868225" w14:textId="57A9C409" w:rsidR="1CDF0B97" w:rsidRDefault="1FDF1C6B" w:rsidP="008749D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From #3 of basic flow, user edits invalid information. </w:t>
            </w:r>
          </w:p>
          <w:p w14:paraId="310726DD" w14:textId="25C06D0F" w:rsidR="1CDF0B97" w:rsidRDefault="1FDF1C6B" w:rsidP="008749D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Error message and continue step #3 in the basic flow.</w:t>
            </w:r>
          </w:p>
          <w:p w14:paraId="66015F08" w14:textId="5C8BB840" w:rsidR="1CDF0B97" w:rsidRDefault="1CDF0B97" w:rsidP="1FDF1C6B">
            <w:pPr>
              <w:spacing w:line="240" w:lineRule="auto"/>
              <w:rPr>
                <w:b/>
                <w:bCs/>
              </w:rPr>
            </w:pPr>
          </w:p>
        </w:tc>
      </w:tr>
      <w:tr w:rsidR="1CDF0B97" w14:paraId="5775ED36" w14:textId="77777777" w:rsidTr="1FDF1C6B">
        <w:tc>
          <w:tcPr>
            <w:tcW w:w="2088" w:type="dxa"/>
          </w:tcPr>
          <w:p w14:paraId="6C2FD777" w14:textId="77777777" w:rsidR="1CDF0B97" w:rsidRDefault="1CDF0B97">
            <w:r>
              <w:t>Pre-conditions</w:t>
            </w:r>
          </w:p>
        </w:tc>
        <w:tc>
          <w:tcPr>
            <w:tcW w:w="7488" w:type="dxa"/>
          </w:tcPr>
          <w:p w14:paraId="5AAF553E" w14:textId="5B1691A7" w:rsidR="1CDF0B97" w:rsidRDefault="1FDF1C6B" w:rsidP="008749DD">
            <w:pPr>
              <w:pStyle w:val="ListParagraph"/>
              <w:numPr>
                <w:ilvl w:val="0"/>
                <w:numId w:val="9"/>
              </w:numPr>
            </w:pPr>
            <w:r>
              <w:t>Hotel Owner already login.</w:t>
            </w:r>
          </w:p>
          <w:p w14:paraId="01CDA1D0" w14:textId="71D59C9E" w:rsidR="1CDF0B97" w:rsidRDefault="1FDF1C6B" w:rsidP="008749DD">
            <w:pPr>
              <w:pStyle w:val="ListParagraph"/>
              <w:numPr>
                <w:ilvl w:val="0"/>
                <w:numId w:val="9"/>
              </w:numPr>
            </w:pPr>
            <w:r>
              <w:t>Hotel Owner had a room exist.</w:t>
            </w:r>
          </w:p>
        </w:tc>
      </w:tr>
      <w:tr w:rsidR="1CDF0B97" w14:paraId="613E84E8" w14:textId="77777777" w:rsidTr="1FDF1C6B">
        <w:tc>
          <w:tcPr>
            <w:tcW w:w="2088" w:type="dxa"/>
          </w:tcPr>
          <w:p w14:paraId="2652D79E" w14:textId="77777777" w:rsidR="1CDF0B97" w:rsidRDefault="1CDF0B97">
            <w:r>
              <w:t>Post-conditions</w:t>
            </w:r>
          </w:p>
        </w:tc>
        <w:tc>
          <w:tcPr>
            <w:tcW w:w="7488" w:type="dxa"/>
          </w:tcPr>
          <w:p w14:paraId="29C8E698" w14:textId="160A5077" w:rsidR="1CDF0B97" w:rsidRDefault="1FDF1C6B">
            <w:r>
              <w:t>The user successfully edits a room.</w:t>
            </w:r>
          </w:p>
        </w:tc>
      </w:tr>
    </w:tbl>
    <w:p w14:paraId="104521BD" w14:textId="6B610403" w:rsidR="002C788A" w:rsidRPr="002C788A" w:rsidRDefault="002C788A" w:rsidP="4849879C">
      <w:pPr>
        <w:rPr>
          <w:lang w:val="vi-VN"/>
        </w:rPr>
      </w:pPr>
    </w:p>
    <w:p w14:paraId="70CC3433" w14:textId="04145AC8" w:rsidR="50D67CD7" w:rsidRDefault="50D67CD7" w:rsidP="50D67CD7">
      <w:pPr>
        <w:pStyle w:val="Heading2"/>
      </w:pPr>
    </w:p>
    <w:p w14:paraId="4B25744D" w14:textId="36CEDE3F" w:rsidR="50D67CD7" w:rsidRDefault="50D67CD7" w:rsidP="50D67CD7">
      <w:pPr>
        <w:pStyle w:val="Heading2"/>
      </w:pPr>
    </w:p>
    <w:p w14:paraId="14C77DE5" w14:textId="5EDB1902" w:rsidR="50D67CD7" w:rsidRDefault="50D67CD7" w:rsidP="50D67CD7">
      <w:pPr>
        <w:pStyle w:val="Heading2"/>
        <w:rPr>
          <w:lang w:val="vi-VN"/>
        </w:rPr>
      </w:pPr>
      <w:bookmarkStart w:id="17" w:name="_Toc119526656"/>
      <w:bookmarkStart w:id="18" w:name="_Toc119527039"/>
      <w:r>
        <w:t>Use-case: Search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50D67CD7" w14:paraId="4DBDFE04" w14:textId="77777777" w:rsidTr="50D67CD7">
        <w:tc>
          <w:tcPr>
            <w:tcW w:w="2088" w:type="dxa"/>
          </w:tcPr>
          <w:p w14:paraId="5CB731BA" w14:textId="77777777" w:rsidR="50D67CD7" w:rsidRDefault="50D67CD7">
            <w:r>
              <w:t>Use case Name</w:t>
            </w:r>
          </w:p>
        </w:tc>
        <w:tc>
          <w:tcPr>
            <w:tcW w:w="7488" w:type="dxa"/>
          </w:tcPr>
          <w:p w14:paraId="3FB927ED" w14:textId="3C1ADDDB" w:rsidR="50D67CD7" w:rsidRDefault="50D67CD7" w:rsidP="50D67CD7">
            <w:pPr>
              <w:rPr>
                <w:lang w:val="vi-VN"/>
              </w:rPr>
            </w:pPr>
            <w:r>
              <w:t>Search a room.</w:t>
            </w:r>
          </w:p>
        </w:tc>
      </w:tr>
      <w:tr w:rsidR="50D67CD7" w14:paraId="1F4F0F5E" w14:textId="77777777" w:rsidTr="50D67CD7">
        <w:tc>
          <w:tcPr>
            <w:tcW w:w="2088" w:type="dxa"/>
          </w:tcPr>
          <w:p w14:paraId="62C8AF93" w14:textId="77777777" w:rsidR="50D67CD7" w:rsidRDefault="50D67CD7">
            <w:r>
              <w:t>Brief description</w:t>
            </w:r>
          </w:p>
        </w:tc>
        <w:tc>
          <w:tcPr>
            <w:tcW w:w="7488" w:type="dxa"/>
          </w:tcPr>
          <w:p w14:paraId="5FF87BD6" w14:textId="5760E3EE" w:rsidR="50D67CD7" w:rsidRDefault="50D67CD7">
            <w:r>
              <w:t>This use case describes how the user can search a room.</w:t>
            </w:r>
          </w:p>
        </w:tc>
      </w:tr>
      <w:tr w:rsidR="50D67CD7" w14:paraId="2745536F" w14:textId="77777777" w:rsidTr="50D67CD7">
        <w:tc>
          <w:tcPr>
            <w:tcW w:w="2088" w:type="dxa"/>
          </w:tcPr>
          <w:p w14:paraId="5F3DB497" w14:textId="77777777" w:rsidR="50D67CD7" w:rsidRDefault="50D67CD7">
            <w:r>
              <w:t>Actors</w:t>
            </w:r>
          </w:p>
        </w:tc>
        <w:tc>
          <w:tcPr>
            <w:tcW w:w="7488" w:type="dxa"/>
          </w:tcPr>
          <w:p w14:paraId="4911650C" w14:textId="3B0A5EBF" w:rsidR="50D67CD7" w:rsidRDefault="50D67CD7">
            <w:r>
              <w:t>User</w:t>
            </w:r>
          </w:p>
        </w:tc>
      </w:tr>
      <w:tr w:rsidR="50D67CD7" w14:paraId="0E902A99" w14:textId="77777777" w:rsidTr="50D67CD7">
        <w:tc>
          <w:tcPr>
            <w:tcW w:w="2088" w:type="dxa"/>
          </w:tcPr>
          <w:p w14:paraId="34A04B5E" w14:textId="77777777" w:rsidR="50D67CD7" w:rsidRDefault="50D67CD7">
            <w:r>
              <w:t>Basic Flow</w:t>
            </w:r>
          </w:p>
        </w:tc>
        <w:tc>
          <w:tcPr>
            <w:tcW w:w="7488" w:type="dxa"/>
          </w:tcPr>
          <w:p w14:paraId="59DF5B2B" w14:textId="0D791EEB" w:rsidR="50D67CD7" w:rsidRDefault="50D67CD7" w:rsidP="008749D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At the home page, the user enters name of hotel to search input to search hotels. </w:t>
            </w:r>
          </w:p>
          <w:p w14:paraId="4B9ADC1A" w14:textId="7E69EF5C" w:rsidR="50D67CD7" w:rsidRDefault="50D67CD7" w:rsidP="008749D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system display hotels found.</w:t>
            </w:r>
          </w:p>
        </w:tc>
      </w:tr>
      <w:tr w:rsidR="50D67CD7" w14:paraId="0F1A8D53" w14:textId="77777777" w:rsidTr="50D67CD7">
        <w:tc>
          <w:tcPr>
            <w:tcW w:w="2088" w:type="dxa"/>
          </w:tcPr>
          <w:p w14:paraId="36CEB19A" w14:textId="77777777" w:rsidR="50D67CD7" w:rsidRDefault="50D67CD7">
            <w:r>
              <w:t>Alternative Flows</w:t>
            </w:r>
          </w:p>
        </w:tc>
        <w:tc>
          <w:tcPr>
            <w:tcW w:w="7488" w:type="dxa"/>
          </w:tcPr>
          <w:p w14:paraId="1FC12F92" w14:textId="3BF8802E" w:rsidR="50D67CD7" w:rsidRDefault="50D67CD7" w:rsidP="50D67CD7">
            <w:pPr>
              <w:spacing w:line="240" w:lineRule="auto"/>
            </w:pPr>
            <w:r w:rsidRPr="50D67CD7">
              <w:rPr>
                <w:b/>
                <w:bCs/>
              </w:rPr>
              <w:t>Alternative flow 1: The room invalid search input</w:t>
            </w:r>
          </w:p>
          <w:p w14:paraId="70252A10" w14:textId="6D900F36" w:rsidR="50D67CD7" w:rsidRDefault="50D67CD7" w:rsidP="008749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From #1 of basic flow, user enters invalid name or address.</w:t>
            </w:r>
          </w:p>
          <w:p w14:paraId="2D49E839" w14:textId="5B5F8536" w:rsidR="50D67CD7" w:rsidRDefault="50D67CD7" w:rsidP="008749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search not found page and continue step #1 in the basic flow.</w:t>
            </w:r>
          </w:p>
          <w:p w14:paraId="51422B1F" w14:textId="23B2E79A" w:rsidR="50D67CD7" w:rsidRDefault="50D67CD7" w:rsidP="50D67CD7">
            <w:pPr>
              <w:spacing w:line="240" w:lineRule="auto"/>
            </w:pPr>
          </w:p>
        </w:tc>
      </w:tr>
      <w:tr w:rsidR="50D67CD7" w14:paraId="2B7FCD44" w14:textId="77777777" w:rsidTr="50D67CD7">
        <w:tc>
          <w:tcPr>
            <w:tcW w:w="2088" w:type="dxa"/>
          </w:tcPr>
          <w:p w14:paraId="0BBCA87A" w14:textId="77777777" w:rsidR="50D67CD7" w:rsidRDefault="50D67CD7">
            <w:r>
              <w:t>Pre-conditions</w:t>
            </w:r>
          </w:p>
        </w:tc>
        <w:tc>
          <w:tcPr>
            <w:tcW w:w="7488" w:type="dxa"/>
          </w:tcPr>
          <w:p w14:paraId="1802663F" w14:textId="15898A1D" w:rsidR="50D67CD7" w:rsidRDefault="79408D43">
            <w:r>
              <w:t xml:space="preserve">The user </w:t>
            </w:r>
            <w:r w:rsidR="67141FA9">
              <w:t>visits</w:t>
            </w:r>
            <w:r>
              <w:t xml:space="preserve"> website.</w:t>
            </w:r>
          </w:p>
        </w:tc>
      </w:tr>
      <w:tr w:rsidR="50D67CD7" w14:paraId="192ECA0B" w14:textId="77777777" w:rsidTr="50D67CD7">
        <w:tc>
          <w:tcPr>
            <w:tcW w:w="2088" w:type="dxa"/>
          </w:tcPr>
          <w:p w14:paraId="77554262" w14:textId="77777777" w:rsidR="50D67CD7" w:rsidRDefault="50D67CD7">
            <w:r>
              <w:t>Post-conditions</w:t>
            </w:r>
          </w:p>
        </w:tc>
        <w:tc>
          <w:tcPr>
            <w:tcW w:w="7488" w:type="dxa"/>
          </w:tcPr>
          <w:p w14:paraId="101CA144" w14:textId="0BB2CA87" w:rsidR="50D67CD7" w:rsidRDefault="50D67CD7">
            <w:r>
              <w:t>The user searched an appropriate room.</w:t>
            </w:r>
          </w:p>
        </w:tc>
      </w:tr>
    </w:tbl>
    <w:p w14:paraId="7F4FDAF2" w14:textId="4042B33D" w:rsidR="50D67CD7" w:rsidRDefault="50D67CD7" w:rsidP="50D67CD7">
      <w:pPr>
        <w:rPr>
          <w:lang w:val="vi-VN"/>
        </w:rPr>
      </w:pPr>
    </w:p>
    <w:p w14:paraId="37F7F3E1" w14:textId="43A0DB10" w:rsidR="50D67CD7" w:rsidRDefault="50D67CD7" w:rsidP="50D67CD7">
      <w:pPr>
        <w:rPr>
          <w:lang w:val="vi-VN"/>
        </w:rPr>
      </w:pPr>
    </w:p>
    <w:p w14:paraId="5DDDCF85" w14:textId="0D1C30A1" w:rsidR="50D67CD7" w:rsidRDefault="50D67CD7" w:rsidP="50D67CD7">
      <w:pPr>
        <w:pStyle w:val="Heading2"/>
        <w:rPr>
          <w:lang w:val="vi-VN"/>
        </w:rPr>
      </w:pPr>
      <w:bookmarkStart w:id="19" w:name="_Toc119526657"/>
      <w:bookmarkStart w:id="20" w:name="_Toc119527040"/>
      <w:r>
        <w:t>Use-case: View Detail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50D67CD7" w14:paraId="085244CA" w14:textId="77777777" w:rsidTr="50D67CD7">
        <w:tc>
          <w:tcPr>
            <w:tcW w:w="2088" w:type="dxa"/>
          </w:tcPr>
          <w:p w14:paraId="57B537D7" w14:textId="77777777" w:rsidR="50D67CD7" w:rsidRDefault="50D67CD7">
            <w:r>
              <w:t>Use case Name</w:t>
            </w:r>
          </w:p>
        </w:tc>
        <w:tc>
          <w:tcPr>
            <w:tcW w:w="7488" w:type="dxa"/>
          </w:tcPr>
          <w:p w14:paraId="5357EAE8" w14:textId="4D8A04B0" w:rsidR="50D67CD7" w:rsidRDefault="50D67CD7" w:rsidP="50D67CD7">
            <w:r>
              <w:t>View detail of room</w:t>
            </w:r>
          </w:p>
        </w:tc>
      </w:tr>
      <w:tr w:rsidR="50D67CD7" w14:paraId="5B269514" w14:textId="77777777" w:rsidTr="50D67CD7">
        <w:tc>
          <w:tcPr>
            <w:tcW w:w="2088" w:type="dxa"/>
          </w:tcPr>
          <w:p w14:paraId="1B70DD64" w14:textId="77777777" w:rsidR="50D67CD7" w:rsidRDefault="50D67CD7">
            <w:r>
              <w:t>Brief description</w:t>
            </w:r>
          </w:p>
        </w:tc>
        <w:tc>
          <w:tcPr>
            <w:tcW w:w="7488" w:type="dxa"/>
          </w:tcPr>
          <w:p w14:paraId="314C931F" w14:textId="5A87BFDD" w:rsidR="50D67CD7" w:rsidRDefault="50D67CD7">
            <w:r>
              <w:t>This use case describes how the user can view detail of the room.</w:t>
            </w:r>
          </w:p>
        </w:tc>
      </w:tr>
      <w:tr w:rsidR="50D67CD7" w14:paraId="7F4630AF" w14:textId="77777777" w:rsidTr="50D67CD7">
        <w:tc>
          <w:tcPr>
            <w:tcW w:w="2088" w:type="dxa"/>
          </w:tcPr>
          <w:p w14:paraId="469489EF" w14:textId="77777777" w:rsidR="50D67CD7" w:rsidRDefault="50D67CD7">
            <w:r>
              <w:t>Actors</w:t>
            </w:r>
          </w:p>
        </w:tc>
        <w:tc>
          <w:tcPr>
            <w:tcW w:w="7488" w:type="dxa"/>
          </w:tcPr>
          <w:p w14:paraId="1EF7B78F" w14:textId="50063BA3" w:rsidR="50D67CD7" w:rsidRDefault="50D67CD7" w:rsidP="50D67CD7">
            <w:r>
              <w:t>User</w:t>
            </w:r>
          </w:p>
        </w:tc>
      </w:tr>
      <w:tr w:rsidR="50D67CD7" w14:paraId="693E9C11" w14:textId="77777777" w:rsidTr="50D67CD7">
        <w:tc>
          <w:tcPr>
            <w:tcW w:w="2088" w:type="dxa"/>
          </w:tcPr>
          <w:p w14:paraId="64FE7F75" w14:textId="77777777" w:rsidR="50D67CD7" w:rsidRDefault="50D67CD7">
            <w:r>
              <w:t>Basic Flow</w:t>
            </w:r>
          </w:p>
        </w:tc>
        <w:tc>
          <w:tcPr>
            <w:tcW w:w="7488" w:type="dxa"/>
          </w:tcPr>
          <w:p w14:paraId="30F78033" w14:textId="6A9A59E7" w:rsidR="50D67CD7" w:rsidRDefault="50D67CD7" w:rsidP="008749D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At the home page or after </w:t>
            </w:r>
            <w:r w:rsidR="67141FA9">
              <w:t>searched</w:t>
            </w:r>
            <w:r>
              <w:t>, the user clicks on “view detail” button in hotel card to view detail.</w:t>
            </w:r>
          </w:p>
          <w:p w14:paraId="429AE0EA" w14:textId="1398CAD4" w:rsidR="50D67CD7" w:rsidRDefault="50D67CD7" w:rsidP="008749D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system opens detail page of that room.</w:t>
            </w:r>
          </w:p>
          <w:p w14:paraId="2AC5C18E" w14:textId="39DF063E" w:rsidR="50D67CD7" w:rsidRDefault="50D67CD7" w:rsidP="008749D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user sees information of that room.</w:t>
            </w:r>
          </w:p>
        </w:tc>
      </w:tr>
      <w:tr w:rsidR="50D67CD7" w14:paraId="03EBDE28" w14:textId="77777777" w:rsidTr="50D67CD7">
        <w:tc>
          <w:tcPr>
            <w:tcW w:w="2088" w:type="dxa"/>
          </w:tcPr>
          <w:p w14:paraId="4EF632CE" w14:textId="77777777" w:rsidR="50D67CD7" w:rsidRDefault="50D67CD7">
            <w:r>
              <w:t>Alternative Flows</w:t>
            </w:r>
          </w:p>
        </w:tc>
        <w:tc>
          <w:tcPr>
            <w:tcW w:w="7488" w:type="dxa"/>
          </w:tcPr>
          <w:p w14:paraId="65F4E591" w14:textId="1FC9C8DD" w:rsidR="50D67CD7" w:rsidRDefault="50D67CD7" w:rsidP="50D67CD7">
            <w:pPr>
              <w:spacing w:line="240" w:lineRule="auto"/>
              <w:rPr>
                <w:b/>
                <w:bCs/>
              </w:rPr>
            </w:pPr>
            <w:r w:rsidRPr="50D67CD7">
              <w:rPr>
                <w:b/>
                <w:bCs/>
              </w:rPr>
              <w:t xml:space="preserve">Alternative flow 1: </w:t>
            </w:r>
            <w:r w:rsidR="46CF0AC2" w:rsidRPr="46CF0AC2">
              <w:rPr>
                <w:b/>
                <w:bCs/>
              </w:rPr>
              <w:t>Details</w:t>
            </w:r>
            <w:r w:rsidR="552F9E56" w:rsidRPr="552F9E56">
              <w:rPr>
                <w:b/>
                <w:bCs/>
              </w:rPr>
              <w:t xml:space="preserve"> of the room load </w:t>
            </w:r>
            <w:r w:rsidR="1BD3CA65" w:rsidRPr="1BD3CA65">
              <w:rPr>
                <w:b/>
                <w:bCs/>
              </w:rPr>
              <w:t>fail</w:t>
            </w:r>
          </w:p>
          <w:p w14:paraId="16EBD645" w14:textId="520BB35D" w:rsidR="50D67CD7" w:rsidRDefault="5021E651" w:rsidP="5021E65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From #2 of basic flow, internet occur </w:t>
            </w:r>
            <w:r w:rsidR="5E8279E5">
              <w:t>error</w:t>
            </w:r>
            <w:r>
              <w:t>.</w:t>
            </w:r>
          </w:p>
          <w:p w14:paraId="0F8F3703" w14:textId="4B122D28" w:rsidR="50D67CD7" w:rsidRDefault="510D2446" w:rsidP="5021E651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The </w:t>
            </w:r>
            <w:r w:rsidR="745F3A4D">
              <w:t xml:space="preserve">user </w:t>
            </w:r>
            <w:r w:rsidR="69C3FD9C">
              <w:t xml:space="preserve">reload </w:t>
            </w:r>
            <w:r w:rsidR="1AE8599F">
              <w:t>website</w:t>
            </w:r>
            <w:r w:rsidR="5021E651">
              <w:t xml:space="preserve"> and continue step #</w:t>
            </w:r>
            <w:r w:rsidR="120EFA65">
              <w:t>2</w:t>
            </w:r>
            <w:r w:rsidR="5021E651">
              <w:t xml:space="preserve"> in the basic flow</w:t>
            </w:r>
          </w:p>
        </w:tc>
      </w:tr>
      <w:tr w:rsidR="50D67CD7" w14:paraId="74E994EC" w14:textId="77777777" w:rsidTr="50D67CD7">
        <w:tc>
          <w:tcPr>
            <w:tcW w:w="2088" w:type="dxa"/>
          </w:tcPr>
          <w:p w14:paraId="32DD65D0" w14:textId="77777777" w:rsidR="50D67CD7" w:rsidRDefault="50D67CD7">
            <w:r>
              <w:t>Pre-conditions</w:t>
            </w:r>
          </w:p>
        </w:tc>
        <w:tc>
          <w:tcPr>
            <w:tcW w:w="7488" w:type="dxa"/>
          </w:tcPr>
          <w:p w14:paraId="2B134489" w14:textId="6EBD6282" w:rsidR="50D67CD7" w:rsidRDefault="50D67CD7" w:rsidP="50D67CD7">
            <w:r>
              <w:t xml:space="preserve">The user </w:t>
            </w:r>
            <w:r w:rsidR="67141FA9">
              <w:t>visits website</w:t>
            </w:r>
            <w:r>
              <w:t>.</w:t>
            </w:r>
          </w:p>
        </w:tc>
      </w:tr>
      <w:tr w:rsidR="50D67CD7" w14:paraId="49AFFFB0" w14:textId="77777777" w:rsidTr="50D67CD7">
        <w:tc>
          <w:tcPr>
            <w:tcW w:w="2088" w:type="dxa"/>
          </w:tcPr>
          <w:p w14:paraId="344FAF23" w14:textId="77777777" w:rsidR="50D67CD7" w:rsidRDefault="50D67CD7">
            <w:r>
              <w:t>Post-conditions</w:t>
            </w:r>
          </w:p>
        </w:tc>
        <w:tc>
          <w:tcPr>
            <w:tcW w:w="7488" w:type="dxa"/>
          </w:tcPr>
          <w:p w14:paraId="072CD69D" w14:textId="5D95B4D5" w:rsidR="50D67CD7" w:rsidRDefault="50D67CD7">
            <w:r>
              <w:t xml:space="preserve">The user </w:t>
            </w:r>
            <w:r w:rsidR="67141FA9">
              <w:t>viewed</w:t>
            </w:r>
            <w:r>
              <w:t xml:space="preserve"> </w:t>
            </w:r>
            <w:r>
              <w:t>detail of a room and decided booking or no.</w:t>
            </w:r>
          </w:p>
        </w:tc>
      </w:tr>
    </w:tbl>
    <w:p w14:paraId="468E3596" w14:textId="6B610403" w:rsidR="50D67CD7" w:rsidRDefault="50D67CD7" w:rsidP="50D67CD7">
      <w:pPr>
        <w:rPr>
          <w:lang w:val="vi-VN"/>
        </w:rPr>
      </w:pPr>
    </w:p>
    <w:p w14:paraId="4D8F80BC" w14:textId="77777777" w:rsidR="00793794" w:rsidRDefault="00793794" w:rsidP="50D67CD7">
      <w:pPr>
        <w:rPr>
          <w:lang w:val="vi-VN"/>
        </w:rPr>
      </w:pPr>
    </w:p>
    <w:p w14:paraId="699FA47C" w14:textId="6AC5CE16" w:rsidR="000F2FF3" w:rsidRDefault="4B2DFA8C" w:rsidP="000F2FF3">
      <w:pPr>
        <w:pStyle w:val="Heading2"/>
      </w:pPr>
      <w:bookmarkStart w:id="21" w:name="_Toc119526658"/>
      <w:bookmarkStart w:id="22" w:name="_Toc119527041"/>
      <w:r>
        <w:t xml:space="preserve">Use-case: </w:t>
      </w:r>
      <w:r w:rsidR="000F2FF3">
        <w:t>Payment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F57BCB" w14:paraId="50676AC7" w14:textId="77777777">
        <w:tc>
          <w:tcPr>
            <w:tcW w:w="2088" w:type="dxa"/>
          </w:tcPr>
          <w:p w14:paraId="350CF28F" w14:textId="77777777" w:rsidR="00F57BCB" w:rsidRDefault="00F57BCB">
            <w:r>
              <w:t>Use case Name</w:t>
            </w:r>
          </w:p>
        </w:tc>
        <w:tc>
          <w:tcPr>
            <w:tcW w:w="7488" w:type="dxa"/>
          </w:tcPr>
          <w:p w14:paraId="4CC22DE4" w14:textId="77777777" w:rsidR="00F57BCB" w:rsidRDefault="00F57BCB">
            <w:r>
              <w:t>Payment</w:t>
            </w:r>
          </w:p>
        </w:tc>
      </w:tr>
      <w:tr w:rsidR="00F57BCB" w14:paraId="227B7B6D" w14:textId="77777777">
        <w:tc>
          <w:tcPr>
            <w:tcW w:w="2088" w:type="dxa"/>
          </w:tcPr>
          <w:p w14:paraId="2A78442A" w14:textId="77777777" w:rsidR="00F57BCB" w:rsidRDefault="00F57BCB">
            <w:r>
              <w:t>Brief description</w:t>
            </w:r>
          </w:p>
        </w:tc>
        <w:tc>
          <w:tcPr>
            <w:tcW w:w="7488" w:type="dxa"/>
          </w:tcPr>
          <w:p w14:paraId="62DBBA00" w14:textId="77777777" w:rsidR="00F57BCB" w:rsidRDefault="00F57BCB">
            <w:r w:rsidRPr="00253488">
              <w:t xml:space="preserve">This use case describes how </w:t>
            </w:r>
            <w:r>
              <w:t>customer pay for a product</w:t>
            </w:r>
          </w:p>
        </w:tc>
      </w:tr>
      <w:tr w:rsidR="00F57BCB" w14:paraId="130C790E" w14:textId="77777777">
        <w:tc>
          <w:tcPr>
            <w:tcW w:w="2088" w:type="dxa"/>
          </w:tcPr>
          <w:p w14:paraId="763ACDE0" w14:textId="77777777" w:rsidR="00F57BCB" w:rsidRDefault="00F57BCB">
            <w:r>
              <w:t>Actors</w:t>
            </w:r>
          </w:p>
        </w:tc>
        <w:tc>
          <w:tcPr>
            <w:tcW w:w="7488" w:type="dxa"/>
          </w:tcPr>
          <w:p w14:paraId="48F8FCF1" w14:textId="77777777" w:rsidR="00F57BCB" w:rsidRDefault="00F57BCB">
            <w:r>
              <w:t>Customer</w:t>
            </w:r>
          </w:p>
        </w:tc>
      </w:tr>
      <w:tr w:rsidR="00F57BCB" w14:paraId="4C9187B2" w14:textId="77777777">
        <w:tc>
          <w:tcPr>
            <w:tcW w:w="2088" w:type="dxa"/>
          </w:tcPr>
          <w:p w14:paraId="608CB6D8" w14:textId="77777777" w:rsidR="00F57BCB" w:rsidRDefault="00F57BCB">
            <w:r>
              <w:t>Basic Flow</w:t>
            </w:r>
          </w:p>
        </w:tc>
        <w:tc>
          <w:tcPr>
            <w:tcW w:w="7488" w:type="dxa"/>
          </w:tcPr>
          <w:p w14:paraId="114F757B" w14:textId="552A52A0" w:rsidR="00F57BCB" w:rsidRDefault="00F57BCB" w:rsidP="00F57BC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At payment page, customer selects one of the payment methods</w:t>
            </w:r>
            <w:r w:rsidR="00F652D9">
              <w:t xml:space="preserve"> </w:t>
            </w:r>
            <w:r w:rsidR="00FF41C2">
              <w:t>(</w:t>
            </w:r>
            <w:r w:rsidR="00E40E0F">
              <w:t>B</w:t>
            </w:r>
            <w:r w:rsidR="00FF41C2">
              <w:t>anking or Momo)</w:t>
            </w:r>
            <w:r>
              <w:t>.</w:t>
            </w:r>
          </w:p>
          <w:p w14:paraId="305AB093" w14:textId="77777777" w:rsidR="00F57BCB" w:rsidRDefault="00F57BCB" w:rsidP="00F57BC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Customer enters payment details for selected method.</w:t>
            </w:r>
          </w:p>
          <w:p w14:paraId="4020405E" w14:textId="2E288332" w:rsidR="00C52514" w:rsidRDefault="00C52514" w:rsidP="00F57BC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Customer </w:t>
            </w:r>
            <w:r w:rsidR="00D60021">
              <w:t>scan</w:t>
            </w:r>
            <w:r w:rsidR="00A65943">
              <w:t>s</w:t>
            </w:r>
            <w:r w:rsidR="00D60021">
              <w:t xml:space="preserve"> the QR code for payment.</w:t>
            </w:r>
          </w:p>
          <w:p w14:paraId="2234B66B" w14:textId="77777777" w:rsidR="00F57BCB" w:rsidRDefault="00F57BCB" w:rsidP="00F57BC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Customer selects “Pay”.</w:t>
            </w:r>
          </w:p>
          <w:p w14:paraId="5B46F77E" w14:textId="77777777" w:rsidR="00F57BCB" w:rsidRPr="00F02F9F" w:rsidRDefault="00F57BCB" w:rsidP="00F57BC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System displays “Booking succeed” if payment succeed.</w:t>
            </w:r>
          </w:p>
        </w:tc>
      </w:tr>
      <w:tr w:rsidR="00F57BCB" w14:paraId="307350F2" w14:textId="77777777">
        <w:tc>
          <w:tcPr>
            <w:tcW w:w="2088" w:type="dxa"/>
          </w:tcPr>
          <w:p w14:paraId="060F9939" w14:textId="77777777" w:rsidR="00F57BCB" w:rsidRDefault="00F57BCB">
            <w:r>
              <w:t>Alternative Flows</w:t>
            </w:r>
          </w:p>
        </w:tc>
        <w:tc>
          <w:tcPr>
            <w:tcW w:w="7488" w:type="dxa"/>
          </w:tcPr>
          <w:p w14:paraId="1F75E638" w14:textId="77777777" w:rsidR="00F57BCB" w:rsidRPr="00613915" w:rsidRDefault="00F57BCB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Payment failed</w:t>
            </w:r>
          </w:p>
          <w:p w14:paraId="090DA2E7" w14:textId="5B2BDC3F" w:rsidR="00F57BCB" w:rsidRDefault="006F321D" w:rsidP="00C6546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After</w:t>
            </w:r>
            <w:r w:rsidR="00F57BCB">
              <w:t xml:space="preserve"> #</w:t>
            </w:r>
            <w:r w:rsidR="00031374">
              <w:t>4</w:t>
            </w:r>
            <w:r w:rsidR="00F57BCB">
              <w:t xml:space="preserve"> of the basic flow, system detects that payment failed and </w:t>
            </w:r>
            <w:r w:rsidR="00F57BCB">
              <w:lastRenderedPageBreak/>
              <w:t>displays “Booking cancelled due to payment failure”.</w:t>
            </w:r>
          </w:p>
          <w:p w14:paraId="6B2F2001" w14:textId="77777777" w:rsidR="00F57BCB" w:rsidRPr="0065544B" w:rsidRDefault="00F57BCB" w:rsidP="00C6546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Customer selects “Return to payment methods”.</w:t>
            </w:r>
          </w:p>
          <w:p w14:paraId="09EBA706" w14:textId="1AB4A120" w:rsidR="00F57BCB" w:rsidRDefault="00F57BCB" w:rsidP="00C6546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Continue step #</w:t>
            </w:r>
            <w:r w:rsidR="000F37BE">
              <w:t>3</w:t>
            </w:r>
            <w:r>
              <w:t>.</w:t>
            </w:r>
          </w:p>
        </w:tc>
      </w:tr>
      <w:tr w:rsidR="00F57BCB" w14:paraId="696C3422" w14:textId="77777777">
        <w:tc>
          <w:tcPr>
            <w:tcW w:w="2088" w:type="dxa"/>
          </w:tcPr>
          <w:p w14:paraId="52F51D7E" w14:textId="77777777" w:rsidR="00F57BCB" w:rsidRDefault="00F57BCB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207952DA" w14:textId="77777777" w:rsidR="00F57BCB" w:rsidRDefault="00F57BCB">
            <w:r>
              <w:t xml:space="preserve">Customer logged in, selected booking </w:t>
            </w:r>
            <w:proofErr w:type="gramStart"/>
            <w:r>
              <w:t>rooms</w:t>
            </w:r>
            <w:proofErr w:type="gramEnd"/>
            <w:r>
              <w:t xml:space="preserve"> and selected “Booking”</w:t>
            </w:r>
          </w:p>
        </w:tc>
      </w:tr>
      <w:tr w:rsidR="00F57BCB" w14:paraId="73705621" w14:textId="77777777">
        <w:tc>
          <w:tcPr>
            <w:tcW w:w="2088" w:type="dxa"/>
          </w:tcPr>
          <w:p w14:paraId="7718EC5E" w14:textId="77777777" w:rsidR="00F57BCB" w:rsidRDefault="00F57BCB">
            <w:r>
              <w:t>Post-conditions</w:t>
            </w:r>
          </w:p>
        </w:tc>
        <w:tc>
          <w:tcPr>
            <w:tcW w:w="7488" w:type="dxa"/>
          </w:tcPr>
          <w:p w14:paraId="1230C132" w14:textId="77777777" w:rsidR="00F57BCB" w:rsidRDefault="00F57BCB">
            <w:r>
              <w:t>Room successfully booked and status set to “Booked”, customer receives booking information in their account.</w:t>
            </w:r>
          </w:p>
        </w:tc>
      </w:tr>
    </w:tbl>
    <w:p w14:paraId="6C0E6583" w14:textId="1E04075D" w:rsidR="000F2FF3" w:rsidRDefault="000F2FF3" w:rsidP="000F2FF3"/>
    <w:p w14:paraId="678CF870" w14:textId="77777777" w:rsidR="00793794" w:rsidRPr="000F2FF3" w:rsidRDefault="00793794" w:rsidP="000F2FF3"/>
    <w:p w14:paraId="4EC691FC" w14:textId="28CBA60C" w:rsidR="00D05226" w:rsidRDefault="00D05226" w:rsidP="00D05226">
      <w:pPr>
        <w:pStyle w:val="Heading2"/>
      </w:pPr>
      <w:bookmarkStart w:id="23" w:name="_Toc119526659"/>
      <w:bookmarkStart w:id="24" w:name="_Toc119527042"/>
      <w:r>
        <w:t xml:space="preserve">Use-case: </w:t>
      </w:r>
      <w:r w:rsidR="009E2673">
        <w:t>Add a review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3D13E0" w14:paraId="730617AC" w14:textId="77777777">
        <w:tc>
          <w:tcPr>
            <w:tcW w:w="2088" w:type="dxa"/>
          </w:tcPr>
          <w:p w14:paraId="3FCEADAC" w14:textId="77777777" w:rsidR="003D13E0" w:rsidRDefault="003D13E0">
            <w:r>
              <w:t>Use case Name</w:t>
            </w:r>
          </w:p>
        </w:tc>
        <w:tc>
          <w:tcPr>
            <w:tcW w:w="7488" w:type="dxa"/>
          </w:tcPr>
          <w:p w14:paraId="76E9664A" w14:textId="77777777" w:rsidR="003D13E0" w:rsidRDefault="003D13E0">
            <w:r>
              <w:t>Add a review</w:t>
            </w:r>
          </w:p>
        </w:tc>
      </w:tr>
      <w:tr w:rsidR="003D13E0" w14:paraId="2D0DF09B" w14:textId="77777777">
        <w:tc>
          <w:tcPr>
            <w:tcW w:w="2088" w:type="dxa"/>
          </w:tcPr>
          <w:p w14:paraId="4BC705D0" w14:textId="77777777" w:rsidR="003D13E0" w:rsidRDefault="003D13E0">
            <w:r>
              <w:t>Brief description</w:t>
            </w:r>
          </w:p>
        </w:tc>
        <w:tc>
          <w:tcPr>
            <w:tcW w:w="7488" w:type="dxa"/>
          </w:tcPr>
          <w:p w14:paraId="2D36DECC" w14:textId="77777777" w:rsidR="003D13E0" w:rsidRDefault="003D13E0">
            <w:r w:rsidRPr="00253488">
              <w:t xml:space="preserve">This use case describes how </w:t>
            </w:r>
            <w:r>
              <w:t>customer add a review for a booking</w:t>
            </w:r>
          </w:p>
        </w:tc>
      </w:tr>
      <w:tr w:rsidR="003D13E0" w14:paraId="291B031E" w14:textId="77777777">
        <w:tc>
          <w:tcPr>
            <w:tcW w:w="2088" w:type="dxa"/>
          </w:tcPr>
          <w:p w14:paraId="0AD44281" w14:textId="77777777" w:rsidR="003D13E0" w:rsidRDefault="003D13E0">
            <w:r>
              <w:t>Actors</w:t>
            </w:r>
          </w:p>
        </w:tc>
        <w:tc>
          <w:tcPr>
            <w:tcW w:w="7488" w:type="dxa"/>
          </w:tcPr>
          <w:p w14:paraId="0C07FA53" w14:textId="77777777" w:rsidR="003D13E0" w:rsidRDefault="003D13E0">
            <w:r>
              <w:t>Customer</w:t>
            </w:r>
          </w:p>
        </w:tc>
      </w:tr>
      <w:tr w:rsidR="003D13E0" w:rsidRPr="00F02F9F" w14:paraId="6B7898D8" w14:textId="77777777">
        <w:tc>
          <w:tcPr>
            <w:tcW w:w="2088" w:type="dxa"/>
          </w:tcPr>
          <w:p w14:paraId="0C535BE3" w14:textId="77777777" w:rsidR="003D13E0" w:rsidRDefault="003D13E0">
            <w:r>
              <w:t>Basic Flow</w:t>
            </w:r>
          </w:p>
        </w:tc>
        <w:tc>
          <w:tcPr>
            <w:tcW w:w="7488" w:type="dxa"/>
          </w:tcPr>
          <w:p w14:paraId="74F8B99A" w14:textId="77777777" w:rsidR="003D13E0" w:rsidRDefault="003D13E0" w:rsidP="003D13E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Customer selects a past booking and selects “Add review”.</w:t>
            </w:r>
          </w:p>
          <w:p w14:paraId="04F5343F" w14:textId="77777777" w:rsidR="003D13E0" w:rsidRDefault="003D13E0" w:rsidP="003D13E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Customer selects rating (1 - 5 stars).</w:t>
            </w:r>
          </w:p>
          <w:p w14:paraId="4DE20C8F" w14:textId="77777777" w:rsidR="003D13E0" w:rsidRDefault="003D13E0" w:rsidP="003D13E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Customer enters detailed review of at most 500 words and images.</w:t>
            </w:r>
          </w:p>
          <w:p w14:paraId="7408A236" w14:textId="77777777" w:rsidR="003D13E0" w:rsidRDefault="003D13E0" w:rsidP="003D13E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Customer selects “Send review”.</w:t>
            </w:r>
          </w:p>
          <w:p w14:paraId="0A43F0C6" w14:textId="77777777" w:rsidR="003D13E0" w:rsidRPr="00F02F9F" w:rsidRDefault="003D13E0" w:rsidP="003D13E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System displays “Review added”.</w:t>
            </w:r>
          </w:p>
        </w:tc>
      </w:tr>
      <w:tr w:rsidR="003D13E0" w14:paraId="145C1CDE" w14:textId="77777777">
        <w:tc>
          <w:tcPr>
            <w:tcW w:w="2088" w:type="dxa"/>
          </w:tcPr>
          <w:p w14:paraId="0C8C8A29" w14:textId="77777777" w:rsidR="003D13E0" w:rsidRDefault="003D13E0">
            <w:r>
              <w:t>Alternative Flows</w:t>
            </w:r>
          </w:p>
        </w:tc>
        <w:tc>
          <w:tcPr>
            <w:tcW w:w="7488" w:type="dxa"/>
          </w:tcPr>
          <w:p w14:paraId="069D0BC2" w14:textId="77777777" w:rsidR="003D13E0" w:rsidRPr="00613915" w:rsidRDefault="003D13E0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Customer entered too long review</w:t>
            </w:r>
          </w:p>
          <w:p w14:paraId="51D8C22E" w14:textId="56AAA222" w:rsidR="003D13E0" w:rsidRDefault="003D13E0" w:rsidP="003D13E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From #3 of the basic flow, customer entered a review longer than </w:t>
            </w:r>
            <w:r w:rsidR="00474418">
              <w:t>5</w:t>
            </w:r>
            <w:r>
              <w:t>00 words.</w:t>
            </w:r>
          </w:p>
          <w:p w14:paraId="039E3B1A" w14:textId="1D770141" w:rsidR="003D13E0" w:rsidRDefault="003D13E0" w:rsidP="003D13E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System shows “Review is too long”</w:t>
            </w:r>
            <w:r w:rsidR="003A4AEE">
              <w:t>,</w:t>
            </w:r>
            <w:r w:rsidR="002A2ADA">
              <w:t xml:space="preserve"> user can not </w:t>
            </w:r>
            <w:r w:rsidR="00436226">
              <w:t xml:space="preserve">add more </w:t>
            </w:r>
            <w:r w:rsidR="007B6F18">
              <w:t>words,</w:t>
            </w:r>
            <w:r w:rsidR="00B0665E">
              <w:t xml:space="preserve"> but </w:t>
            </w:r>
            <w:r w:rsidR="00CC3ADF">
              <w:t xml:space="preserve">user can </w:t>
            </w:r>
            <w:r w:rsidR="00FF3C8E">
              <w:t>edit</w:t>
            </w:r>
            <w:r>
              <w:t>.</w:t>
            </w:r>
          </w:p>
          <w:p w14:paraId="684E067F" w14:textId="3566FEEF" w:rsidR="003D13E0" w:rsidRDefault="003D13E0" w:rsidP="003D13E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Continue step #</w:t>
            </w:r>
            <w:r w:rsidR="00D8427F">
              <w:t>4</w:t>
            </w:r>
            <w:r>
              <w:t>.</w:t>
            </w:r>
          </w:p>
        </w:tc>
      </w:tr>
      <w:tr w:rsidR="003D13E0" w14:paraId="42C8BE5C" w14:textId="77777777">
        <w:tc>
          <w:tcPr>
            <w:tcW w:w="2088" w:type="dxa"/>
          </w:tcPr>
          <w:p w14:paraId="2CCC2540" w14:textId="77777777" w:rsidR="003D13E0" w:rsidRDefault="003D13E0">
            <w:r>
              <w:t>Pre-conditions</w:t>
            </w:r>
          </w:p>
        </w:tc>
        <w:tc>
          <w:tcPr>
            <w:tcW w:w="7488" w:type="dxa"/>
          </w:tcPr>
          <w:p w14:paraId="2EBDCF5C" w14:textId="77777777" w:rsidR="003D13E0" w:rsidRDefault="003D13E0">
            <w:r>
              <w:t>Customer logged in and completed at least one booking.</w:t>
            </w:r>
          </w:p>
        </w:tc>
      </w:tr>
      <w:tr w:rsidR="003D13E0" w14:paraId="2C9ED23A" w14:textId="77777777">
        <w:tc>
          <w:tcPr>
            <w:tcW w:w="2088" w:type="dxa"/>
          </w:tcPr>
          <w:p w14:paraId="2A3BA345" w14:textId="77777777" w:rsidR="003D13E0" w:rsidRDefault="003D13E0">
            <w:r>
              <w:t>Post-conditions</w:t>
            </w:r>
          </w:p>
        </w:tc>
        <w:tc>
          <w:tcPr>
            <w:tcW w:w="7488" w:type="dxa"/>
          </w:tcPr>
          <w:p w14:paraId="4CF34B5B" w14:textId="77777777" w:rsidR="003D13E0" w:rsidRDefault="003D13E0">
            <w:r>
              <w:t>Review added.</w:t>
            </w:r>
          </w:p>
        </w:tc>
      </w:tr>
    </w:tbl>
    <w:p w14:paraId="53D2247D" w14:textId="77777777" w:rsidR="003D13E0" w:rsidRPr="003D13E0" w:rsidRDefault="003D13E0" w:rsidP="003D13E0"/>
    <w:p w14:paraId="6EB8045D" w14:textId="14F59C83" w:rsidR="00971724" w:rsidRDefault="00971724" w:rsidP="00971724">
      <w:pPr>
        <w:pStyle w:val="Heading2"/>
        <w:rPr>
          <w:lang w:val="vi-VN"/>
        </w:rPr>
      </w:pPr>
      <w:bookmarkStart w:id="25" w:name="_Toc119526660"/>
      <w:bookmarkStart w:id="26" w:name="_Toc119527043"/>
      <w:r>
        <w:t xml:space="preserve">Use-case: </w:t>
      </w:r>
      <w:r>
        <w:t>Dashboard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971724" w14:paraId="140755C0" w14:textId="77777777" w:rsidTr="00337EAA">
        <w:tc>
          <w:tcPr>
            <w:tcW w:w="2088" w:type="dxa"/>
          </w:tcPr>
          <w:p w14:paraId="248C4438" w14:textId="77777777" w:rsidR="00971724" w:rsidRDefault="00971724" w:rsidP="00337EAA">
            <w:r>
              <w:t>Use case Name</w:t>
            </w:r>
          </w:p>
        </w:tc>
        <w:tc>
          <w:tcPr>
            <w:tcW w:w="7488" w:type="dxa"/>
          </w:tcPr>
          <w:p w14:paraId="3421E97E" w14:textId="2C70C901" w:rsidR="00971724" w:rsidRDefault="00C0132F" w:rsidP="00337EAA">
            <w:pPr>
              <w:rPr>
                <w:lang w:val="vi-VN"/>
              </w:rPr>
            </w:pPr>
            <w:r>
              <w:t>Dashboard</w:t>
            </w:r>
          </w:p>
        </w:tc>
      </w:tr>
      <w:tr w:rsidR="00971724" w14:paraId="1CFA5945" w14:textId="77777777" w:rsidTr="00337EAA">
        <w:tc>
          <w:tcPr>
            <w:tcW w:w="2088" w:type="dxa"/>
          </w:tcPr>
          <w:p w14:paraId="78716B75" w14:textId="77777777" w:rsidR="00971724" w:rsidRDefault="00971724" w:rsidP="00337EAA">
            <w:r>
              <w:t>Brief description</w:t>
            </w:r>
          </w:p>
        </w:tc>
        <w:tc>
          <w:tcPr>
            <w:tcW w:w="7488" w:type="dxa"/>
          </w:tcPr>
          <w:p w14:paraId="32345700" w14:textId="0CEFCB23" w:rsidR="00971724" w:rsidRDefault="00971724" w:rsidP="00337EAA">
            <w:r>
              <w:t xml:space="preserve">This use case describes how the </w:t>
            </w:r>
            <w:r w:rsidR="0020732E">
              <w:t>hotel owner</w:t>
            </w:r>
            <w:r>
              <w:t xml:space="preserve"> can</w:t>
            </w:r>
            <w:r w:rsidR="00847EF9">
              <w:t xml:space="preserve"> view room data</w:t>
            </w:r>
            <w:r w:rsidR="00737E1D">
              <w:t xml:space="preserve"> (revenue, </w:t>
            </w:r>
            <w:r w:rsidR="00CB1F3D">
              <w:t xml:space="preserve">total </w:t>
            </w:r>
            <w:proofErr w:type="gramStart"/>
            <w:r w:rsidR="007B3A26">
              <w:t>customer,…</w:t>
            </w:r>
            <w:proofErr w:type="gramEnd"/>
            <w:r w:rsidR="007B3A26">
              <w:t>)</w:t>
            </w:r>
          </w:p>
        </w:tc>
      </w:tr>
      <w:tr w:rsidR="00971724" w14:paraId="35DB312F" w14:textId="77777777" w:rsidTr="00337EAA">
        <w:tc>
          <w:tcPr>
            <w:tcW w:w="2088" w:type="dxa"/>
          </w:tcPr>
          <w:p w14:paraId="4B3F5D5E" w14:textId="77777777" w:rsidR="00971724" w:rsidRDefault="00971724" w:rsidP="00337EAA">
            <w:r>
              <w:t>Actors</w:t>
            </w:r>
          </w:p>
        </w:tc>
        <w:tc>
          <w:tcPr>
            <w:tcW w:w="7488" w:type="dxa"/>
          </w:tcPr>
          <w:p w14:paraId="58EDCCEB" w14:textId="57175909" w:rsidR="00971724" w:rsidRDefault="006B6E8B" w:rsidP="00337EAA">
            <w:r>
              <w:t>Hotel owner</w:t>
            </w:r>
          </w:p>
        </w:tc>
      </w:tr>
      <w:tr w:rsidR="00971724" w14:paraId="78818856" w14:textId="77777777" w:rsidTr="00337EAA">
        <w:tc>
          <w:tcPr>
            <w:tcW w:w="2088" w:type="dxa"/>
          </w:tcPr>
          <w:p w14:paraId="34FA9B70" w14:textId="77777777" w:rsidR="00971724" w:rsidRDefault="00971724" w:rsidP="00337EAA">
            <w:r>
              <w:t>Basic Flow</w:t>
            </w:r>
          </w:p>
        </w:tc>
        <w:tc>
          <w:tcPr>
            <w:tcW w:w="7488" w:type="dxa"/>
          </w:tcPr>
          <w:p w14:paraId="3C0E08FE" w14:textId="73BD7831" w:rsidR="009759EA" w:rsidRDefault="00971724" w:rsidP="007B3A26">
            <w:pPr>
              <w:pStyle w:val="ListParagraph"/>
              <w:numPr>
                <w:ilvl w:val="3"/>
                <w:numId w:val="10"/>
              </w:numPr>
              <w:spacing w:line="240" w:lineRule="auto"/>
              <w:ind w:left="789"/>
            </w:pPr>
            <w:r w:rsidRPr="007B3A26">
              <w:t xml:space="preserve">At the home page, user </w:t>
            </w:r>
            <w:r w:rsidR="009759EA">
              <w:t>click on the profile.</w:t>
            </w:r>
          </w:p>
          <w:p w14:paraId="0D29D67B" w14:textId="6BE76A82" w:rsidR="00971724" w:rsidRDefault="00971724" w:rsidP="007B3A26">
            <w:pPr>
              <w:pStyle w:val="ListParagraph"/>
              <w:numPr>
                <w:ilvl w:val="3"/>
                <w:numId w:val="10"/>
              </w:numPr>
              <w:spacing w:line="240" w:lineRule="auto"/>
              <w:ind w:left="789"/>
            </w:pPr>
            <w:r w:rsidRPr="007B3A26">
              <w:t xml:space="preserve"> </w:t>
            </w:r>
            <w:proofErr w:type="gramStart"/>
            <w:r w:rsidR="00EB0832">
              <w:t>User</w:t>
            </w:r>
            <w:proofErr w:type="gramEnd"/>
            <w:r w:rsidR="00EB0832">
              <w:t xml:space="preserve"> click on</w:t>
            </w:r>
            <w:r w:rsidR="006F5CC6">
              <w:t xml:space="preserve"> dash</w:t>
            </w:r>
            <w:r w:rsidR="00A1655D">
              <w:t>board.</w:t>
            </w:r>
          </w:p>
          <w:p w14:paraId="1915E867" w14:textId="52F8ECD4" w:rsidR="00971724" w:rsidRPr="007B3A26" w:rsidRDefault="00971724" w:rsidP="007B3A26">
            <w:pPr>
              <w:pStyle w:val="ListParagraph"/>
              <w:numPr>
                <w:ilvl w:val="3"/>
                <w:numId w:val="10"/>
              </w:numPr>
              <w:spacing w:line="240" w:lineRule="auto"/>
              <w:ind w:left="789"/>
            </w:pPr>
            <w:r w:rsidRPr="007B3A26">
              <w:t xml:space="preserve">The system display </w:t>
            </w:r>
            <w:r w:rsidR="000E382F">
              <w:t>dashboard</w:t>
            </w:r>
            <w:r w:rsidRPr="007B3A26">
              <w:t>.</w:t>
            </w:r>
          </w:p>
        </w:tc>
      </w:tr>
      <w:tr w:rsidR="00971724" w14:paraId="1937D50E" w14:textId="77777777" w:rsidTr="00337EAA">
        <w:tc>
          <w:tcPr>
            <w:tcW w:w="2088" w:type="dxa"/>
          </w:tcPr>
          <w:p w14:paraId="1C58520A" w14:textId="77777777" w:rsidR="00971724" w:rsidRDefault="00971724" w:rsidP="00337EAA">
            <w:r>
              <w:t>Alternative Flows</w:t>
            </w:r>
          </w:p>
        </w:tc>
        <w:tc>
          <w:tcPr>
            <w:tcW w:w="7488" w:type="dxa"/>
          </w:tcPr>
          <w:p w14:paraId="6C9B3471" w14:textId="77777777" w:rsidR="00971724" w:rsidRDefault="00971724" w:rsidP="00CA43F1">
            <w:pPr>
              <w:pStyle w:val="ListParagraph"/>
              <w:spacing w:after="0" w:line="240" w:lineRule="auto"/>
            </w:pPr>
          </w:p>
        </w:tc>
      </w:tr>
      <w:tr w:rsidR="00971724" w14:paraId="595012A0" w14:textId="77777777" w:rsidTr="00337EAA">
        <w:tc>
          <w:tcPr>
            <w:tcW w:w="2088" w:type="dxa"/>
          </w:tcPr>
          <w:p w14:paraId="0DF53342" w14:textId="77777777" w:rsidR="00971724" w:rsidRDefault="00971724" w:rsidP="00337EAA">
            <w:r>
              <w:t>Pre-conditions</w:t>
            </w:r>
          </w:p>
        </w:tc>
        <w:tc>
          <w:tcPr>
            <w:tcW w:w="7488" w:type="dxa"/>
          </w:tcPr>
          <w:p w14:paraId="12BC3529" w14:textId="5CC7D61E" w:rsidR="00971724" w:rsidRDefault="00CA43F1" w:rsidP="00337EAA">
            <w:r>
              <w:t xml:space="preserve">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r w:rsidR="002938BD">
              <w:t>login</w:t>
            </w:r>
            <w:r w:rsidR="009D3402">
              <w:t xml:space="preserve"> as hotel owner</w:t>
            </w:r>
            <w:r w:rsidR="002938BD">
              <w:t>.</w:t>
            </w:r>
          </w:p>
        </w:tc>
      </w:tr>
      <w:tr w:rsidR="00971724" w14:paraId="5D08C048" w14:textId="77777777" w:rsidTr="00337EAA">
        <w:tc>
          <w:tcPr>
            <w:tcW w:w="2088" w:type="dxa"/>
          </w:tcPr>
          <w:p w14:paraId="6FE76ED2" w14:textId="77777777" w:rsidR="00971724" w:rsidRDefault="00971724" w:rsidP="00337EAA">
            <w:r>
              <w:t>Post-conditions</w:t>
            </w:r>
          </w:p>
        </w:tc>
        <w:tc>
          <w:tcPr>
            <w:tcW w:w="7488" w:type="dxa"/>
          </w:tcPr>
          <w:p w14:paraId="1C93614E" w14:textId="3540E78A" w:rsidR="00971724" w:rsidRDefault="00843377" w:rsidP="00337EAA">
            <w:r>
              <w:t xml:space="preserve">Dashboard display </w:t>
            </w:r>
            <w:r w:rsidR="00935543">
              <w:t>on screen.</w:t>
            </w:r>
          </w:p>
        </w:tc>
      </w:tr>
    </w:tbl>
    <w:p w14:paraId="33C566EB" w14:textId="77777777" w:rsidR="00971724" w:rsidRDefault="00971724" w:rsidP="00971724">
      <w:pPr>
        <w:rPr>
          <w:lang w:val="vi-VN"/>
        </w:rPr>
      </w:pPr>
    </w:p>
    <w:p w14:paraId="370A1A44" w14:textId="303DA8AA" w:rsidR="00971724" w:rsidRDefault="00971724" w:rsidP="00971724">
      <w:pPr>
        <w:pStyle w:val="Heading2"/>
        <w:rPr>
          <w:lang w:val="vi-VN"/>
        </w:rPr>
      </w:pPr>
      <w:bookmarkStart w:id="27" w:name="_Toc119526661"/>
      <w:bookmarkStart w:id="28" w:name="_Toc119527044"/>
      <w:r>
        <w:t xml:space="preserve">Use-case: </w:t>
      </w:r>
      <w:r>
        <w:t>Login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971724" w14:paraId="39975A46" w14:textId="77777777" w:rsidTr="00337EAA">
        <w:tc>
          <w:tcPr>
            <w:tcW w:w="2088" w:type="dxa"/>
          </w:tcPr>
          <w:p w14:paraId="199E74D4" w14:textId="77777777" w:rsidR="00971724" w:rsidRDefault="00971724" w:rsidP="00337EAA">
            <w:r>
              <w:t>Use case Name</w:t>
            </w:r>
          </w:p>
        </w:tc>
        <w:tc>
          <w:tcPr>
            <w:tcW w:w="7488" w:type="dxa"/>
          </w:tcPr>
          <w:p w14:paraId="6EF49F7C" w14:textId="288616B9" w:rsidR="00971724" w:rsidRDefault="00C0132F" w:rsidP="00337EAA">
            <w:pPr>
              <w:rPr>
                <w:lang w:val="vi-VN"/>
              </w:rPr>
            </w:pPr>
            <w:r>
              <w:t>Login</w:t>
            </w:r>
          </w:p>
        </w:tc>
      </w:tr>
      <w:tr w:rsidR="00971724" w14:paraId="256D3E42" w14:textId="77777777" w:rsidTr="00337EAA">
        <w:tc>
          <w:tcPr>
            <w:tcW w:w="2088" w:type="dxa"/>
          </w:tcPr>
          <w:p w14:paraId="7E6EFD94" w14:textId="77777777" w:rsidR="00971724" w:rsidRDefault="00971724" w:rsidP="00337EAA">
            <w:r>
              <w:t>Brief description</w:t>
            </w:r>
          </w:p>
        </w:tc>
        <w:tc>
          <w:tcPr>
            <w:tcW w:w="7488" w:type="dxa"/>
          </w:tcPr>
          <w:p w14:paraId="030301EB" w14:textId="1376F749" w:rsidR="00971724" w:rsidRDefault="00971724" w:rsidP="00337EAA">
            <w:r>
              <w:t xml:space="preserve">This use case describes how the user can </w:t>
            </w:r>
            <w:r w:rsidR="00935543">
              <w:t>login</w:t>
            </w:r>
            <w:r w:rsidR="006B6E8B">
              <w:t>.</w:t>
            </w:r>
          </w:p>
        </w:tc>
      </w:tr>
      <w:tr w:rsidR="00971724" w14:paraId="3296892F" w14:textId="77777777" w:rsidTr="00337EAA">
        <w:tc>
          <w:tcPr>
            <w:tcW w:w="2088" w:type="dxa"/>
          </w:tcPr>
          <w:p w14:paraId="6AFA320F" w14:textId="77777777" w:rsidR="00971724" w:rsidRDefault="00971724" w:rsidP="00337EAA">
            <w:r>
              <w:t>Actors</w:t>
            </w:r>
          </w:p>
        </w:tc>
        <w:tc>
          <w:tcPr>
            <w:tcW w:w="7488" w:type="dxa"/>
          </w:tcPr>
          <w:p w14:paraId="1B5F5041" w14:textId="77777777" w:rsidR="00971724" w:rsidRDefault="00971724" w:rsidP="00337EAA">
            <w:r>
              <w:t>User</w:t>
            </w:r>
          </w:p>
        </w:tc>
      </w:tr>
      <w:tr w:rsidR="00971724" w14:paraId="1D5ECF54" w14:textId="77777777" w:rsidTr="00337EAA">
        <w:tc>
          <w:tcPr>
            <w:tcW w:w="2088" w:type="dxa"/>
          </w:tcPr>
          <w:p w14:paraId="5419930F" w14:textId="77777777" w:rsidR="00971724" w:rsidRDefault="00971724" w:rsidP="00337EAA">
            <w:r>
              <w:t>Basic Flow</w:t>
            </w:r>
          </w:p>
        </w:tc>
        <w:tc>
          <w:tcPr>
            <w:tcW w:w="7488" w:type="dxa"/>
          </w:tcPr>
          <w:p w14:paraId="742B8F1F" w14:textId="52AC7959" w:rsidR="00971724" w:rsidRDefault="002A5D5F" w:rsidP="0093554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access website.</w:t>
            </w:r>
          </w:p>
          <w:p w14:paraId="3D0B0FD9" w14:textId="77777777" w:rsidR="00474446" w:rsidRDefault="0074428D" w:rsidP="0093554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enter username (email, phone</w:t>
            </w:r>
            <w:r w:rsidR="00474446">
              <w:t xml:space="preserve"> number) and password.</w:t>
            </w:r>
          </w:p>
          <w:p w14:paraId="5B576796" w14:textId="56226201" w:rsidR="002A5D5F" w:rsidRPr="00935543" w:rsidRDefault="00474446" w:rsidP="0093554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lastRenderedPageBreak/>
              <w:t>Click on the login button.</w:t>
            </w:r>
          </w:p>
          <w:p w14:paraId="461E8EF3" w14:textId="47179485" w:rsidR="00971724" w:rsidRDefault="009A16A6" w:rsidP="0093554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System </w:t>
            </w:r>
            <w:proofErr w:type="gramStart"/>
            <w:r>
              <w:t>authenticate</w:t>
            </w:r>
            <w:proofErr w:type="gramEnd"/>
            <w:r>
              <w:t xml:space="preserve"> user</w:t>
            </w:r>
            <w:r w:rsidR="00652763">
              <w:t xml:space="preserve"> data</w:t>
            </w:r>
            <w:r>
              <w:t xml:space="preserve"> and allow user access website.</w:t>
            </w:r>
          </w:p>
        </w:tc>
      </w:tr>
      <w:tr w:rsidR="00971724" w14:paraId="19389EF0" w14:textId="77777777" w:rsidTr="00337EAA">
        <w:tc>
          <w:tcPr>
            <w:tcW w:w="2088" w:type="dxa"/>
          </w:tcPr>
          <w:p w14:paraId="59449531" w14:textId="77777777" w:rsidR="00971724" w:rsidRDefault="00971724" w:rsidP="00337EAA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371C642D" w14:textId="00D20D81" w:rsidR="00971724" w:rsidRDefault="00971724" w:rsidP="00337EAA">
            <w:pPr>
              <w:spacing w:line="240" w:lineRule="auto"/>
            </w:pPr>
            <w:r w:rsidRPr="50D67CD7">
              <w:rPr>
                <w:b/>
                <w:bCs/>
              </w:rPr>
              <w:t xml:space="preserve">Alternative flow 1: </w:t>
            </w:r>
            <w:r w:rsidR="00D379C8">
              <w:rPr>
                <w:b/>
                <w:bCs/>
              </w:rPr>
              <w:t xml:space="preserve">User login with </w:t>
            </w:r>
            <w:proofErr w:type="spellStart"/>
            <w:r w:rsidR="00D379C8">
              <w:rPr>
                <w:b/>
                <w:bCs/>
              </w:rPr>
              <w:t>gmail</w:t>
            </w:r>
            <w:proofErr w:type="spellEnd"/>
            <w:r w:rsidR="00D379C8">
              <w:rPr>
                <w:b/>
                <w:bCs/>
              </w:rPr>
              <w:t xml:space="preserve"> provider</w:t>
            </w:r>
          </w:p>
          <w:p w14:paraId="573BD0FD" w14:textId="239C67CA" w:rsidR="00971724" w:rsidRPr="00D379C8" w:rsidRDefault="007B700F" w:rsidP="00D379C8">
            <w:pPr>
              <w:pStyle w:val="ListParagraph"/>
              <w:numPr>
                <w:ilvl w:val="1"/>
                <w:numId w:val="16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select login with </w:t>
            </w:r>
            <w:proofErr w:type="spellStart"/>
            <w:r>
              <w:t>gmail</w:t>
            </w:r>
            <w:proofErr w:type="spellEnd"/>
            <w:r>
              <w:t xml:space="preserve"> option.</w:t>
            </w:r>
          </w:p>
          <w:p w14:paraId="5AA85DF8" w14:textId="77777777" w:rsidR="00971724" w:rsidRDefault="00812462" w:rsidP="0081246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Display login </w:t>
            </w:r>
            <w:r w:rsidR="00652763">
              <w:t xml:space="preserve">popup </w:t>
            </w:r>
            <w:r>
              <w:t>of google.</w:t>
            </w:r>
          </w:p>
          <w:p w14:paraId="5B384840" w14:textId="2980E1D2" w:rsidR="00652763" w:rsidRDefault="00652763" w:rsidP="0081246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Google authenticate user data and allow user access website.</w:t>
            </w:r>
          </w:p>
        </w:tc>
      </w:tr>
      <w:tr w:rsidR="00971724" w14:paraId="4F17A0DD" w14:textId="77777777" w:rsidTr="00337EAA">
        <w:tc>
          <w:tcPr>
            <w:tcW w:w="2088" w:type="dxa"/>
          </w:tcPr>
          <w:p w14:paraId="2C360EF1" w14:textId="77777777" w:rsidR="00971724" w:rsidRDefault="00971724" w:rsidP="00337EAA">
            <w:r>
              <w:t>Pre-conditions</w:t>
            </w:r>
          </w:p>
        </w:tc>
        <w:tc>
          <w:tcPr>
            <w:tcW w:w="7488" w:type="dxa"/>
          </w:tcPr>
          <w:p w14:paraId="30E7FE68" w14:textId="339A0F36" w:rsidR="00971724" w:rsidRDefault="00971724" w:rsidP="00337EAA">
            <w:r>
              <w:t>The user visit</w:t>
            </w:r>
            <w:r w:rsidR="006A6F05">
              <w:t xml:space="preserve"> login-page of </w:t>
            </w:r>
            <w:r>
              <w:t>website.</w:t>
            </w:r>
          </w:p>
        </w:tc>
      </w:tr>
      <w:tr w:rsidR="00971724" w14:paraId="7C023789" w14:textId="77777777" w:rsidTr="00337EAA">
        <w:tc>
          <w:tcPr>
            <w:tcW w:w="2088" w:type="dxa"/>
          </w:tcPr>
          <w:p w14:paraId="58832A41" w14:textId="77777777" w:rsidR="00971724" w:rsidRDefault="00971724" w:rsidP="00337EAA">
            <w:r>
              <w:t>Post-conditions</w:t>
            </w:r>
          </w:p>
        </w:tc>
        <w:tc>
          <w:tcPr>
            <w:tcW w:w="7488" w:type="dxa"/>
          </w:tcPr>
          <w:p w14:paraId="3AF8F600" w14:textId="05950C3B" w:rsidR="00971724" w:rsidRDefault="002B7B99" w:rsidP="00337EAA">
            <w:r>
              <w:t xml:space="preserve">Access website as </w:t>
            </w:r>
            <w:r w:rsidR="00EC022E">
              <w:t>customer or hotel owner.</w:t>
            </w:r>
          </w:p>
        </w:tc>
      </w:tr>
    </w:tbl>
    <w:p w14:paraId="7C19854B" w14:textId="77777777" w:rsidR="00971724" w:rsidRDefault="00971724" w:rsidP="00971724">
      <w:pPr>
        <w:rPr>
          <w:lang w:val="vi-VN"/>
        </w:rPr>
      </w:pPr>
    </w:p>
    <w:p w14:paraId="15351739" w14:textId="490EF6E8" w:rsidR="00646742" w:rsidRDefault="00646742" w:rsidP="00646742">
      <w:pPr>
        <w:pStyle w:val="Heading2"/>
        <w:rPr>
          <w:lang w:val="vi-VN"/>
        </w:rPr>
      </w:pPr>
      <w:bookmarkStart w:id="29" w:name="_Toc119526662"/>
      <w:bookmarkStart w:id="30" w:name="_Toc119527045"/>
      <w:r>
        <w:t xml:space="preserve">Use-case: </w:t>
      </w:r>
      <w:r>
        <w:t>Edit Profile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646742" w14:paraId="1A6723FA" w14:textId="77777777" w:rsidTr="00337EAA">
        <w:tc>
          <w:tcPr>
            <w:tcW w:w="2088" w:type="dxa"/>
          </w:tcPr>
          <w:p w14:paraId="30C8AADE" w14:textId="77777777" w:rsidR="00646742" w:rsidRDefault="00646742" w:rsidP="00337EAA">
            <w:r>
              <w:t>Use case Name</w:t>
            </w:r>
          </w:p>
        </w:tc>
        <w:tc>
          <w:tcPr>
            <w:tcW w:w="7488" w:type="dxa"/>
          </w:tcPr>
          <w:p w14:paraId="1D4FD33A" w14:textId="681B1008" w:rsidR="00646742" w:rsidRDefault="00646742" w:rsidP="00337EAA">
            <w:pPr>
              <w:rPr>
                <w:lang w:val="vi-VN"/>
              </w:rPr>
            </w:pPr>
            <w:r>
              <w:t>Edit Profile</w:t>
            </w:r>
          </w:p>
        </w:tc>
      </w:tr>
      <w:tr w:rsidR="00646742" w14:paraId="22C7F771" w14:textId="77777777" w:rsidTr="00337EAA">
        <w:tc>
          <w:tcPr>
            <w:tcW w:w="2088" w:type="dxa"/>
          </w:tcPr>
          <w:p w14:paraId="01DBE160" w14:textId="77777777" w:rsidR="00646742" w:rsidRDefault="00646742" w:rsidP="00337EAA">
            <w:r>
              <w:t>Brief description</w:t>
            </w:r>
          </w:p>
        </w:tc>
        <w:tc>
          <w:tcPr>
            <w:tcW w:w="7488" w:type="dxa"/>
          </w:tcPr>
          <w:p w14:paraId="6B61D226" w14:textId="1DECDA3C" w:rsidR="00646742" w:rsidRDefault="00646742" w:rsidP="00337EAA">
            <w:r>
              <w:t xml:space="preserve">This use case describes how the user can </w:t>
            </w:r>
            <w:r>
              <w:t>edit profile</w:t>
            </w:r>
            <w:r>
              <w:t>.</w:t>
            </w:r>
          </w:p>
        </w:tc>
      </w:tr>
      <w:tr w:rsidR="00646742" w14:paraId="72250198" w14:textId="77777777" w:rsidTr="00337EAA">
        <w:tc>
          <w:tcPr>
            <w:tcW w:w="2088" w:type="dxa"/>
          </w:tcPr>
          <w:p w14:paraId="6C6C695D" w14:textId="77777777" w:rsidR="00646742" w:rsidRDefault="00646742" w:rsidP="00337EAA">
            <w:r>
              <w:t>Actors</w:t>
            </w:r>
          </w:p>
        </w:tc>
        <w:tc>
          <w:tcPr>
            <w:tcW w:w="7488" w:type="dxa"/>
          </w:tcPr>
          <w:p w14:paraId="16130149" w14:textId="77777777" w:rsidR="00646742" w:rsidRDefault="00646742" w:rsidP="00337EAA">
            <w:r>
              <w:t>User</w:t>
            </w:r>
          </w:p>
        </w:tc>
      </w:tr>
      <w:tr w:rsidR="00646742" w14:paraId="5D2ED4E7" w14:textId="77777777" w:rsidTr="00337EAA">
        <w:tc>
          <w:tcPr>
            <w:tcW w:w="2088" w:type="dxa"/>
          </w:tcPr>
          <w:p w14:paraId="10BB0747" w14:textId="77777777" w:rsidR="00646742" w:rsidRDefault="00646742" w:rsidP="00337EAA">
            <w:r>
              <w:t>Basic Flow</w:t>
            </w:r>
          </w:p>
        </w:tc>
        <w:tc>
          <w:tcPr>
            <w:tcW w:w="7488" w:type="dxa"/>
          </w:tcPr>
          <w:p w14:paraId="7212E75C" w14:textId="28DE6B78" w:rsidR="00646742" w:rsidRDefault="004D1EE5" w:rsidP="00A73B4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At home page, user click on profile.</w:t>
            </w:r>
          </w:p>
          <w:p w14:paraId="5A42B9F1" w14:textId="7456DC3C" w:rsidR="00646742" w:rsidRDefault="0018742C" w:rsidP="00A73B4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on edit profile.</w:t>
            </w:r>
          </w:p>
          <w:p w14:paraId="4CE446C4" w14:textId="1D0382CE" w:rsidR="00646742" w:rsidRDefault="0018742C" w:rsidP="00A73B4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Edit</w:t>
            </w:r>
            <w:r w:rsidR="00366B90">
              <w:t xml:space="preserve"> profile data.</w:t>
            </w:r>
          </w:p>
          <w:p w14:paraId="4DC71112" w14:textId="41650CFA" w:rsidR="00366B90" w:rsidRPr="00935543" w:rsidRDefault="00366B90" w:rsidP="00A73B4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on save.</w:t>
            </w:r>
          </w:p>
          <w:p w14:paraId="6C7B9C7A" w14:textId="48CB6A46" w:rsidR="00646742" w:rsidRDefault="00646742" w:rsidP="00A73B4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</w:t>
            </w:r>
            <w:r w:rsidR="00366B90">
              <w:t xml:space="preserve"> update profile data</w:t>
            </w:r>
            <w:r>
              <w:t>.</w:t>
            </w:r>
          </w:p>
        </w:tc>
      </w:tr>
      <w:tr w:rsidR="00646742" w14:paraId="102BB4F3" w14:textId="77777777" w:rsidTr="00337EAA">
        <w:tc>
          <w:tcPr>
            <w:tcW w:w="2088" w:type="dxa"/>
          </w:tcPr>
          <w:p w14:paraId="68AA8100" w14:textId="77777777" w:rsidR="00646742" w:rsidRDefault="00646742" w:rsidP="00337EAA">
            <w:r>
              <w:t>Alternative Flows</w:t>
            </w:r>
          </w:p>
        </w:tc>
        <w:tc>
          <w:tcPr>
            <w:tcW w:w="7488" w:type="dxa"/>
          </w:tcPr>
          <w:p w14:paraId="048C29C9" w14:textId="1466B205" w:rsidR="00646742" w:rsidRDefault="00646742" w:rsidP="00EF5BCF">
            <w:pPr>
              <w:spacing w:line="240" w:lineRule="auto"/>
            </w:pPr>
          </w:p>
        </w:tc>
      </w:tr>
      <w:tr w:rsidR="00646742" w14:paraId="0FED6244" w14:textId="77777777" w:rsidTr="00337EAA">
        <w:tc>
          <w:tcPr>
            <w:tcW w:w="2088" w:type="dxa"/>
          </w:tcPr>
          <w:p w14:paraId="77C99934" w14:textId="77777777" w:rsidR="00646742" w:rsidRDefault="00646742" w:rsidP="00337EAA">
            <w:r>
              <w:t>Pre-conditions</w:t>
            </w:r>
          </w:p>
        </w:tc>
        <w:tc>
          <w:tcPr>
            <w:tcW w:w="7488" w:type="dxa"/>
          </w:tcPr>
          <w:p w14:paraId="0C07524F" w14:textId="4CB18212" w:rsidR="00646742" w:rsidRDefault="00EF5BCF" w:rsidP="00337EAA">
            <w:r>
              <w:t>User already login.</w:t>
            </w:r>
          </w:p>
        </w:tc>
      </w:tr>
      <w:tr w:rsidR="00646742" w14:paraId="78B4EE99" w14:textId="77777777" w:rsidTr="00337EAA">
        <w:tc>
          <w:tcPr>
            <w:tcW w:w="2088" w:type="dxa"/>
          </w:tcPr>
          <w:p w14:paraId="20DF7BB5" w14:textId="77777777" w:rsidR="00646742" w:rsidRDefault="00646742" w:rsidP="00337EAA">
            <w:r>
              <w:t>Post-conditions</w:t>
            </w:r>
          </w:p>
        </w:tc>
        <w:tc>
          <w:tcPr>
            <w:tcW w:w="7488" w:type="dxa"/>
          </w:tcPr>
          <w:p w14:paraId="3899A0A7" w14:textId="71628811" w:rsidR="00646742" w:rsidRDefault="00DC4E53" w:rsidP="00337EAA">
            <w:r>
              <w:t>Profile data updated</w:t>
            </w:r>
          </w:p>
        </w:tc>
      </w:tr>
    </w:tbl>
    <w:p w14:paraId="50324BCE" w14:textId="77777777" w:rsidR="00646742" w:rsidRDefault="00646742" w:rsidP="00646742">
      <w:pPr>
        <w:rPr>
          <w:lang w:val="vi-VN"/>
        </w:rPr>
      </w:pPr>
    </w:p>
    <w:p w14:paraId="5C7D31F5" w14:textId="1BF53613" w:rsidR="002C788A" w:rsidRPr="00D05226" w:rsidRDefault="002C788A" w:rsidP="002C788A">
      <w:pPr>
        <w:rPr>
          <w:lang w:val="en-GB"/>
        </w:rPr>
      </w:pPr>
    </w:p>
    <w:sectPr w:rsidR="002C788A" w:rsidRPr="00D0522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6730" w14:textId="77777777" w:rsidR="004E3594" w:rsidRDefault="004E3594">
      <w:pPr>
        <w:spacing w:line="240" w:lineRule="auto"/>
      </w:pPr>
      <w:r>
        <w:separator/>
      </w:r>
    </w:p>
  </w:endnote>
  <w:endnote w:type="continuationSeparator" w:id="0">
    <w:p w14:paraId="1162855E" w14:textId="77777777" w:rsidR="004E3594" w:rsidRDefault="004E3594">
      <w:pPr>
        <w:spacing w:line="240" w:lineRule="auto"/>
      </w:pPr>
      <w:r>
        <w:continuationSeparator/>
      </w:r>
    </w:p>
  </w:endnote>
  <w:endnote w:type="continuationNotice" w:id="1">
    <w:p w14:paraId="0BA5D946" w14:textId="77777777" w:rsidR="004E3594" w:rsidRDefault="004E35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9796A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6D28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E565E9" w14:textId="682C2DE9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35F9">
            <w:fldChar w:fldCharType="begin"/>
          </w:r>
          <w:r w:rsidR="001035F9">
            <w:instrText>DOCPROPERTY "Company"  \* MERGEFORMAT</w:instrText>
          </w:r>
          <w:r w:rsidR="001035F9">
            <w:fldChar w:fldCharType="separate"/>
          </w:r>
          <w:r w:rsidR="00512FAF">
            <w:t>&lt;</w:t>
          </w:r>
          <w:r w:rsidR="00385AFF">
            <w:t>GROUP 20</w:t>
          </w:r>
          <w:r w:rsidR="00512FAF">
            <w:t>&gt;</w:t>
          </w:r>
          <w:r w:rsidR="001035F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9DD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834EF9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1EBD270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70CF" w14:textId="77777777" w:rsidR="004E3594" w:rsidRDefault="004E3594">
      <w:pPr>
        <w:spacing w:line="240" w:lineRule="auto"/>
      </w:pPr>
      <w:r>
        <w:separator/>
      </w:r>
    </w:p>
  </w:footnote>
  <w:footnote w:type="continuationSeparator" w:id="0">
    <w:p w14:paraId="4407A5C9" w14:textId="77777777" w:rsidR="004E3594" w:rsidRDefault="004E3594">
      <w:pPr>
        <w:spacing w:line="240" w:lineRule="auto"/>
      </w:pPr>
      <w:r>
        <w:continuationSeparator/>
      </w:r>
    </w:p>
  </w:footnote>
  <w:footnote w:type="continuationNotice" w:id="1">
    <w:p w14:paraId="0254C6A7" w14:textId="77777777" w:rsidR="004E3594" w:rsidRDefault="004E35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59DD" w14:textId="77777777" w:rsidR="009C307A" w:rsidRDefault="009C307A">
    <w:pPr>
      <w:rPr>
        <w:sz w:val="24"/>
      </w:rPr>
    </w:pPr>
  </w:p>
  <w:p w14:paraId="3B4A55E4" w14:textId="77777777" w:rsidR="009C307A" w:rsidRDefault="009C307A">
    <w:pPr>
      <w:pBdr>
        <w:top w:val="single" w:sz="6" w:space="1" w:color="auto"/>
      </w:pBdr>
      <w:rPr>
        <w:sz w:val="24"/>
      </w:rPr>
    </w:pPr>
  </w:p>
  <w:p w14:paraId="2DCDE72B" w14:textId="6A8A12B2" w:rsidR="009C307A" w:rsidRDefault="002C7B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Group-20</w:t>
    </w:r>
  </w:p>
  <w:p w14:paraId="4F2A2035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1E2264F4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67D7BCD5" w14:textId="77777777">
      <w:tc>
        <w:tcPr>
          <w:tcW w:w="6379" w:type="dxa"/>
        </w:tcPr>
        <w:p w14:paraId="0A5FFD7D" w14:textId="64F81322" w:rsidR="009C307A" w:rsidRPr="00385AFF" w:rsidRDefault="00385AFF">
          <w:pPr>
            <w:rPr>
              <w:b/>
            </w:rPr>
          </w:pPr>
          <w:r w:rsidRPr="00385AFF">
            <w:rPr>
              <w:b/>
              <w:bCs/>
            </w:rPr>
            <w:t>Booking Hotel</w:t>
          </w:r>
        </w:p>
      </w:tc>
      <w:tc>
        <w:tcPr>
          <w:tcW w:w="3179" w:type="dxa"/>
        </w:tcPr>
        <w:p w14:paraId="1F8C63A7" w14:textId="6CA1AFD6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6E1B20">
            <w:t>1</w:t>
          </w:r>
        </w:p>
      </w:tc>
    </w:tr>
    <w:tr w:rsidR="009C307A" w14:paraId="1FC878F5" w14:textId="77777777">
      <w:tc>
        <w:tcPr>
          <w:tcW w:w="6379" w:type="dxa"/>
        </w:tcPr>
        <w:p w14:paraId="5A7415F0" w14:textId="77777777" w:rsidR="009C307A" w:rsidRDefault="001035F9" w:rsidP="002A16F7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512FAF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27A7ADF" w14:textId="7BA656DB" w:rsidR="009C307A" w:rsidRDefault="00630073">
          <w:r>
            <w:t xml:space="preserve">  Date:  </w:t>
          </w:r>
          <w:r w:rsidR="00385AFF">
            <w:t>16/11</w:t>
          </w:r>
          <w:r>
            <w:t>/</w:t>
          </w:r>
          <w:r w:rsidR="00385AFF">
            <w:t>2022</w:t>
          </w:r>
        </w:p>
      </w:tc>
    </w:tr>
    <w:tr w:rsidR="009C307A" w14:paraId="5098E5AA" w14:textId="77777777">
      <w:tc>
        <w:tcPr>
          <w:tcW w:w="9558" w:type="dxa"/>
          <w:gridSpan w:val="2"/>
        </w:tcPr>
        <w:p w14:paraId="68D50E77" w14:textId="77777777" w:rsidR="009C307A" w:rsidRDefault="00630073">
          <w:r>
            <w:t>&lt;document identifier&gt;</w:t>
          </w:r>
        </w:p>
      </w:tc>
    </w:tr>
  </w:tbl>
  <w:p w14:paraId="14AF7CF5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877227"/>
    <w:multiLevelType w:val="multilevel"/>
    <w:tmpl w:val="3424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24088"/>
    <w:multiLevelType w:val="hybridMultilevel"/>
    <w:tmpl w:val="FFFFFFFF"/>
    <w:lvl w:ilvl="0" w:tplc="787E0060">
      <w:start w:val="1"/>
      <w:numFmt w:val="decimal"/>
      <w:lvlText w:val="%1."/>
      <w:lvlJc w:val="left"/>
      <w:pPr>
        <w:ind w:left="720" w:hanging="360"/>
      </w:pPr>
    </w:lvl>
    <w:lvl w:ilvl="1" w:tplc="C20858A6">
      <w:start w:val="1"/>
      <w:numFmt w:val="lowerLetter"/>
      <w:lvlText w:val="%2."/>
      <w:lvlJc w:val="left"/>
      <w:pPr>
        <w:ind w:left="1440" w:hanging="360"/>
      </w:pPr>
    </w:lvl>
    <w:lvl w:ilvl="2" w:tplc="5A0C0EFC">
      <w:start w:val="1"/>
      <w:numFmt w:val="lowerRoman"/>
      <w:lvlText w:val="%3."/>
      <w:lvlJc w:val="right"/>
      <w:pPr>
        <w:ind w:left="2160" w:hanging="180"/>
      </w:pPr>
    </w:lvl>
    <w:lvl w:ilvl="3" w:tplc="2BA25F1E">
      <w:start w:val="1"/>
      <w:numFmt w:val="decimal"/>
      <w:lvlText w:val="%4."/>
      <w:lvlJc w:val="left"/>
      <w:pPr>
        <w:ind w:left="2880" w:hanging="360"/>
      </w:pPr>
    </w:lvl>
    <w:lvl w:ilvl="4" w:tplc="94F4CF04">
      <w:start w:val="1"/>
      <w:numFmt w:val="lowerLetter"/>
      <w:lvlText w:val="%5."/>
      <w:lvlJc w:val="left"/>
      <w:pPr>
        <w:ind w:left="3600" w:hanging="360"/>
      </w:pPr>
    </w:lvl>
    <w:lvl w:ilvl="5" w:tplc="7A349BBA">
      <w:start w:val="1"/>
      <w:numFmt w:val="lowerRoman"/>
      <w:lvlText w:val="%6."/>
      <w:lvlJc w:val="right"/>
      <w:pPr>
        <w:ind w:left="4320" w:hanging="180"/>
      </w:pPr>
    </w:lvl>
    <w:lvl w:ilvl="6" w:tplc="D67605AE">
      <w:start w:val="1"/>
      <w:numFmt w:val="decimal"/>
      <w:lvlText w:val="%7."/>
      <w:lvlJc w:val="left"/>
      <w:pPr>
        <w:ind w:left="5040" w:hanging="360"/>
      </w:pPr>
    </w:lvl>
    <w:lvl w:ilvl="7" w:tplc="257A0EF6">
      <w:start w:val="1"/>
      <w:numFmt w:val="lowerLetter"/>
      <w:lvlText w:val="%8."/>
      <w:lvlJc w:val="left"/>
      <w:pPr>
        <w:ind w:left="5760" w:hanging="360"/>
      </w:pPr>
    </w:lvl>
    <w:lvl w:ilvl="8" w:tplc="72CEE5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7869"/>
    <w:multiLevelType w:val="hybridMultilevel"/>
    <w:tmpl w:val="1F02DFCA"/>
    <w:lvl w:ilvl="0" w:tplc="EC54E18E">
      <w:start w:val="1"/>
      <w:numFmt w:val="decimal"/>
      <w:lvlText w:val="%1."/>
      <w:lvlJc w:val="left"/>
      <w:pPr>
        <w:ind w:left="720" w:hanging="360"/>
      </w:pPr>
    </w:lvl>
    <w:lvl w:ilvl="1" w:tplc="9A16AC96">
      <w:start w:val="1"/>
      <w:numFmt w:val="lowerLetter"/>
      <w:lvlText w:val="%2."/>
      <w:lvlJc w:val="left"/>
      <w:pPr>
        <w:ind w:left="1440" w:hanging="360"/>
      </w:pPr>
    </w:lvl>
    <w:lvl w:ilvl="2" w:tplc="6354FA08">
      <w:start w:val="1"/>
      <w:numFmt w:val="lowerRoman"/>
      <w:lvlText w:val="%3."/>
      <w:lvlJc w:val="right"/>
      <w:pPr>
        <w:ind w:left="2160" w:hanging="180"/>
      </w:pPr>
    </w:lvl>
    <w:lvl w:ilvl="3" w:tplc="BCB272E4">
      <w:start w:val="1"/>
      <w:numFmt w:val="decimal"/>
      <w:lvlText w:val="%4."/>
      <w:lvlJc w:val="left"/>
      <w:pPr>
        <w:ind w:left="2880" w:hanging="360"/>
      </w:pPr>
    </w:lvl>
    <w:lvl w:ilvl="4" w:tplc="12827A80">
      <w:start w:val="1"/>
      <w:numFmt w:val="lowerLetter"/>
      <w:lvlText w:val="%5."/>
      <w:lvlJc w:val="left"/>
      <w:pPr>
        <w:ind w:left="3600" w:hanging="360"/>
      </w:pPr>
    </w:lvl>
    <w:lvl w:ilvl="5" w:tplc="EFF4F3D6">
      <w:start w:val="1"/>
      <w:numFmt w:val="lowerRoman"/>
      <w:lvlText w:val="%6."/>
      <w:lvlJc w:val="right"/>
      <w:pPr>
        <w:ind w:left="4320" w:hanging="180"/>
      </w:pPr>
    </w:lvl>
    <w:lvl w:ilvl="6" w:tplc="22DCDCD2">
      <w:start w:val="1"/>
      <w:numFmt w:val="decimal"/>
      <w:lvlText w:val="%7."/>
      <w:lvlJc w:val="left"/>
      <w:pPr>
        <w:ind w:left="5040" w:hanging="360"/>
      </w:pPr>
    </w:lvl>
    <w:lvl w:ilvl="7" w:tplc="0D56D802">
      <w:start w:val="1"/>
      <w:numFmt w:val="lowerLetter"/>
      <w:lvlText w:val="%8."/>
      <w:lvlJc w:val="left"/>
      <w:pPr>
        <w:ind w:left="5760" w:hanging="360"/>
      </w:pPr>
    </w:lvl>
    <w:lvl w:ilvl="8" w:tplc="711CCA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45F3"/>
    <w:multiLevelType w:val="multilevel"/>
    <w:tmpl w:val="D08E9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3A5A47"/>
    <w:multiLevelType w:val="hybridMultilevel"/>
    <w:tmpl w:val="DB249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BA8E4"/>
    <w:multiLevelType w:val="hybridMultilevel"/>
    <w:tmpl w:val="4196AAEA"/>
    <w:lvl w:ilvl="0" w:tplc="3CECA76C">
      <w:start w:val="1"/>
      <w:numFmt w:val="decimal"/>
      <w:lvlText w:val="%1."/>
      <w:lvlJc w:val="left"/>
      <w:pPr>
        <w:ind w:left="720" w:hanging="360"/>
      </w:pPr>
    </w:lvl>
    <w:lvl w:ilvl="1" w:tplc="76180EEA">
      <w:start w:val="1"/>
      <w:numFmt w:val="lowerLetter"/>
      <w:lvlText w:val="%2."/>
      <w:lvlJc w:val="left"/>
      <w:pPr>
        <w:ind w:left="1440" w:hanging="360"/>
      </w:pPr>
    </w:lvl>
    <w:lvl w:ilvl="2" w:tplc="6BDAF4C4">
      <w:start w:val="1"/>
      <w:numFmt w:val="lowerRoman"/>
      <w:lvlText w:val="%3."/>
      <w:lvlJc w:val="right"/>
      <w:pPr>
        <w:ind w:left="2160" w:hanging="180"/>
      </w:pPr>
    </w:lvl>
    <w:lvl w:ilvl="3" w:tplc="8E06E5DE">
      <w:start w:val="1"/>
      <w:numFmt w:val="decimal"/>
      <w:lvlText w:val="%4."/>
      <w:lvlJc w:val="left"/>
      <w:pPr>
        <w:ind w:left="2880" w:hanging="360"/>
      </w:pPr>
    </w:lvl>
    <w:lvl w:ilvl="4" w:tplc="02C221EA">
      <w:start w:val="1"/>
      <w:numFmt w:val="lowerLetter"/>
      <w:lvlText w:val="%5."/>
      <w:lvlJc w:val="left"/>
      <w:pPr>
        <w:ind w:left="3600" w:hanging="360"/>
      </w:pPr>
    </w:lvl>
    <w:lvl w:ilvl="5" w:tplc="73F4B96A">
      <w:start w:val="1"/>
      <w:numFmt w:val="lowerRoman"/>
      <w:lvlText w:val="%6."/>
      <w:lvlJc w:val="right"/>
      <w:pPr>
        <w:ind w:left="4320" w:hanging="180"/>
      </w:pPr>
    </w:lvl>
    <w:lvl w:ilvl="6" w:tplc="B1B86B12">
      <w:start w:val="1"/>
      <w:numFmt w:val="decimal"/>
      <w:lvlText w:val="%7."/>
      <w:lvlJc w:val="left"/>
      <w:pPr>
        <w:ind w:left="5040" w:hanging="360"/>
      </w:pPr>
    </w:lvl>
    <w:lvl w:ilvl="7" w:tplc="FAF4E67E">
      <w:start w:val="1"/>
      <w:numFmt w:val="lowerLetter"/>
      <w:lvlText w:val="%8."/>
      <w:lvlJc w:val="left"/>
      <w:pPr>
        <w:ind w:left="5760" w:hanging="360"/>
      </w:pPr>
    </w:lvl>
    <w:lvl w:ilvl="8" w:tplc="FE36F5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4347D"/>
    <w:multiLevelType w:val="hybridMultilevel"/>
    <w:tmpl w:val="A0CE78B2"/>
    <w:lvl w:ilvl="0" w:tplc="4F32B9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63D08"/>
    <w:multiLevelType w:val="hybridMultilevel"/>
    <w:tmpl w:val="FFFFFFFF"/>
    <w:lvl w:ilvl="0" w:tplc="5344C9C6">
      <w:start w:val="1"/>
      <w:numFmt w:val="decimal"/>
      <w:lvlText w:val="%1."/>
      <w:lvlJc w:val="left"/>
      <w:pPr>
        <w:ind w:left="720" w:hanging="360"/>
      </w:pPr>
    </w:lvl>
    <w:lvl w:ilvl="1" w:tplc="37008D10">
      <w:start w:val="1"/>
      <w:numFmt w:val="lowerLetter"/>
      <w:lvlText w:val="%2."/>
      <w:lvlJc w:val="left"/>
      <w:pPr>
        <w:ind w:left="1440" w:hanging="360"/>
      </w:pPr>
    </w:lvl>
    <w:lvl w:ilvl="2" w:tplc="4872CF6A">
      <w:start w:val="1"/>
      <w:numFmt w:val="lowerRoman"/>
      <w:lvlText w:val="%3."/>
      <w:lvlJc w:val="right"/>
      <w:pPr>
        <w:ind w:left="2160" w:hanging="180"/>
      </w:pPr>
    </w:lvl>
    <w:lvl w:ilvl="3" w:tplc="C0BA59A4">
      <w:start w:val="1"/>
      <w:numFmt w:val="decimal"/>
      <w:lvlText w:val="%4."/>
      <w:lvlJc w:val="left"/>
      <w:pPr>
        <w:ind w:left="2880" w:hanging="360"/>
      </w:pPr>
    </w:lvl>
    <w:lvl w:ilvl="4" w:tplc="6B447F80">
      <w:start w:val="1"/>
      <w:numFmt w:val="lowerLetter"/>
      <w:lvlText w:val="%5."/>
      <w:lvlJc w:val="left"/>
      <w:pPr>
        <w:ind w:left="3600" w:hanging="360"/>
      </w:pPr>
    </w:lvl>
    <w:lvl w:ilvl="5" w:tplc="CB52C44C">
      <w:start w:val="1"/>
      <w:numFmt w:val="lowerRoman"/>
      <w:lvlText w:val="%6."/>
      <w:lvlJc w:val="right"/>
      <w:pPr>
        <w:ind w:left="4320" w:hanging="180"/>
      </w:pPr>
    </w:lvl>
    <w:lvl w:ilvl="6" w:tplc="15640F38">
      <w:start w:val="1"/>
      <w:numFmt w:val="decimal"/>
      <w:lvlText w:val="%7."/>
      <w:lvlJc w:val="left"/>
      <w:pPr>
        <w:ind w:left="5040" w:hanging="360"/>
      </w:pPr>
    </w:lvl>
    <w:lvl w:ilvl="7" w:tplc="2174CE6E">
      <w:start w:val="1"/>
      <w:numFmt w:val="lowerLetter"/>
      <w:lvlText w:val="%8."/>
      <w:lvlJc w:val="left"/>
      <w:pPr>
        <w:ind w:left="5760" w:hanging="360"/>
      </w:pPr>
    </w:lvl>
    <w:lvl w:ilvl="8" w:tplc="125484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D6E5"/>
    <w:multiLevelType w:val="hybridMultilevel"/>
    <w:tmpl w:val="FFFFFFFF"/>
    <w:lvl w:ilvl="0" w:tplc="54128A8A">
      <w:start w:val="1"/>
      <w:numFmt w:val="decimal"/>
      <w:lvlText w:val="%1."/>
      <w:lvlJc w:val="left"/>
      <w:pPr>
        <w:ind w:left="720" w:hanging="360"/>
      </w:pPr>
    </w:lvl>
    <w:lvl w:ilvl="1" w:tplc="4A24BC8E">
      <w:start w:val="1"/>
      <w:numFmt w:val="lowerLetter"/>
      <w:lvlText w:val="%2."/>
      <w:lvlJc w:val="left"/>
      <w:pPr>
        <w:ind w:left="1440" w:hanging="360"/>
      </w:pPr>
    </w:lvl>
    <w:lvl w:ilvl="2" w:tplc="1CFE8C72">
      <w:start w:val="1"/>
      <w:numFmt w:val="lowerRoman"/>
      <w:lvlText w:val="%3."/>
      <w:lvlJc w:val="right"/>
      <w:pPr>
        <w:ind w:left="2160" w:hanging="180"/>
      </w:pPr>
    </w:lvl>
    <w:lvl w:ilvl="3" w:tplc="60262CFA">
      <w:start w:val="1"/>
      <w:numFmt w:val="decimal"/>
      <w:lvlText w:val="%4."/>
      <w:lvlJc w:val="left"/>
      <w:pPr>
        <w:ind w:left="2880" w:hanging="360"/>
      </w:pPr>
    </w:lvl>
    <w:lvl w:ilvl="4" w:tplc="C3B46150">
      <w:start w:val="1"/>
      <w:numFmt w:val="lowerLetter"/>
      <w:lvlText w:val="%5."/>
      <w:lvlJc w:val="left"/>
      <w:pPr>
        <w:ind w:left="3600" w:hanging="360"/>
      </w:pPr>
    </w:lvl>
    <w:lvl w:ilvl="5" w:tplc="D8527A3E">
      <w:start w:val="1"/>
      <w:numFmt w:val="lowerRoman"/>
      <w:lvlText w:val="%6."/>
      <w:lvlJc w:val="right"/>
      <w:pPr>
        <w:ind w:left="4320" w:hanging="180"/>
      </w:pPr>
    </w:lvl>
    <w:lvl w:ilvl="6" w:tplc="1C58BFEA">
      <w:start w:val="1"/>
      <w:numFmt w:val="decimal"/>
      <w:lvlText w:val="%7."/>
      <w:lvlJc w:val="left"/>
      <w:pPr>
        <w:ind w:left="5040" w:hanging="360"/>
      </w:pPr>
    </w:lvl>
    <w:lvl w:ilvl="7" w:tplc="FDB475D6">
      <w:start w:val="1"/>
      <w:numFmt w:val="lowerLetter"/>
      <w:lvlText w:val="%8."/>
      <w:lvlJc w:val="left"/>
      <w:pPr>
        <w:ind w:left="5760" w:hanging="360"/>
      </w:pPr>
    </w:lvl>
    <w:lvl w:ilvl="8" w:tplc="1E3C5D0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F7E9"/>
    <w:multiLevelType w:val="hybridMultilevel"/>
    <w:tmpl w:val="FFFFFFFF"/>
    <w:lvl w:ilvl="0" w:tplc="C78AB1FC">
      <w:start w:val="1"/>
      <w:numFmt w:val="decimal"/>
      <w:lvlText w:val="%1."/>
      <w:lvlJc w:val="left"/>
      <w:pPr>
        <w:ind w:left="720" w:hanging="360"/>
      </w:pPr>
    </w:lvl>
    <w:lvl w:ilvl="1" w:tplc="7EE0FDE2">
      <w:start w:val="1"/>
      <w:numFmt w:val="lowerLetter"/>
      <w:lvlText w:val="%2."/>
      <w:lvlJc w:val="left"/>
      <w:pPr>
        <w:ind w:left="1440" w:hanging="360"/>
      </w:pPr>
    </w:lvl>
    <w:lvl w:ilvl="2" w:tplc="77A0D3CE">
      <w:start w:val="1"/>
      <w:numFmt w:val="lowerRoman"/>
      <w:lvlText w:val="%3."/>
      <w:lvlJc w:val="right"/>
      <w:pPr>
        <w:ind w:left="2160" w:hanging="180"/>
      </w:pPr>
    </w:lvl>
    <w:lvl w:ilvl="3" w:tplc="153CE2C2">
      <w:start w:val="1"/>
      <w:numFmt w:val="decimal"/>
      <w:lvlText w:val="%4."/>
      <w:lvlJc w:val="left"/>
      <w:pPr>
        <w:ind w:left="2880" w:hanging="360"/>
      </w:pPr>
    </w:lvl>
    <w:lvl w:ilvl="4" w:tplc="D972955C">
      <w:start w:val="1"/>
      <w:numFmt w:val="lowerLetter"/>
      <w:lvlText w:val="%5."/>
      <w:lvlJc w:val="left"/>
      <w:pPr>
        <w:ind w:left="3600" w:hanging="360"/>
      </w:pPr>
    </w:lvl>
    <w:lvl w:ilvl="5" w:tplc="743C90FA">
      <w:start w:val="1"/>
      <w:numFmt w:val="lowerRoman"/>
      <w:lvlText w:val="%6."/>
      <w:lvlJc w:val="right"/>
      <w:pPr>
        <w:ind w:left="4320" w:hanging="180"/>
      </w:pPr>
    </w:lvl>
    <w:lvl w:ilvl="6" w:tplc="397460C2">
      <w:start w:val="1"/>
      <w:numFmt w:val="decimal"/>
      <w:lvlText w:val="%7."/>
      <w:lvlJc w:val="left"/>
      <w:pPr>
        <w:ind w:left="5040" w:hanging="360"/>
      </w:pPr>
    </w:lvl>
    <w:lvl w:ilvl="7" w:tplc="4830EEB2">
      <w:start w:val="1"/>
      <w:numFmt w:val="lowerLetter"/>
      <w:lvlText w:val="%8."/>
      <w:lvlJc w:val="left"/>
      <w:pPr>
        <w:ind w:left="5760" w:hanging="360"/>
      </w:pPr>
    </w:lvl>
    <w:lvl w:ilvl="8" w:tplc="ACC8E2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6996"/>
    <w:multiLevelType w:val="hybridMultilevel"/>
    <w:tmpl w:val="12966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B0227"/>
    <w:multiLevelType w:val="multilevel"/>
    <w:tmpl w:val="D08E9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ED0D5C"/>
    <w:multiLevelType w:val="multilevel"/>
    <w:tmpl w:val="D08E9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3932FB9"/>
    <w:multiLevelType w:val="hybridMultilevel"/>
    <w:tmpl w:val="C710362E"/>
    <w:lvl w:ilvl="0" w:tplc="4F32B9AC">
      <w:start w:val="1"/>
      <w:numFmt w:val="decimal"/>
      <w:lvlText w:val="%1."/>
      <w:lvlJc w:val="left"/>
      <w:pPr>
        <w:ind w:left="720" w:hanging="360"/>
      </w:pPr>
    </w:lvl>
    <w:lvl w:ilvl="1" w:tplc="B05419AE">
      <w:start w:val="1"/>
      <w:numFmt w:val="lowerLetter"/>
      <w:lvlText w:val="%2."/>
      <w:lvlJc w:val="left"/>
      <w:pPr>
        <w:ind w:left="1440" w:hanging="360"/>
      </w:pPr>
    </w:lvl>
    <w:lvl w:ilvl="2" w:tplc="8A38E816">
      <w:start w:val="1"/>
      <w:numFmt w:val="lowerRoman"/>
      <w:lvlText w:val="%3."/>
      <w:lvlJc w:val="right"/>
      <w:pPr>
        <w:ind w:left="2160" w:hanging="180"/>
      </w:pPr>
    </w:lvl>
    <w:lvl w:ilvl="3" w:tplc="23446674">
      <w:start w:val="1"/>
      <w:numFmt w:val="decimal"/>
      <w:lvlText w:val="%4."/>
      <w:lvlJc w:val="left"/>
      <w:pPr>
        <w:ind w:left="2880" w:hanging="360"/>
      </w:pPr>
    </w:lvl>
    <w:lvl w:ilvl="4" w:tplc="E6E80540">
      <w:start w:val="1"/>
      <w:numFmt w:val="lowerLetter"/>
      <w:lvlText w:val="%5."/>
      <w:lvlJc w:val="left"/>
      <w:pPr>
        <w:ind w:left="3600" w:hanging="360"/>
      </w:pPr>
    </w:lvl>
    <w:lvl w:ilvl="5" w:tplc="E0C0E4E2">
      <w:start w:val="1"/>
      <w:numFmt w:val="lowerRoman"/>
      <w:lvlText w:val="%6."/>
      <w:lvlJc w:val="right"/>
      <w:pPr>
        <w:ind w:left="4320" w:hanging="180"/>
      </w:pPr>
    </w:lvl>
    <w:lvl w:ilvl="6" w:tplc="38740866">
      <w:start w:val="1"/>
      <w:numFmt w:val="decimal"/>
      <w:lvlText w:val="%7."/>
      <w:lvlJc w:val="left"/>
      <w:pPr>
        <w:ind w:left="5040" w:hanging="360"/>
      </w:pPr>
    </w:lvl>
    <w:lvl w:ilvl="7" w:tplc="98B2786C">
      <w:start w:val="1"/>
      <w:numFmt w:val="lowerLetter"/>
      <w:lvlText w:val="%8."/>
      <w:lvlJc w:val="left"/>
      <w:pPr>
        <w:ind w:left="5760" w:hanging="360"/>
      </w:pPr>
    </w:lvl>
    <w:lvl w:ilvl="8" w:tplc="5150D9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ECB7E"/>
    <w:multiLevelType w:val="hybridMultilevel"/>
    <w:tmpl w:val="FFFFFFFF"/>
    <w:lvl w:ilvl="0" w:tplc="FFE22A4E">
      <w:start w:val="1"/>
      <w:numFmt w:val="decimal"/>
      <w:lvlText w:val="%1."/>
      <w:lvlJc w:val="left"/>
      <w:pPr>
        <w:ind w:left="720" w:hanging="360"/>
      </w:pPr>
    </w:lvl>
    <w:lvl w:ilvl="1" w:tplc="4E1615A8">
      <w:start w:val="1"/>
      <w:numFmt w:val="lowerLetter"/>
      <w:lvlText w:val="%2."/>
      <w:lvlJc w:val="left"/>
      <w:pPr>
        <w:ind w:left="1440" w:hanging="360"/>
      </w:pPr>
    </w:lvl>
    <w:lvl w:ilvl="2" w:tplc="368016AE">
      <w:start w:val="1"/>
      <w:numFmt w:val="lowerRoman"/>
      <w:lvlText w:val="%3."/>
      <w:lvlJc w:val="right"/>
      <w:pPr>
        <w:ind w:left="2160" w:hanging="180"/>
      </w:pPr>
    </w:lvl>
    <w:lvl w:ilvl="3" w:tplc="677C5924">
      <w:start w:val="1"/>
      <w:numFmt w:val="decimal"/>
      <w:lvlText w:val="%4."/>
      <w:lvlJc w:val="left"/>
      <w:pPr>
        <w:ind w:left="2880" w:hanging="360"/>
      </w:pPr>
    </w:lvl>
    <w:lvl w:ilvl="4" w:tplc="241CBC72">
      <w:start w:val="1"/>
      <w:numFmt w:val="lowerLetter"/>
      <w:lvlText w:val="%5."/>
      <w:lvlJc w:val="left"/>
      <w:pPr>
        <w:ind w:left="3600" w:hanging="360"/>
      </w:pPr>
    </w:lvl>
    <w:lvl w:ilvl="5" w:tplc="1C1CA20C">
      <w:start w:val="1"/>
      <w:numFmt w:val="lowerRoman"/>
      <w:lvlText w:val="%6."/>
      <w:lvlJc w:val="right"/>
      <w:pPr>
        <w:ind w:left="4320" w:hanging="180"/>
      </w:pPr>
    </w:lvl>
    <w:lvl w:ilvl="6" w:tplc="12F8F07A">
      <w:start w:val="1"/>
      <w:numFmt w:val="decimal"/>
      <w:lvlText w:val="%7."/>
      <w:lvlJc w:val="left"/>
      <w:pPr>
        <w:ind w:left="5040" w:hanging="360"/>
      </w:pPr>
    </w:lvl>
    <w:lvl w:ilvl="7" w:tplc="F7761E20">
      <w:start w:val="1"/>
      <w:numFmt w:val="lowerLetter"/>
      <w:lvlText w:val="%8."/>
      <w:lvlJc w:val="left"/>
      <w:pPr>
        <w:ind w:left="5760" w:hanging="360"/>
      </w:pPr>
    </w:lvl>
    <w:lvl w:ilvl="8" w:tplc="303839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25795"/>
    <w:multiLevelType w:val="hybridMultilevel"/>
    <w:tmpl w:val="35CA0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D209"/>
    <w:multiLevelType w:val="hybridMultilevel"/>
    <w:tmpl w:val="FFFFFFFF"/>
    <w:lvl w:ilvl="0" w:tplc="D91824E4">
      <w:start w:val="1"/>
      <w:numFmt w:val="decimal"/>
      <w:lvlText w:val="%1."/>
      <w:lvlJc w:val="left"/>
      <w:pPr>
        <w:ind w:left="720" w:hanging="360"/>
      </w:pPr>
    </w:lvl>
    <w:lvl w:ilvl="1" w:tplc="949EE93C">
      <w:start w:val="1"/>
      <w:numFmt w:val="lowerLetter"/>
      <w:lvlText w:val="%2."/>
      <w:lvlJc w:val="left"/>
      <w:pPr>
        <w:ind w:left="1440" w:hanging="360"/>
      </w:pPr>
    </w:lvl>
    <w:lvl w:ilvl="2" w:tplc="4BBE44CC">
      <w:start w:val="1"/>
      <w:numFmt w:val="lowerRoman"/>
      <w:lvlText w:val="%3."/>
      <w:lvlJc w:val="right"/>
      <w:pPr>
        <w:ind w:left="2160" w:hanging="180"/>
      </w:pPr>
    </w:lvl>
    <w:lvl w:ilvl="3" w:tplc="91DC35D6">
      <w:start w:val="1"/>
      <w:numFmt w:val="decimal"/>
      <w:lvlText w:val="%4."/>
      <w:lvlJc w:val="left"/>
      <w:pPr>
        <w:ind w:left="2880" w:hanging="360"/>
      </w:pPr>
    </w:lvl>
    <w:lvl w:ilvl="4" w:tplc="BF7467C6">
      <w:start w:val="1"/>
      <w:numFmt w:val="lowerLetter"/>
      <w:lvlText w:val="%5."/>
      <w:lvlJc w:val="left"/>
      <w:pPr>
        <w:ind w:left="3600" w:hanging="360"/>
      </w:pPr>
    </w:lvl>
    <w:lvl w:ilvl="5" w:tplc="A094CD3C">
      <w:start w:val="1"/>
      <w:numFmt w:val="lowerRoman"/>
      <w:lvlText w:val="%6."/>
      <w:lvlJc w:val="right"/>
      <w:pPr>
        <w:ind w:left="4320" w:hanging="180"/>
      </w:pPr>
    </w:lvl>
    <w:lvl w:ilvl="6" w:tplc="234ECD8C">
      <w:start w:val="1"/>
      <w:numFmt w:val="decimal"/>
      <w:lvlText w:val="%7."/>
      <w:lvlJc w:val="left"/>
      <w:pPr>
        <w:ind w:left="5040" w:hanging="360"/>
      </w:pPr>
    </w:lvl>
    <w:lvl w:ilvl="7" w:tplc="1AC68594">
      <w:start w:val="1"/>
      <w:numFmt w:val="lowerLetter"/>
      <w:lvlText w:val="%8."/>
      <w:lvlJc w:val="left"/>
      <w:pPr>
        <w:ind w:left="5760" w:hanging="360"/>
      </w:pPr>
    </w:lvl>
    <w:lvl w:ilvl="8" w:tplc="01A6A3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52150"/>
    <w:multiLevelType w:val="hybridMultilevel"/>
    <w:tmpl w:val="35CA0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869D1"/>
    <w:multiLevelType w:val="hybridMultilevel"/>
    <w:tmpl w:val="DB24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CEDA3"/>
    <w:multiLevelType w:val="hybridMultilevel"/>
    <w:tmpl w:val="FFFFFFFF"/>
    <w:lvl w:ilvl="0" w:tplc="8DA6846C">
      <w:start w:val="1"/>
      <w:numFmt w:val="decimal"/>
      <w:lvlText w:val="%1."/>
      <w:lvlJc w:val="left"/>
      <w:pPr>
        <w:ind w:left="720" w:hanging="360"/>
      </w:pPr>
    </w:lvl>
    <w:lvl w:ilvl="1" w:tplc="9ADA1918">
      <w:start w:val="1"/>
      <w:numFmt w:val="lowerLetter"/>
      <w:lvlText w:val="%2."/>
      <w:lvlJc w:val="left"/>
      <w:pPr>
        <w:ind w:left="1440" w:hanging="360"/>
      </w:pPr>
    </w:lvl>
    <w:lvl w:ilvl="2" w:tplc="FE5C99CE">
      <w:start w:val="1"/>
      <w:numFmt w:val="lowerRoman"/>
      <w:lvlText w:val="%3."/>
      <w:lvlJc w:val="right"/>
      <w:pPr>
        <w:ind w:left="2160" w:hanging="180"/>
      </w:pPr>
    </w:lvl>
    <w:lvl w:ilvl="3" w:tplc="E44CC4F8">
      <w:start w:val="1"/>
      <w:numFmt w:val="decimal"/>
      <w:lvlText w:val="%4."/>
      <w:lvlJc w:val="left"/>
      <w:pPr>
        <w:ind w:left="2880" w:hanging="360"/>
      </w:pPr>
    </w:lvl>
    <w:lvl w:ilvl="4" w:tplc="0494DD20">
      <w:start w:val="1"/>
      <w:numFmt w:val="lowerLetter"/>
      <w:lvlText w:val="%5."/>
      <w:lvlJc w:val="left"/>
      <w:pPr>
        <w:ind w:left="3600" w:hanging="360"/>
      </w:pPr>
    </w:lvl>
    <w:lvl w:ilvl="5" w:tplc="C1C66F6A">
      <w:start w:val="1"/>
      <w:numFmt w:val="lowerRoman"/>
      <w:lvlText w:val="%6."/>
      <w:lvlJc w:val="right"/>
      <w:pPr>
        <w:ind w:left="4320" w:hanging="180"/>
      </w:pPr>
    </w:lvl>
    <w:lvl w:ilvl="6" w:tplc="A1EA333C">
      <w:start w:val="1"/>
      <w:numFmt w:val="decimal"/>
      <w:lvlText w:val="%7."/>
      <w:lvlJc w:val="left"/>
      <w:pPr>
        <w:ind w:left="5040" w:hanging="360"/>
      </w:pPr>
    </w:lvl>
    <w:lvl w:ilvl="7" w:tplc="FBAE0618">
      <w:start w:val="1"/>
      <w:numFmt w:val="lowerLetter"/>
      <w:lvlText w:val="%8."/>
      <w:lvlJc w:val="left"/>
      <w:pPr>
        <w:ind w:left="5760" w:hanging="360"/>
      </w:pPr>
    </w:lvl>
    <w:lvl w:ilvl="8" w:tplc="174E73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B67B"/>
    <w:multiLevelType w:val="hybridMultilevel"/>
    <w:tmpl w:val="FFFFFFFF"/>
    <w:lvl w:ilvl="0" w:tplc="0AE42F72">
      <w:start w:val="1"/>
      <w:numFmt w:val="decimal"/>
      <w:lvlText w:val="%1."/>
      <w:lvlJc w:val="left"/>
      <w:pPr>
        <w:ind w:left="720" w:hanging="360"/>
      </w:pPr>
    </w:lvl>
    <w:lvl w:ilvl="1" w:tplc="6E566860">
      <w:start w:val="1"/>
      <w:numFmt w:val="lowerLetter"/>
      <w:lvlText w:val="%2."/>
      <w:lvlJc w:val="left"/>
      <w:pPr>
        <w:ind w:left="1440" w:hanging="360"/>
      </w:pPr>
    </w:lvl>
    <w:lvl w:ilvl="2" w:tplc="BE86BF4E">
      <w:start w:val="1"/>
      <w:numFmt w:val="lowerRoman"/>
      <w:lvlText w:val="%3."/>
      <w:lvlJc w:val="right"/>
      <w:pPr>
        <w:ind w:left="2160" w:hanging="180"/>
      </w:pPr>
    </w:lvl>
    <w:lvl w:ilvl="3" w:tplc="C100BDEC">
      <w:start w:val="1"/>
      <w:numFmt w:val="decimal"/>
      <w:lvlText w:val="%4."/>
      <w:lvlJc w:val="left"/>
      <w:pPr>
        <w:ind w:left="2880" w:hanging="360"/>
      </w:pPr>
    </w:lvl>
    <w:lvl w:ilvl="4" w:tplc="7C52B438">
      <w:start w:val="1"/>
      <w:numFmt w:val="lowerLetter"/>
      <w:lvlText w:val="%5."/>
      <w:lvlJc w:val="left"/>
      <w:pPr>
        <w:ind w:left="3600" w:hanging="360"/>
      </w:pPr>
    </w:lvl>
    <w:lvl w:ilvl="5" w:tplc="5FB2893A">
      <w:start w:val="1"/>
      <w:numFmt w:val="lowerRoman"/>
      <w:lvlText w:val="%6."/>
      <w:lvlJc w:val="right"/>
      <w:pPr>
        <w:ind w:left="4320" w:hanging="180"/>
      </w:pPr>
    </w:lvl>
    <w:lvl w:ilvl="6" w:tplc="15B04FB2">
      <w:start w:val="1"/>
      <w:numFmt w:val="decimal"/>
      <w:lvlText w:val="%7."/>
      <w:lvlJc w:val="left"/>
      <w:pPr>
        <w:ind w:left="5040" w:hanging="360"/>
      </w:pPr>
    </w:lvl>
    <w:lvl w:ilvl="7" w:tplc="F6D60A92">
      <w:start w:val="1"/>
      <w:numFmt w:val="lowerLetter"/>
      <w:lvlText w:val="%8."/>
      <w:lvlJc w:val="left"/>
      <w:pPr>
        <w:ind w:left="5760" w:hanging="360"/>
      </w:pPr>
    </w:lvl>
    <w:lvl w:ilvl="8" w:tplc="C1346E7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30B17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49653">
    <w:abstractNumId w:val="24"/>
  </w:num>
  <w:num w:numId="2" w16cid:durableId="505633337">
    <w:abstractNumId w:val="0"/>
  </w:num>
  <w:num w:numId="3" w16cid:durableId="1415584644">
    <w:abstractNumId w:val="6"/>
  </w:num>
  <w:num w:numId="4" w16cid:durableId="634801632">
    <w:abstractNumId w:val="5"/>
  </w:num>
  <w:num w:numId="5" w16cid:durableId="637612304">
    <w:abstractNumId w:val="23"/>
  </w:num>
  <w:num w:numId="6" w16cid:durableId="1627933604">
    <w:abstractNumId w:val="4"/>
  </w:num>
  <w:num w:numId="7" w16cid:durableId="264732619">
    <w:abstractNumId w:val="9"/>
  </w:num>
  <w:num w:numId="8" w16cid:durableId="1777091517">
    <w:abstractNumId w:val="17"/>
  </w:num>
  <w:num w:numId="9" w16cid:durableId="1694069978">
    <w:abstractNumId w:val="21"/>
  </w:num>
  <w:num w:numId="10" w16cid:durableId="820734064">
    <w:abstractNumId w:val="11"/>
  </w:num>
  <w:num w:numId="11" w16cid:durableId="1744253128">
    <w:abstractNumId w:val="25"/>
  </w:num>
  <w:num w:numId="12" w16cid:durableId="440222936">
    <w:abstractNumId w:val="12"/>
  </w:num>
  <w:num w:numId="13" w16cid:durableId="2137480607">
    <w:abstractNumId w:val="1"/>
  </w:num>
  <w:num w:numId="14" w16cid:durableId="1670255903">
    <w:abstractNumId w:val="8"/>
  </w:num>
  <w:num w:numId="15" w16cid:durableId="122893745">
    <w:abstractNumId w:val="14"/>
  </w:num>
  <w:num w:numId="16" w16cid:durableId="169105216">
    <w:abstractNumId w:val="7"/>
  </w:num>
  <w:num w:numId="17" w16cid:durableId="293023541">
    <w:abstractNumId w:val="2"/>
  </w:num>
  <w:num w:numId="18" w16cid:durableId="1807696111">
    <w:abstractNumId w:val="18"/>
  </w:num>
  <w:num w:numId="19" w16cid:durableId="1393384900">
    <w:abstractNumId w:val="19"/>
  </w:num>
  <w:num w:numId="20" w16cid:durableId="1843278158">
    <w:abstractNumId w:val="26"/>
  </w:num>
  <w:num w:numId="21" w16cid:durableId="848761460">
    <w:abstractNumId w:val="22"/>
  </w:num>
  <w:num w:numId="22" w16cid:durableId="527377092">
    <w:abstractNumId w:val="20"/>
  </w:num>
  <w:num w:numId="23" w16cid:durableId="565342951">
    <w:abstractNumId w:val="13"/>
  </w:num>
  <w:num w:numId="24" w16cid:durableId="1241015575">
    <w:abstractNumId w:val="3"/>
  </w:num>
  <w:num w:numId="25" w16cid:durableId="807170550">
    <w:abstractNumId w:val="10"/>
  </w:num>
  <w:num w:numId="26" w16cid:durableId="1263611597">
    <w:abstractNumId w:val="15"/>
  </w:num>
  <w:num w:numId="27" w16cid:durableId="66108297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033E9"/>
    <w:rsid w:val="0000765F"/>
    <w:rsid w:val="00016409"/>
    <w:rsid w:val="00021836"/>
    <w:rsid w:val="000243F0"/>
    <w:rsid w:val="00025373"/>
    <w:rsid w:val="00026348"/>
    <w:rsid w:val="000266C1"/>
    <w:rsid w:val="00027DF9"/>
    <w:rsid w:val="00031374"/>
    <w:rsid w:val="00036D0F"/>
    <w:rsid w:val="000379FC"/>
    <w:rsid w:val="00042ACD"/>
    <w:rsid w:val="00043B80"/>
    <w:rsid w:val="00050AA0"/>
    <w:rsid w:val="0005448B"/>
    <w:rsid w:val="000565F1"/>
    <w:rsid w:val="00060280"/>
    <w:rsid w:val="0006064F"/>
    <w:rsid w:val="000608BD"/>
    <w:rsid w:val="000653DF"/>
    <w:rsid w:val="0006772F"/>
    <w:rsid w:val="00071FFD"/>
    <w:rsid w:val="000833BA"/>
    <w:rsid w:val="00083890"/>
    <w:rsid w:val="0008433F"/>
    <w:rsid w:val="00093C09"/>
    <w:rsid w:val="00093C8A"/>
    <w:rsid w:val="000A0E7B"/>
    <w:rsid w:val="000A4D5C"/>
    <w:rsid w:val="000B0AA4"/>
    <w:rsid w:val="000B1AE7"/>
    <w:rsid w:val="000B3957"/>
    <w:rsid w:val="000B47E1"/>
    <w:rsid w:val="000C0AE6"/>
    <w:rsid w:val="000C3B7A"/>
    <w:rsid w:val="000C3E43"/>
    <w:rsid w:val="000C5EAE"/>
    <w:rsid w:val="000C7E2A"/>
    <w:rsid w:val="000D02B5"/>
    <w:rsid w:val="000D223F"/>
    <w:rsid w:val="000D6872"/>
    <w:rsid w:val="000E382F"/>
    <w:rsid w:val="000E3AD0"/>
    <w:rsid w:val="000E505E"/>
    <w:rsid w:val="000E68C7"/>
    <w:rsid w:val="000F0F93"/>
    <w:rsid w:val="000F2FF3"/>
    <w:rsid w:val="000F37BE"/>
    <w:rsid w:val="000F484B"/>
    <w:rsid w:val="000F6A6F"/>
    <w:rsid w:val="000F7119"/>
    <w:rsid w:val="001035F9"/>
    <w:rsid w:val="00104D9B"/>
    <w:rsid w:val="00110985"/>
    <w:rsid w:val="00121BA0"/>
    <w:rsid w:val="00123CAD"/>
    <w:rsid w:val="0013465B"/>
    <w:rsid w:val="00137950"/>
    <w:rsid w:val="00145797"/>
    <w:rsid w:val="00147548"/>
    <w:rsid w:val="00147AB3"/>
    <w:rsid w:val="0015127D"/>
    <w:rsid w:val="00153A6C"/>
    <w:rsid w:val="00155D1D"/>
    <w:rsid w:val="00156559"/>
    <w:rsid w:val="00157520"/>
    <w:rsid w:val="0016017F"/>
    <w:rsid w:val="001645A9"/>
    <w:rsid w:val="00171AD1"/>
    <w:rsid w:val="001741F2"/>
    <w:rsid w:val="00175437"/>
    <w:rsid w:val="00180494"/>
    <w:rsid w:val="001808F2"/>
    <w:rsid w:val="001813D5"/>
    <w:rsid w:val="001832AF"/>
    <w:rsid w:val="0018742C"/>
    <w:rsid w:val="001926FD"/>
    <w:rsid w:val="0019399B"/>
    <w:rsid w:val="00194006"/>
    <w:rsid w:val="001A1463"/>
    <w:rsid w:val="001A34D9"/>
    <w:rsid w:val="001B25EC"/>
    <w:rsid w:val="001C1F0A"/>
    <w:rsid w:val="001C21FD"/>
    <w:rsid w:val="001C2A5B"/>
    <w:rsid w:val="001C2DEA"/>
    <w:rsid w:val="001C41CB"/>
    <w:rsid w:val="001C4477"/>
    <w:rsid w:val="001D019B"/>
    <w:rsid w:val="001D0D8E"/>
    <w:rsid w:val="001E1B0E"/>
    <w:rsid w:val="001E597A"/>
    <w:rsid w:val="001E5A5C"/>
    <w:rsid w:val="001E5B89"/>
    <w:rsid w:val="001E5C99"/>
    <w:rsid w:val="001E5E15"/>
    <w:rsid w:val="001E7043"/>
    <w:rsid w:val="001E7455"/>
    <w:rsid w:val="001F25DF"/>
    <w:rsid w:val="001F5631"/>
    <w:rsid w:val="001F7A93"/>
    <w:rsid w:val="001F7DF6"/>
    <w:rsid w:val="00201AEC"/>
    <w:rsid w:val="00203A10"/>
    <w:rsid w:val="0020732E"/>
    <w:rsid w:val="0021064B"/>
    <w:rsid w:val="002108ED"/>
    <w:rsid w:val="00213B10"/>
    <w:rsid w:val="00213D0A"/>
    <w:rsid w:val="00216838"/>
    <w:rsid w:val="00216E40"/>
    <w:rsid w:val="00224719"/>
    <w:rsid w:val="002315C3"/>
    <w:rsid w:val="00232888"/>
    <w:rsid w:val="00233F38"/>
    <w:rsid w:val="00235C7E"/>
    <w:rsid w:val="00235DB4"/>
    <w:rsid w:val="00240CB1"/>
    <w:rsid w:val="002410FD"/>
    <w:rsid w:val="00241189"/>
    <w:rsid w:val="00247D89"/>
    <w:rsid w:val="00250A62"/>
    <w:rsid w:val="002525DA"/>
    <w:rsid w:val="00253488"/>
    <w:rsid w:val="00255B17"/>
    <w:rsid w:val="00261EE2"/>
    <w:rsid w:val="00267575"/>
    <w:rsid w:val="0027029B"/>
    <w:rsid w:val="00270ED3"/>
    <w:rsid w:val="002719CD"/>
    <w:rsid w:val="002734B4"/>
    <w:rsid w:val="00282EFE"/>
    <w:rsid w:val="0028440B"/>
    <w:rsid w:val="00286BF7"/>
    <w:rsid w:val="00287C5F"/>
    <w:rsid w:val="002938BD"/>
    <w:rsid w:val="00293963"/>
    <w:rsid w:val="002A1329"/>
    <w:rsid w:val="002A16F7"/>
    <w:rsid w:val="002A2047"/>
    <w:rsid w:val="002A2ADA"/>
    <w:rsid w:val="002A4E38"/>
    <w:rsid w:val="002A5D5F"/>
    <w:rsid w:val="002A65AC"/>
    <w:rsid w:val="002B2395"/>
    <w:rsid w:val="002B37D6"/>
    <w:rsid w:val="002B47C5"/>
    <w:rsid w:val="002B7815"/>
    <w:rsid w:val="002B7B99"/>
    <w:rsid w:val="002B7BA5"/>
    <w:rsid w:val="002C3C7F"/>
    <w:rsid w:val="002C73DD"/>
    <w:rsid w:val="002C788A"/>
    <w:rsid w:val="002C7B49"/>
    <w:rsid w:val="002C7CB2"/>
    <w:rsid w:val="002D31A5"/>
    <w:rsid w:val="002D55D4"/>
    <w:rsid w:val="002E7B38"/>
    <w:rsid w:val="002F56BF"/>
    <w:rsid w:val="002F760D"/>
    <w:rsid w:val="00303B75"/>
    <w:rsid w:val="00305BFD"/>
    <w:rsid w:val="003078C2"/>
    <w:rsid w:val="00310C61"/>
    <w:rsid w:val="0031127A"/>
    <w:rsid w:val="003120E3"/>
    <w:rsid w:val="003123FA"/>
    <w:rsid w:val="003159CA"/>
    <w:rsid w:val="00320939"/>
    <w:rsid w:val="00326E05"/>
    <w:rsid w:val="0034068B"/>
    <w:rsid w:val="00340707"/>
    <w:rsid w:val="00340A36"/>
    <w:rsid w:val="00342112"/>
    <w:rsid w:val="003467BC"/>
    <w:rsid w:val="00347C14"/>
    <w:rsid w:val="00353809"/>
    <w:rsid w:val="00356007"/>
    <w:rsid w:val="00360702"/>
    <w:rsid w:val="00362383"/>
    <w:rsid w:val="00363525"/>
    <w:rsid w:val="0036405D"/>
    <w:rsid w:val="00366692"/>
    <w:rsid w:val="00366B90"/>
    <w:rsid w:val="00366BED"/>
    <w:rsid w:val="00366DC6"/>
    <w:rsid w:val="003776DC"/>
    <w:rsid w:val="003817B7"/>
    <w:rsid w:val="00382152"/>
    <w:rsid w:val="00385AFF"/>
    <w:rsid w:val="003912F0"/>
    <w:rsid w:val="00392813"/>
    <w:rsid w:val="003A3D03"/>
    <w:rsid w:val="003A4AEE"/>
    <w:rsid w:val="003A704B"/>
    <w:rsid w:val="003B0C1C"/>
    <w:rsid w:val="003B55A1"/>
    <w:rsid w:val="003C110B"/>
    <w:rsid w:val="003C1EF9"/>
    <w:rsid w:val="003C2A92"/>
    <w:rsid w:val="003C4163"/>
    <w:rsid w:val="003C4431"/>
    <w:rsid w:val="003C57B8"/>
    <w:rsid w:val="003C5BE6"/>
    <w:rsid w:val="003C735F"/>
    <w:rsid w:val="003D081E"/>
    <w:rsid w:val="003D13E0"/>
    <w:rsid w:val="003D5F07"/>
    <w:rsid w:val="003D6E4D"/>
    <w:rsid w:val="003E17EC"/>
    <w:rsid w:val="003E2A82"/>
    <w:rsid w:val="003E40E7"/>
    <w:rsid w:val="003F5371"/>
    <w:rsid w:val="003F741E"/>
    <w:rsid w:val="004010B7"/>
    <w:rsid w:val="004011D2"/>
    <w:rsid w:val="004033C2"/>
    <w:rsid w:val="00403473"/>
    <w:rsid w:val="004058AD"/>
    <w:rsid w:val="00405BB1"/>
    <w:rsid w:val="004078A2"/>
    <w:rsid w:val="00416867"/>
    <w:rsid w:val="0042304E"/>
    <w:rsid w:val="00427717"/>
    <w:rsid w:val="0043013A"/>
    <w:rsid w:val="004302E1"/>
    <w:rsid w:val="00432013"/>
    <w:rsid w:val="00434EA0"/>
    <w:rsid w:val="00436226"/>
    <w:rsid w:val="00450DA2"/>
    <w:rsid w:val="00451715"/>
    <w:rsid w:val="00460AB1"/>
    <w:rsid w:val="00461725"/>
    <w:rsid w:val="004654DA"/>
    <w:rsid w:val="00474418"/>
    <w:rsid w:val="00474446"/>
    <w:rsid w:val="00475B5E"/>
    <w:rsid w:val="0047715C"/>
    <w:rsid w:val="00486A30"/>
    <w:rsid w:val="00487CED"/>
    <w:rsid w:val="00487D47"/>
    <w:rsid w:val="0049738E"/>
    <w:rsid w:val="004A25AB"/>
    <w:rsid w:val="004A4545"/>
    <w:rsid w:val="004A46CA"/>
    <w:rsid w:val="004A52D2"/>
    <w:rsid w:val="004A7953"/>
    <w:rsid w:val="004B05B3"/>
    <w:rsid w:val="004B190F"/>
    <w:rsid w:val="004B5811"/>
    <w:rsid w:val="004B67F0"/>
    <w:rsid w:val="004C0E0B"/>
    <w:rsid w:val="004C47F4"/>
    <w:rsid w:val="004C6589"/>
    <w:rsid w:val="004D0E19"/>
    <w:rsid w:val="004D146C"/>
    <w:rsid w:val="004D14DB"/>
    <w:rsid w:val="004D1EE5"/>
    <w:rsid w:val="004D32CA"/>
    <w:rsid w:val="004D43D3"/>
    <w:rsid w:val="004D4FC9"/>
    <w:rsid w:val="004D50E0"/>
    <w:rsid w:val="004D5FBA"/>
    <w:rsid w:val="004D7666"/>
    <w:rsid w:val="004D7B9D"/>
    <w:rsid w:val="004E3594"/>
    <w:rsid w:val="004E3DCC"/>
    <w:rsid w:val="004E702B"/>
    <w:rsid w:val="004E7A93"/>
    <w:rsid w:val="004F2895"/>
    <w:rsid w:val="004F4C9E"/>
    <w:rsid w:val="00504AFC"/>
    <w:rsid w:val="0050530D"/>
    <w:rsid w:val="00507F45"/>
    <w:rsid w:val="00512D5C"/>
    <w:rsid w:val="00512FAF"/>
    <w:rsid w:val="00513552"/>
    <w:rsid w:val="005168CB"/>
    <w:rsid w:val="00521598"/>
    <w:rsid w:val="00522573"/>
    <w:rsid w:val="00523905"/>
    <w:rsid w:val="00530B68"/>
    <w:rsid w:val="00531072"/>
    <w:rsid w:val="005315D4"/>
    <w:rsid w:val="005325E1"/>
    <w:rsid w:val="00534084"/>
    <w:rsid w:val="00536B0B"/>
    <w:rsid w:val="00536C40"/>
    <w:rsid w:val="00541F8E"/>
    <w:rsid w:val="0054565B"/>
    <w:rsid w:val="00546455"/>
    <w:rsid w:val="0055452F"/>
    <w:rsid w:val="0055578D"/>
    <w:rsid w:val="005672A1"/>
    <w:rsid w:val="0057483F"/>
    <w:rsid w:val="00575F23"/>
    <w:rsid w:val="005835BF"/>
    <w:rsid w:val="00591379"/>
    <w:rsid w:val="005A2DEB"/>
    <w:rsid w:val="005A60C4"/>
    <w:rsid w:val="005B1DD6"/>
    <w:rsid w:val="005B2651"/>
    <w:rsid w:val="005B2D99"/>
    <w:rsid w:val="005B3B78"/>
    <w:rsid w:val="005B6CA7"/>
    <w:rsid w:val="005C5E4B"/>
    <w:rsid w:val="005C739A"/>
    <w:rsid w:val="005D0BE8"/>
    <w:rsid w:val="005D1C70"/>
    <w:rsid w:val="005D4CFB"/>
    <w:rsid w:val="005D7FC2"/>
    <w:rsid w:val="005E0A57"/>
    <w:rsid w:val="005E0D3B"/>
    <w:rsid w:val="005E48A6"/>
    <w:rsid w:val="005E4E89"/>
    <w:rsid w:val="005E59D8"/>
    <w:rsid w:val="005E6254"/>
    <w:rsid w:val="005F58D2"/>
    <w:rsid w:val="00601B41"/>
    <w:rsid w:val="00607B5E"/>
    <w:rsid w:val="0061149F"/>
    <w:rsid w:val="006118AE"/>
    <w:rsid w:val="0061334B"/>
    <w:rsid w:val="006134CE"/>
    <w:rsid w:val="00621BED"/>
    <w:rsid w:val="00625096"/>
    <w:rsid w:val="00626831"/>
    <w:rsid w:val="00630073"/>
    <w:rsid w:val="006315BD"/>
    <w:rsid w:val="00631633"/>
    <w:rsid w:val="0063241D"/>
    <w:rsid w:val="00643135"/>
    <w:rsid w:val="006456BE"/>
    <w:rsid w:val="00646742"/>
    <w:rsid w:val="0064675E"/>
    <w:rsid w:val="006469E6"/>
    <w:rsid w:val="00652763"/>
    <w:rsid w:val="00661154"/>
    <w:rsid w:val="00661C90"/>
    <w:rsid w:val="00663A6D"/>
    <w:rsid w:val="006653AA"/>
    <w:rsid w:val="0067351D"/>
    <w:rsid w:val="00673E6C"/>
    <w:rsid w:val="00680BFE"/>
    <w:rsid w:val="0069078B"/>
    <w:rsid w:val="0069156E"/>
    <w:rsid w:val="006A0CD7"/>
    <w:rsid w:val="006A273F"/>
    <w:rsid w:val="006A40C7"/>
    <w:rsid w:val="006A4866"/>
    <w:rsid w:val="006A6F05"/>
    <w:rsid w:val="006B0EAC"/>
    <w:rsid w:val="006B3457"/>
    <w:rsid w:val="006B6E8B"/>
    <w:rsid w:val="006C1A3F"/>
    <w:rsid w:val="006C6856"/>
    <w:rsid w:val="006C6AD0"/>
    <w:rsid w:val="006D0A9A"/>
    <w:rsid w:val="006D2B66"/>
    <w:rsid w:val="006D41C3"/>
    <w:rsid w:val="006E1B20"/>
    <w:rsid w:val="006F321D"/>
    <w:rsid w:val="006F47D7"/>
    <w:rsid w:val="006F5CC6"/>
    <w:rsid w:val="007040ED"/>
    <w:rsid w:val="00705E25"/>
    <w:rsid w:val="00706079"/>
    <w:rsid w:val="00714F00"/>
    <w:rsid w:val="00717E14"/>
    <w:rsid w:val="007201F3"/>
    <w:rsid w:val="00722628"/>
    <w:rsid w:val="00722B75"/>
    <w:rsid w:val="00725175"/>
    <w:rsid w:val="00727D12"/>
    <w:rsid w:val="0073058B"/>
    <w:rsid w:val="00733732"/>
    <w:rsid w:val="00734C71"/>
    <w:rsid w:val="00735B8A"/>
    <w:rsid w:val="00735E6A"/>
    <w:rsid w:val="00737E1D"/>
    <w:rsid w:val="00737F7B"/>
    <w:rsid w:val="0074428D"/>
    <w:rsid w:val="00746948"/>
    <w:rsid w:val="00751ED5"/>
    <w:rsid w:val="0075471D"/>
    <w:rsid w:val="0075498C"/>
    <w:rsid w:val="00757043"/>
    <w:rsid w:val="00761F5C"/>
    <w:rsid w:val="00764A0D"/>
    <w:rsid w:val="0076557E"/>
    <w:rsid w:val="00772545"/>
    <w:rsid w:val="00774700"/>
    <w:rsid w:val="007801A8"/>
    <w:rsid w:val="00783692"/>
    <w:rsid w:val="00786A60"/>
    <w:rsid w:val="00793794"/>
    <w:rsid w:val="0079533D"/>
    <w:rsid w:val="00795562"/>
    <w:rsid w:val="00796544"/>
    <w:rsid w:val="007A2F4F"/>
    <w:rsid w:val="007A45C1"/>
    <w:rsid w:val="007A5B61"/>
    <w:rsid w:val="007A5D3A"/>
    <w:rsid w:val="007A62C9"/>
    <w:rsid w:val="007B3A26"/>
    <w:rsid w:val="007B5EEE"/>
    <w:rsid w:val="007B6F18"/>
    <w:rsid w:val="007B700F"/>
    <w:rsid w:val="007C150D"/>
    <w:rsid w:val="007C775E"/>
    <w:rsid w:val="007C79BA"/>
    <w:rsid w:val="007D0E93"/>
    <w:rsid w:val="007D4854"/>
    <w:rsid w:val="007D6662"/>
    <w:rsid w:val="007E1BCD"/>
    <w:rsid w:val="007E228A"/>
    <w:rsid w:val="007E4DDE"/>
    <w:rsid w:val="007F1519"/>
    <w:rsid w:val="007F1CBB"/>
    <w:rsid w:val="007F4A2A"/>
    <w:rsid w:val="00801BB4"/>
    <w:rsid w:val="00801FE3"/>
    <w:rsid w:val="00804E89"/>
    <w:rsid w:val="00810936"/>
    <w:rsid w:val="00812462"/>
    <w:rsid w:val="008158AD"/>
    <w:rsid w:val="00820788"/>
    <w:rsid w:val="0082093A"/>
    <w:rsid w:val="00827359"/>
    <w:rsid w:val="00827A59"/>
    <w:rsid w:val="008359BE"/>
    <w:rsid w:val="00837264"/>
    <w:rsid w:val="00843377"/>
    <w:rsid w:val="0084728C"/>
    <w:rsid w:val="00847CF9"/>
    <w:rsid w:val="00847EF9"/>
    <w:rsid w:val="00862935"/>
    <w:rsid w:val="00863311"/>
    <w:rsid w:val="00867524"/>
    <w:rsid w:val="00867F93"/>
    <w:rsid w:val="00871824"/>
    <w:rsid w:val="008749DD"/>
    <w:rsid w:val="00876F9C"/>
    <w:rsid w:val="00881A0E"/>
    <w:rsid w:val="00883DBA"/>
    <w:rsid w:val="00886B26"/>
    <w:rsid w:val="00887A9B"/>
    <w:rsid w:val="00891876"/>
    <w:rsid w:val="00893760"/>
    <w:rsid w:val="00894BE2"/>
    <w:rsid w:val="00894C1B"/>
    <w:rsid w:val="00896921"/>
    <w:rsid w:val="00897F06"/>
    <w:rsid w:val="008A0730"/>
    <w:rsid w:val="008A11E9"/>
    <w:rsid w:val="008A7F64"/>
    <w:rsid w:val="008B15D4"/>
    <w:rsid w:val="008B4968"/>
    <w:rsid w:val="008C047F"/>
    <w:rsid w:val="008C09D2"/>
    <w:rsid w:val="008C235D"/>
    <w:rsid w:val="008C362C"/>
    <w:rsid w:val="008C5677"/>
    <w:rsid w:val="008D224E"/>
    <w:rsid w:val="008D2B3A"/>
    <w:rsid w:val="008D351A"/>
    <w:rsid w:val="008D6B0E"/>
    <w:rsid w:val="008D730E"/>
    <w:rsid w:val="008D7EDF"/>
    <w:rsid w:val="008E29AD"/>
    <w:rsid w:val="008E5D43"/>
    <w:rsid w:val="008E7A53"/>
    <w:rsid w:val="008F3727"/>
    <w:rsid w:val="008F7721"/>
    <w:rsid w:val="00901414"/>
    <w:rsid w:val="0092396B"/>
    <w:rsid w:val="0092485E"/>
    <w:rsid w:val="009248D2"/>
    <w:rsid w:val="009254CB"/>
    <w:rsid w:val="00927C8A"/>
    <w:rsid w:val="00930E23"/>
    <w:rsid w:val="009310BF"/>
    <w:rsid w:val="00931E1E"/>
    <w:rsid w:val="00935543"/>
    <w:rsid w:val="00937AF2"/>
    <w:rsid w:val="00940326"/>
    <w:rsid w:val="00941ADF"/>
    <w:rsid w:val="00944CB1"/>
    <w:rsid w:val="00952E28"/>
    <w:rsid w:val="00952E87"/>
    <w:rsid w:val="00954BF8"/>
    <w:rsid w:val="00962FFB"/>
    <w:rsid w:val="00966F90"/>
    <w:rsid w:val="00970592"/>
    <w:rsid w:val="0097081A"/>
    <w:rsid w:val="0097100B"/>
    <w:rsid w:val="00971724"/>
    <w:rsid w:val="00972464"/>
    <w:rsid w:val="00972B9B"/>
    <w:rsid w:val="00974233"/>
    <w:rsid w:val="009759EA"/>
    <w:rsid w:val="00975A60"/>
    <w:rsid w:val="0097639F"/>
    <w:rsid w:val="009815EB"/>
    <w:rsid w:val="00981878"/>
    <w:rsid w:val="00982FD6"/>
    <w:rsid w:val="00983FE9"/>
    <w:rsid w:val="009934E0"/>
    <w:rsid w:val="00994448"/>
    <w:rsid w:val="0099736E"/>
    <w:rsid w:val="009A16A6"/>
    <w:rsid w:val="009A5319"/>
    <w:rsid w:val="009A53A7"/>
    <w:rsid w:val="009B1E8C"/>
    <w:rsid w:val="009B3735"/>
    <w:rsid w:val="009B420A"/>
    <w:rsid w:val="009B441A"/>
    <w:rsid w:val="009B6D29"/>
    <w:rsid w:val="009C307A"/>
    <w:rsid w:val="009C56C0"/>
    <w:rsid w:val="009C5B25"/>
    <w:rsid w:val="009D00EE"/>
    <w:rsid w:val="009D033E"/>
    <w:rsid w:val="009D2D12"/>
    <w:rsid w:val="009D2E4E"/>
    <w:rsid w:val="009D3402"/>
    <w:rsid w:val="009D476B"/>
    <w:rsid w:val="009D5CB3"/>
    <w:rsid w:val="009E072F"/>
    <w:rsid w:val="009E2673"/>
    <w:rsid w:val="009E3C12"/>
    <w:rsid w:val="009F0C49"/>
    <w:rsid w:val="009F11C1"/>
    <w:rsid w:val="009F20E6"/>
    <w:rsid w:val="009F4FCD"/>
    <w:rsid w:val="009F55EC"/>
    <w:rsid w:val="009F5732"/>
    <w:rsid w:val="009F6627"/>
    <w:rsid w:val="00A003AB"/>
    <w:rsid w:val="00A013D1"/>
    <w:rsid w:val="00A02500"/>
    <w:rsid w:val="00A041F9"/>
    <w:rsid w:val="00A0682F"/>
    <w:rsid w:val="00A12EAE"/>
    <w:rsid w:val="00A149F1"/>
    <w:rsid w:val="00A1655D"/>
    <w:rsid w:val="00A2181F"/>
    <w:rsid w:val="00A30648"/>
    <w:rsid w:val="00A344F8"/>
    <w:rsid w:val="00A355A8"/>
    <w:rsid w:val="00A40183"/>
    <w:rsid w:val="00A43B14"/>
    <w:rsid w:val="00A43CFC"/>
    <w:rsid w:val="00A52334"/>
    <w:rsid w:val="00A53ABE"/>
    <w:rsid w:val="00A5675A"/>
    <w:rsid w:val="00A6139B"/>
    <w:rsid w:val="00A6373E"/>
    <w:rsid w:val="00A65943"/>
    <w:rsid w:val="00A67212"/>
    <w:rsid w:val="00A734D9"/>
    <w:rsid w:val="00A73B40"/>
    <w:rsid w:val="00A73C9A"/>
    <w:rsid w:val="00A81FF3"/>
    <w:rsid w:val="00A83A76"/>
    <w:rsid w:val="00A922A2"/>
    <w:rsid w:val="00A96A7C"/>
    <w:rsid w:val="00A9740D"/>
    <w:rsid w:val="00AA18D2"/>
    <w:rsid w:val="00AA2DFE"/>
    <w:rsid w:val="00AA4149"/>
    <w:rsid w:val="00AA7A3C"/>
    <w:rsid w:val="00AA7C3B"/>
    <w:rsid w:val="00AB56CF"/>
    <w:rsid w:val="00AB6D97"/>
    <w:rsid w:val="00AB77B0"/>
    <w:rsid w:val="00AC25DB"/>
    <w:rsid w:val="00AC3BD4"/>
    <w:rsid w:val="00AD044B"/>
    <w:rsid w:val="00AE42B4"/>
    <w:rsid w:val="00AE63FD"/>
    <w:rsid w:val="00AF1DCE"/>
    <w:rsid w:val="00AF7300"/>
    <w:rsid w:val="00B04F2B"/>
    <w:rsid w:val="00B056C1"/>
    <w:rsid w:val="00B05FE8"/>
    <w:rsid w:val="00B06589"/>
    <w:rsid w:val="00B0665E"/>
    <w:rsid w:val="00B06913"/>
    <w:rsid w:val="00B06A72"/>
    <w:rsid w:val="00B06C09"/>
    <w:rsid w:val="00B1461A"/>
    <w:rsid w:val="00B205E9"/>
    <w:rsid w:val="00B2160B"/>
    <w:rsid w:val="00B21E88"/>
    <w:rsid w:val="00B226E7"/>
    <w:rsid w:val="00B2315F"/>
    <w:rsid w:val="00B23BF6"/>
    <w:rsid w:val="00B25107"/>
    <w:rsid w:val="00B27476"/>
    <w:rsid w:val="00B305DC"/>
    <w:rsid w:val="00B30E57"/>
    <w:rsid w:val="00B3421B"/>
    <w:rsid w:val="00B40B3A"/>
    <w:rsid w:val="00B4103E"/>
    <w:rsid w:val="00B41B3C"/>
    <w:rsid w:val="00B50DB6"/>
    <w:rsid w:val="00B529D7"/>
    <w:rsid w:val="00B54CDC"/>
    <w:rsid w:val="00B55413"/>
    <w:rsid w:val="00B64008"/>
    <w:rsid w:val="00B67240"/>
    <w:rsid w:val="00B808A1"/>
    <w:rsid w:val="00B80F46"/>
    <w:rsid w:val="00B822B5"/>
    <w:rsid w:val="00B84F54"/>
    <w:rsid w:val="00B90B43"/>
    <w:rsid w:val="00B90DE5"/>
    <w:rsid w:val="00B92968"/>
    <w:rsid w:val="00B946C8"/>
    <w:rsid w:val="00BA460E"/>
    <w:rsid w:val="00BA6B62"/>
    <w:rsid w:val="00BA6DB3"/>
    <w:rsid w:val="00BA7CC6"/>
    <w:rsid w:val="00BC2A7A"/>
    <w:rsid w:val="00BC6BA0"/>
    <w:rsid w:val="00BD1265"/>
    <w:rsid w:val="00BD4774"/>
    <w:rsid w:val="00BD5FB8"/>
    <w:rsid w:val="00BD69D8"/>
    <w:rsid w:val="00BE327C"/>
    <w:rsid w:val="00BF186C"/>
    <w:rsid w:val="00BF2506"/>
    <w:rsid w:val="00BF2D2B"/>
    <w:rsid w:val="00BF363B"/>
    <w:rsid w:val="00BF554F"/>
    <w:rsid w:val="00BF5A88"/>
    <w:rsid w:val="00BF70DD"/>
    <w:rsid w:val="00C0132F"/>
    <w:rsid w:val="00C11660"/>
    <w:rsid w:val="00C1189F"/>
    <w:rsid w:val="00C14B0E"/>
    <w:rsid w:val="00C20EFD"/>
    <w:rsid w:val="00C24603"/>
    <w:rsid w:val="00C25939"/>
    <w:rsid w:val="00C2728D"/>
    <w:rsid w:val="00C31347"/>
    <w:rsid w:val="00C318CD"/>
    <w:rsid w:val="00C371A6"/>
    <w:rsid w:val="00C4088B"/>
    <w:rsid w:val="00C44A07"/>
    <w:rsid w:val="00C46540"/>
    <w:rsid w:val="00C477FA"/>
    <w:rsid w:val="00C47B93"/>
    <w:rsid w:val="00C519BF"/>
    <w:rsid w:val="00C52514"/>
    <w:rsid w:val="00C55CA7"/>
    <w:rsid w:val="00C60D11"/>
    <w:rsid w:val="00C62227"/>
    <w:rsid w:val="00C63672"/>
    <w:rsid w:val="00C63B04"/>
    <w:rsid w:val="00C6546B"/>
    <w:rsid w:val="00C6668D"/>
    <w:rsid w:val="00C70090"/>
    <w:rsid w:val="00C70DE4"/>
    <w:rsid w:val="00C71211"/>
    <w:rsid w:val="00C73E54"/>
    <w:rsid w:val="00C8047A"/>
    <w:rsid w:val="00C810AC"/>
    <w:rsid w:val="00C8738A"/>
    <w:rsid w:val="00C9244C"/>
    <w:rsid w:val="00C940E9"/>
    <w:rsid w:val="00C95372"/>
    <w:rsid w:val="00C96867"/>
    <w:rsid w:val="00C96AF0"/>
    <w:rsid w:val="00C975CC"/>
    <w:rsid w:val="00CA0E80"/>
    <w:rsid w:val="00CA3117"/>
    <w:rsid w:val="00CA3209"/>
    <w:rsid w:val="00CA43F1"/>
    <w:rsid w:val="00CB1B46"/>
    <w:rsid w:val="00CB1F3D"/>
    <w:rsid w:val="00CB4751"/>
    <w:rsid w:val="00CB5A0B"/>
    <w:rsid w:val="00CC1AB1"/>
    <w:rsid w:val="00CC3ADF"/>
    <w:rsid w:val="00CC552D"/>
    <w:rsid w:val="00CC554D"/>
    <w:rsid w:val="00CC61EF"/>
    <w:rsid w:val="00CD1D0D"/>
    <w:rsid w:val="00CD4E74"/>
    <w:rsid w:val="00CE05C2"/>
    <w:rsid w:val="00CE1770"/>
    <w:rsid w:val="00CE7880"/>
    <w:rsid w:val="00CE7D46"/>
    <w:rsid w:val="00CF35F6"/>
    <w:rsid w:val="00CF47BE"/>
    <w:rsid w:val="00CF59C9"/>
    <w:rsid w:val="00CF7CD1"/>
    <w:rsid w:val="00D01B7E"/>
    <w:rsid w:val="00D05226"/>
    <w:rsid w:val="00D073F0"/>
    <w:rsid w:val="00D10713"/>
    <w:rsid w:val="00D11902"/>
    <w:rsid w:val="00D16A02"/>
    <w:rsid w:val="00D20813"/>
    <w:rsid w:val="00D226DD"/>
    <w:rsid w:val="00D35282"/>
    <w:rsid w:val="00D379C8"/>
    <w:rsid w:val="00D4008C"/>
    <w:rsid w:val="00D442C2"/>
    <w:rsid w:val="00D4573D"/>
    <w:rsid w:val="00D47CE4"/>
    <w:rsid w:val="00D52E29"/>
    <w:rsid w:val="00D60021"/>
    <w:rsid w:val="00D64E76"/>
    <w:rsid w:val="00D6683E"/>
    <w:rsid w:val="00D70D91"/>
    <w:rsid w:val="00D71F82"/>
    <w:rsid w:val="00D72FB7"/>
    <w:rsid w:val="00D74E7A"/>
    <w:rsid w:val="00D81557"/>
    <w:rsid w:val="00D81FF4"/>
    <w:rsid w:val="00D8281D"/>
    <w:rsid w:val="00D8427F"/>
    <w:rsid w:val="00D848CE"/>
    <w:rsid w:val="00D931B6"/>
    <w:rsid w:val="00D95CAB"/>
    <w:rsid w:val="00D96752"/>
    <w:rsid w:val="00DA01A2"/>
    <w:rsid w:val="00DA0991"/>
    <w:rsid w:val="00DA6FE3"/>
    <w:rsid w:val="00DB52CE"/>
    <w:rsid w:val="00DB6A14"/>
    <w:rsid w:val="00DC1843"/>
    <w:rsid w:val="00DC3EB6"/>
    <w:rsid w:val="00DC44DD"/>
    <w:rsid w:val="00DC4E53"/>
    <w:rsid w:val="00DC7E47"/>
    <w:rsid w:val="00DD015F"/>
    <w:rsid w:val="00DD4BB0"/>
    <w:rsid w:val="00DE2F23"/>
    <w:rsid w:val="00DE4B50"/>
    <w:rsid w:val="00DE55FA"/>
    <w:rsid w:val="00DE6F5F"/>
    <w:rsid w:val="00DF2511"/>
    <w:rsid w:val="00DF5D9B"/>
    <w:rsid w:val="00DF7C4C"/>
    <w:rsid w:val="00E0113C"/>
    <w:rsid w:val="00E03219"/>
    <w:rsid w:val="00E03F5B"/>
    <w:rsid w:val="00E04EF9"/>
    <w:rsid w:val="00E05E0A"/>
    <w:rsid w:val="00E06BE7"/>
    <w:rsid w:val="00E12E54"/>
    <w:rsid w:val="00E14646"/>
    <w:rsid w:val="00E234B6"/>
    <w:rsid w:val="00E27CBE"/>
    <w:rsid w:val="00E3061F"/>
    <w:rsid w:val="00E35FD1"/>
    <w:rsid w:val="00E40E0F"/>
    <w:rsid w:val="00E4236D"/>
    <w:rsid w:val="00E4290F"/>
    <w:rsid w:val="00E441E2"/>
    <w:rsid w:val="00E44790"/>
    <w:rsid w:val="00E46B3F"/>
    <w:rsid w:val="00E53F71"/>
    <w:rsid w:val="00E542F6"/>
    <w:rsid w:val="00E601BE"/>
    <w:rsid w:val="00E715C7"/>
    <w:rsid w:val="00E73023"/>
    <w:rsid w:val="00E7550F"/>
    <w:rsid w:val="00E77DD4"/>
    <w:rsid w:val="00E849AB"/>
    <w:rsid w:val="00E8669C"/>
    <w:rsid w:val="00E9175C"/>
    <w:rsid w:val="00E9497A"/>
    <w:rsid w:val="00E96196"/>
    <w:rsid w:val="00EB0832"/>
    <w:rsid w:val="00EB17CB"/>
    <w:rsid w:val="00EC00CE"/>
    <w:rsid w:val="00EC022E"/>
    <w:rsid w:val="00EC03E1"/>
    <w:rsid w:val="00EC28D7"/>
    <w:rsid w:val="00EC33CB"/>
    <w:rsid w:val="00EC45E3"/>
    <w:rsid w:val="00EC5B06"/>
    <w:rsid w:val="00ED6113"/>
    <w:rsid w:val="00EE13E7"/>
    <w:rsid w:val="00EE2477"/>
    <w:rsid w:val="00EE3086"/>
    <w:rsid w:val="00EE40DE"/>
    <w:rsid w:val="00EF0E71"/>
    <w:rsid w:val="00EF24DE"/>
    <w:rsid w:val="00EF5548"/>
    <w:rsid w:val="00EF5BCF"/>
    <w:rsid w:val="00F00193"/>
    <w:rsid w:val="00F00E9E"/>
    <w:rsid w:val="00F01669"/>
    <w:rsid w:val="00F02F9F"/>
    <w:rsid w:val="00F03169"/>
    <w:rsid w:val="00F068DF"/>
    <w:rsid w:val="00F06B8A"/>
    <w:rsid w:val="00F155CC"/>
    <w:rsid w:val="00F212A0"/>
    <w:rsid w:val="00F23299"/>
    <w:rsid w:val="00F247E0"/>
    <w:rsid w:val="00F25C41"/>
    <w:rsid w:val="00F268EC"/>
    <w:rsid w:val="00F26BC4"/>
    <w:rsid w:val="00F3325C"/>
    <w:rsid w:val="00F337D4"/>
    <w:rsid w:val="00F345F8"/>
    <w:rsid w:val="00F41CDD"/>
    <w:rsid w:val="00F441F6"/>
    <w:rsid w:val="00F51296"/>
    <w:rsid w:val="00F52642"/>
    <w:rsid w:val="00F54DC2"/>
    <w:rsid w:val="00F5573D"/>
    <w:rsid w:val="00F57BCB"/>
    <w:rsid w:val="00F62FC4"/>
    <w:rsid w:val="00F6444A"/>
    <w:rsid w:val="00F652D9"/>
    <w:rsid w:val="00F72E50"/>
    <w:rsid w:val="00F77891"/>
    <w:rsid w:val="00F92264"/>
    <w:rsid w:val="00F9435E"/>
    <w:rsid w:val="00F94CDD"/>
    <w:rsid w:val="00F950A2"/>
    <w:rsid w:val="00FA6F3B"/>
    <w:rsid w:val="00FB29C1"/>
    <w:rsid w:val="00FB2BB7"/>
    <w:rsid w:val="00FB2FC4"/>
    <w:rsid w:val="00FC394C"/>
    <w:rsid w:val="00FC7116"/>
    <w:rsid w:val="00FC76B4"/>
    <w:rsid w:val="00FD795B"/>
    <w:rsid w:val="00FE1A2F"/>
    <w:rsid w:val="00FE34E4"/>
    <w:rsid w:val="00FE4E5F"/>
    <w:rsid w:val="00FE5226"/>
    <w:rsid w:val="00FE705F"/>
    <w:rsid w:val="00FF1FC2"/>
    <w:rsid w:val="00FF3516"/>
    <w:rsid w:val="00FF3C8E"/>
    <w:rsid w:val="00FF41C2"/>
    <w:rsid w:val="00FF7D6B"/>
    <w:rsid w:val="0192AAA0"/>
    <w:rsid w:val="02949E52"/>
    <w:rsid w:val="030FC3F9"/>
    <w:rsid w:val="04001732"/>
    <w:rsid w:val="0418109F"/>
    <w:rsid w:val="0584EB40"/>
    <w:rsid w:val="0601D654"/>
    <w:rsid w:val="06D84305"/>
    <w:rsid w:val="0779F77F"/>
    <w:rsid w:val="07888CE5"/>
    <w:rsid w:val="07AB878D"/>
    <w:rsid w:val="07C8963E"/>
    <w:rsid w:val="0872383E"/>
    <w:rsid w:val="09E76411"/>
    <w:rsid w:val="0B56041F"/>
    <w:rsid w:val="0C3F7CA7"/>
    <w:rsid w:val="0E19538B"/>
    <w:rsid w:val="0E2187A7"/>
    <w:rsid w:val="0E8B7248"/>
    <w:rsid w:val="0ED4F9B0"/>
    <w:rsid w:val="0F01C461"/>
    <w:rsid w:val="0F1CBDBE"/>
    <w:rsid w:val="106CED5A"/>
    <w:rsid w:val="111BA49E"/>
    <w:rsid w:val="11339E0B"/>
    <w:rsid w:val="1170578D"/>
    <w:rsid w:val="120EFA65"/>
    <w:rsid w:val="1223C996"/>
    <w:rsid w:val="12B24A00"/>
    <w:rsid w:val="12BC7755"/>
    <w:rsid w:val="13673D22"/>
    <w:rsid w:val="13A6EBFC"/>
    <w:rsid w:val="13B5B433"/>
    <w:rsid w:val="14A9127F"/>
    <w:rsid w:val="15411406"/>
    <w:rsid w:val="1555E54A"/>
    <w:rsid w:val="157C5707"/>
    <w:rsid w:val="15D94763"/>
    <w:rsid w:val="164DFE5B"/>
    <w:rsid w:val="16E46C4B"/>
    <w:rsid w:val="174129D6"/>
    <w:rsid w:val="18332661"/>
    <w:rsid w:val="19B4D246"/>
    <w:rsid w:val="19B824BB"/>
    <w:rsid w:val="1A437AE9"/>
    <w:rsid w:val="1AA530A2"/>
    <w:rsid w:val="1AE8599F"/>
    <w:rsid w:val="1AF1E246"/>
    <w:rsid w:val="1B328D3F"/>
    <w:rsid w:val="1BD3CA65"/>
    <w:rsid w:val="1CAB9F66"/>
    <w:rsid w:val="1CDF0B97"/>
    <w:rsid w:val="1E407F5B"/>
    <w:rsid w:val="1EEDB7C8"/>
    <w:rsid w:val="1FDF1C6B"/>
    <w:rsid w:val="201760E7"/>
    <w:rsid w:val="22493A91"/>
    <w:rsid w:val="225CB537"/>
    <w:rsid w:val="231CA752"/>
    <w:rsid w:val="24CE78E2"/>
    <w:rsid w:val="2536BA60"/>
    <w:rsid w:val="25638511"/>
    <w:rsid w:val="25FD12A5"/>
    <w:rsid w:val="2660637F"/>
    <w:rsid w:val="26785CEC"/>
    <w:rsid w:val="271ED6C3"/>
    <w:rsid w:val="27C08B3D"/>
    <w:rsid w:val="27D6D302"/>
    <w:rsid w:val="27DBCB30"/>
    <w:rsid w:val="27ED88BF"/>
    <w:rsid w:val="28ABFC03"/>
    <w:rsid w:val="28FF069B"/>
    <w:rsid w:val="295275DA"/>
    <w:rsid w:val="2953EC5B"/>
    <w:rsid w:val="29F45D25"/>
    <w:rsid w:val="2AC7A1AD"/>
    <w:rsid w:val="2ADAA2EC"/>
    <w:rsid w:val="2C8AC2D4"/>
    <w:rsid w:val="2CBC01B4"/>
    <w:rsid w:val="2CBC3F1D"/>
    <w:rsid w:val="2DA4AFF3"/>
    <w:rsid w:val="2DBB0E3F"/>
    <w:rsid w:val="2EA81A26"/>
    <w:rsid w:val="2F8E92BE"/>
    <w:rsid w:val="31370E78"/>
    <w:rsid w:val="323A1B8E"/>
    <w:rsid w:val="3253DA68"/>
    <w:rsid w:val="3270CC03"/>
    <w:rsid w:val="328D57FC"/>
    <w:rsid w:val="333082F7"/>
    <w:rsid w:val="345AAECE"/>
    <w:rsid w:val="346DBAA5"/>
    <w:rsid w:val="373CB542"/>
    <w:rsid w:val="374CC129"/>
    <w:rsid w:val="37A4911E"/>
    <w:rsid w:val="37F9F996"/>
    <w:rsid w:val="38932A0D"/>
    <w:rsid w:val="38A7FB51"/>
    <w:rsid w:val="3914A7AD"/>
    <w:rsid w:val="3926980D"/>
    <w:rsid w:val="3939A3E4"/>
    <w:rsid w:val="3A404A05"/>
    <w:rsid w:val="3AB84FD9"/>
    <w:rsid w:val="3AED3AE1"/>
    <w:rsid w:val="3C80692E"/>
    <w:rsid w:val="3C94F3DC"/>
    <w:rsid w:val="3CD9EACB"/>
    <w:rsid w:val="3CE39DBE"/>
    <w:rsid w:val="3D5BEB23"/>
    <w:rsid w:val="3DED93B6"/>
    <w:rsid w:val="3EC5C5D4"/>
    <w:rsid w:val="3F026B91"/>
    <w:rsid w:val="4017582C"/>
    <w:rsid w:val="41C8F5F0"/>
    <w:rsid w:val="41D2D18C"/>
    <w:rsid w:val="4285F3AE"/>
    <w:rsid w:val="43C179B4"/>
    <w:rsid w:val="43E9B1D9"/>
    <w:rsid w:val="446B1BB4"/>
    <w:rsid w:val="46CF0AC2"/>
    <w:rsid w:val="4849879C"/>
    <w:rsid w:val="4880C5CB"/>
    <w:rsid w:val="48B085D4"/>
    <w:rsid w:val="49041229"/>
    <w:rsid w:val="4920D0F3"/>
    <w:rsid w:val="4ABC3CAD"/>
    <w:rsid w:val="4B2DFA8C"/>
    <w:rsid w:val="4D017C3D"/>
    <w:rsid w:val="4D1975AA"/>
    <w:rsid w:val="4E4FB39B"/>
    <w:rsid w:val="4EE966CA"/>
    <w:rsid w:val="4FF38E98"/>
    <w:rsid w:val="5019CE7F"/>
    <w:rsid w:val="5021E651"/>
    <w:rsid w:val="5051C2A4"/>
    <w:rsid w:val="50D67CD7"/>
    <w:rsid w:val="510D2446"/>
    <w:rsid w:val="54C7328C"/>
    <w:rsid w:val="551DABE3"/>
    <w:rsid w:val="552F9E56"/>
    <w:rsid w:val="55FDF335"/>
    <w:rsid w:val="56942E54"/>
    <w:rsid w:val="56A46D0C"/>
    <w:rsid w:val="580FBE3E"/>
    <w:rsid w:val="59837390"/>
    <w:rsid w:val="59A35A83"/>
    <w:rsid w:val="5A89D31B"/>
    <w:rsid w:val="5AB1E307"/>
    <w:rsid w:val="5B185385"/>
    <w:rsid w:val="5B4D0BBC"/>
    <w:rsid w:val="5B7543E1"/>
    <w:rsid w:val="5E18DF2B"/>
    <w:rsid w:val="5E8279E5"/>
    <w:rsid w:val="5E928E51"/>
    <w:rsid w:val="5FBC3770"/>
    <w:rsid w:val="602933B3"/>
    <w:rsid w:val="603C0CB9"/>
    <w:rsid w:val="603C3F8A"/>
    <w:rsid w:val="60AE012A"/>
    <w:rsid w:val="61495CB0"/>
    <w:rsid w:val="616C746E"/>
    <w:rsid w:val="61AADF98"/>
    <w:rsid w:val="64768036"/>
    <w:rsid w:val="64E35F63"/>
    <w:rsid w:val="6558165B"/>
    <w:rsid w:val="65B39036"/>
    <w:rsid w:val="65E8486D"/>
    <w:rsid w:val="65F85454"/>
    <w:rsid w:val="65FB5444"/>
    <w:rsid w:val="67141FA9"/>
    <w:rsid w:val="6718B022"/>
    <w:rsid w:val="69C3FD9C"/>
    <w:rsid w:val="6A127D32"/>
    <w:rsid w:val="6A92527B"/>
    <w:rsid w:val="6B3DECB9"/>
    <w:rsid w:val="6BAFAE59"/>
    <w:rsid w:val="6BD2DBD2"/>
    <w:rsid w:val="6BDAB39D"/>
    <w:rsid w:val="6C8AE067"/>
    <w:rsid w:val="6CAE2AF6"/>
    <w:rsid w:val="6E5CC9C5"/>
    <w:rsid w:val="6E801093"/>
    <w:rsid w:val="6EBCBA11"/>
    <w:rsid w:val="6EBCE45D"/>
    <w:rsid w:val="6FAD186D"/>
    <w:rsid w:val="70535F73"/>
    <w:rsid w:val="70985662"/>
    <w:rsid w:val="70B5152C"/>
    <w:rsid w:val="71120588"/>
    <w:rsid w:val="71EEFDFE"/>
    <w:rsid w:val="72A533D5"/>
    <w:rsid w:val="72AD7142"/>
    <w:rsid w:val="7345A49F"/>
    <w:rsid w:val="745F3A4D"/>
    <w:rsid w:val="746C2690"/>
    <w:rsid w:val="75744B88"/>
    <w:rsid w:val="7635BEBC"/>
    <w:rsid w:val="773628FF"/>
    <w:rsid w:val="774E226C"/>
    <w:rsid w:val="77661BD9"/>
    <w:rsid w:val="779FCC3E"/>
    <w:rsid w:val="77FAD821"/>
    <w:rsid w:val="785E3F82"/>
    <w:rsid w:val="78CB3BC5"/>
    <w:rsid w:val="792CF17E"/>
    <w:rsid w:val="79408D43"/>
    <w:rsid w:val="7950093C"/>
    <w:rsid w:val="79F68313"/>
    <w:rsid w:val="7A803E20"/>
    <w:rsid w:val="7B1B99A6"/>
    <w:rsid w:val="7B9BA1C0"/>
    <w:rsid w:val="7BBD4E20"/>
    <w:rsid w:val="7C0EC521"/>
    <w:rsid w:val="7C1A0BAB"/>
    <w:rsid w:val="7CC54ADF"/>
    <w:rsid w:val="7D407086"/>
    <w:rsid w:val="7E1BF27B"/>
    <w:rsid w:val="7F18D0E9"/>
    <w:rsid w:val="7FB8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B83E"/>
  <w15:docId w15:val="{B3FA6F76-00A2-4369-9FFB-06C9521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247E0"/>
    <w:rPr>
      <w:rFonts w:ascii="Arial" w:hAnsi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F06B8A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47CFA0E42F42A34FCCD6FF07EA83" ma:contentTypeVersion="11" ma:contentTypeDescription="Create a new document." ma:contentTypeScope="" ma:versionID="94b03e4fab17b80900e627173657b653">
  <xsd:schema xmlns:xsd="http://www.w3.org/2001/XMLSchema" xmlns:xs="http://www.w3.org/2001/XMLSchema" xmlns:p="http://schemas.microsoft.com/office/2006/metadata/properties" xmlns:ns3="f4749fb8-d4ad-42a4-b892-a413f3d47d4d" targetNamespace="http://schemas.microsoft.com/office/2006/metadata/properties" ma:root="true" ma:fieldsID="0974b29b387a68bb1316aa9b55e98387" ns3:_="">
    <xsd:import namespace="f4749fb8-d4ad-42a4-b892-a413f3d47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9fb8-d4ad-42a4-b892-a413f3d47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346E-00AF-4A1F-893B-ED6777FC1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BA48A1-082F-4042-B27A-5BDFA1E128BE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f4749fb8-d4ad-42a4-b892-a413f3d47d4d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16874FB-F92E-42AE-99C3-CB0C5DD81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9fb8-d4ad-42a4-b892-a413f3d4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95FF45-4769-4187-AFF5-BCC357B5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11</Pages>
  <Words>1820</Words>
  <Characters>9378</Characters>
  <Application>Microsoft Office Word</Application>
  <DocSecurity>0</DocSecurity>
  <Lines>852</Lines>
  <Paragraphs>861</Paragraphs>
  <ScaleCrop>false</ScaleCrop>
  <Company>&lt;Company Name&gt;</Company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NGUYỄN LONG VŨ</cp:lastModifiedBy>
  <cp:revision>2</cp:revision>
  <cp:lastPrinted>1901-01-01T08:00:00Z</cp:lastPrinted>
  <dcterms:created xsi:type="dcterms:W3CDTF">2022-11-16T14:42:00Z</dcterms:created>
  <dcterms:modified xsi:type="dcterms:W3CDTF">2022-11-16T14:42:00Z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0x010100F75547CFA0E42F42A34FCCD6FF07EA83</vt:lpwstr>
  </property>
</Properties>
</file>